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BE46F6" w:rsidP="00FD4A68">
      <w:pPr>
        <w:pStyle w:val="LabTitle"/>
        <w:rPr>
          <w:rStyle w:val="LabTitleInstVersred"/>
          <w:b/>
          <w:color w:val="auto"/>
        </w:rPr>
      </w:pPr>
      <w:r>
        <w:t xml:space="preserve">Actividad de clase: Designación de un sistema de comunicaciones </w:t>
      </w:r>
      <w:r>
        <w:rPr>
          <w:rStyle w:val="LabTitleInstVersred"/>
        </w:rPr>
        <w:t>(versión para el instructor, actividad opcional)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</w:t>
      </w:r>
      <w:r w:rsidRPr="00730529">
        <w:rPr>
          <w:bCs/>
        </w:rPr>
        <w:t>:</w:t>
      </w:r>
      <w:r>
        <w:t xml:space="preserve"> El color de fuente rojo o las partes resaltadas en gris indican texto que aparece en la copia del instructor solamente.</w:t>
      </w:r>
      <w:r w:rsidR="0029785A">
        <w:t xml:space="preserve"> </w:t>
      </w:r>
      <w:r>
        <w:t>Las actividades opcionales están elaboradas para mejorar la compresión o proporcionar práctica adicional.</w:t>
      </w:r>
    </w:p>
    <w:p w:rsidR="009D2C27" w:rsidRPr="00BB73FF" w:rsidRDefault="009D2C27" w:rsidP="0014219C">
      <w:pPr>
        <w:pStyle w:val="LabSection"/>
      </w:pPr>
      <w:r>
        <w:t>Objetivos</w:t>
      </w:r>
    </w:p>
    <w:p w:rsidR="00554B4E" w:rsidRPr="00C05418" w:rsidRDefault="00373B80" w:rsidP="00963E34">
      <w:pPr>
        <w:pStyle w:val="BodyTextL25Bold"/>
        <w:rPr>
          <w:b w:val="0"/>
        </w:rPr>
      </w:pPr>
      <w:r>
        <w:rPr>
          <w:rFonts w:eastAsiaTheme="minorHAnsi"/>
          <w:b w:val="0"/>
        </w:rPr>
        <w:t>Explicar la función de las organizaciones de estandarización en el establecimiento de protocolos para la interoperabilidad de redes.</w:t>
      </w:r>
    </w:p>
    <w:p w:rsidR="00C07FD9" w:rsidRPr="00C07FD9" w:rsidRDefault="009D2C27" w:rsidP="00BD2D6C">
      <w:pPr>
        <w:pStyle w:val="LabSection"/>
      </w:pPr>
      <w:r>
        <w:t>Información básica/situación</w:t>
      </w:r>
    </w:p>
    <w:p w:rsidR="00BD2D6C" w:rsidRDefault="00BD2D6C" w:rsidP="00BD2D6C">
      <w:pPr>
        <w:pStyle w:val="BodyTextL25"/>
      </w:pPr>
      <w:r>
        <w:t>Acaba de adquirir un automóvil nuevo para uso personal.</w:t>
      </w:r>
      <w:r w:rsidR="0029785A">
        <w:t xml:space="preserve"> </w:t>
      </w:r>
      <w:r>
        <w:t>Después de conducir el automóvil durante alrededor de una semana, descubre que no funciona correctamente.</w:t>
      </w:r>
      <w:r w:rsidR="0029785A">
        <w:t xml:space="preserve"> </w:t>
      </w:r>
      <w:r>
        <w:t>Analiza el problema con varios de sus pares y decide llevarlo un taller de reparaciones de automóviles muy recomendado.</w:t>
      </w:r>
      <w:r w:rsidR="0029785A">
        <w:t xml:space="preserve"> </w:t>
      </w:r>
      <w:r>
        <w:t>Se trata del único taller de reparaciones que le queda cerca.</w:t>
      </w:r>
    </w:p>
    <w:p w:rsidR="00BD2D6C" w:rsidRDefault="00BD2D6C" w:rsidP="00BD2D6C">
      <w:pPr>
        <w:pStyle w:val="BodyTextL25"/>
      </w:pPr>
      <w:r>
        <w:t>Cuando llega al taller de reparaciones, advierte que todos los mecánicos hablan otro idioma.</w:t>
      </w:r>
      <w:r w:rsidR="0029785A">
        <w:t xml:space="preserve"> </w:t>
      </w:r>
      <w:r>
        <w:t>Tiene dificultades para explicar los problemas de funcionamiento del automóvil, pero es realmente necesario realizar las reparaciones.</w:t>
      </w:r>
      <w:r w:rsidR="0029785A">
        <w:t xml:space="preserve"> </w:t>
      </w:r>
      <w:r>
        <w:t>No está seguro de poder conducirlo de regreso a su hogar para buscar otras opciones.</w:t>
      </w:r>
    </w:p>
    <w:p w:rsidR="00BD2D6C" w:rsidRDefault="00B61703" w:rsidP="00BD2D6C">
      <w:pPr>
        <w:pStyle w:val="BodyTextL25"/>
      </w:pPr>
      <w:r>
        <w:t>Debe encontrar una manera de trabajar con el taller para asegurarse de que el automóvil se repare correctamente.</w:t>
      </w:r>
    </w:p>
    <w:p w:rsidR="005E65B5" w:rsidRDefault="00202751" w:rsidP="00BD2D6C">
      <w:pPr>
        <w:pStyle w:val="BodyTextL25"/>
      </w:pPr>
      <w:r>
        <w:t>¿Cómo se comunicará con los mecánicos de esa empresa?</w:t>
      </w:r>
      <w:r w:rsidR="0029785A">
        <w:t xml:space="preserve"> </w:t>
      </w:r>
      <w:r>
        <w:t>Diseñe un modelo de comunicaciones para asegurar que el vehículo se repare correctamente.</w:t>
      </w:r>
    </w:p>
    <w:p w:rsidR="00A91851" w:rsidRDefault="009D2C27" w:rsidP="00A91851">
      <w:pPr>
        <w:pStyle w:val="InstNoteRedL25"/>
        <w:rPr>
          <w:rFonts w:eastAsia="Times New Roman" w:cs="Arial"/>
        </w:rPr>
      </w:pPr>
      <w:r>
        <w:rPr>
          <w:b/>
        </w:rPr>
        <w:t>Nota para el instructor</w:t>
      </w:r>
      <w:r>
        <w:t>: Esta actividad de creación de modelos no tiene como fin ser una asignación con calificación.</w:t>
      </w:r>
      <w:r w:rsidR="0029785A">
        <w:t xml:space="preserve"> </w:t>
      </w:r>
      <w:r>
        <w:t>El objetivo es motivar a los estudiantes a reflexionar acerca de sus percepciones respecto de la manera en que un sistema de comunicaciones facilita la transferencia de datos de origen a destino (en persona y en la práctica empresarial).</w:t>
      </w:r>
      <w:r w:rsidR="0029785A">
        <w:t xml:space="preserve"> </w:t>
      </w:r>
      <w:r>
        <w:t>Como resultado de esta actividad, se debe facilitar el debate.</w:t>
      </w:r>
    </w:p>
    <w:p w:rsidR="00A91851" w:rsidRPr="00A91851" w:rsidRDefault="00A91851" w:rsidP="00A91851">
      <w:pPr>
        <w:pStyle w:val="LabSection"/>
      </w:pPr>
      <w:r>
        <w:t>Reflexión</w:t>
      </w:r>
    </w:p>
    <w:p w:rsidR="00BD2D6C" w:rsidRDefault="00BD2D6C" w:rsidP="009741EC">
      <w:pPr>
        <w:pStyle w:val="BodyTextL25"/>
      </w:pPr>
      <w:r>
        <w:t>¿Qué pasos identificó como importantes para comunicar su solicitud de reparación?</w:t>
      </w:r>
      <w:r w:rsidR="0029785A">
        <w:t xml:space="preserve"> </w:t>
      </w:r>
      <w:r>
        <w:t>Justifique su respuesta.</w:t>
      </w:r>
    </w:p>
    <w:p w:rsidR="009741EC" w:rsidRDefault="001772B8" w:rsidP="00BD2D6C">
      <w:pPr>
        <w:pStyle w:val="BodyTextL25"/>
      </w:pPr>
      <w:r>
        <w:t>_______________________________________________________________________________________</w:t>
      </w:r>
    </w:p>
    <w:p w:rsidR="00BD2D6C" w:rsidRPr="00BD2D6C" w:rsidRDefault="00BD2D6C" w:rsidP="00BD2D6C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b/>
        </w:rPr>
        <w:t>A</w:t>
      </w:r>
      <w:r>
        <w:rPr>
          <w:rStyle w:val="AnswerGray"/>
        </w:rPr>
        <w:t>lgunos pasos para resolver este problema podrían incluir los siguientes:</w:t>
      </w:r>
    </w:p>
    <w:p w:rsidR="00BD2D6C" w:rsidRPr="00217751" w:rsidRDefault="00BD2D6C" w:rsidP="00217751">
      <w:pPr>
        <w:pStyle w:val="BodyTextL25"/>
        <w:rPr>
          <w:rStyle w:val="AnswerGray"/>
        </w:rPr>
      </w:pPr>
      <w:r>
        <w:rPr>
          <w:rStyle w:val="AnswerGray"/>
        </w:rPr>
        <w:t>Establecer un lenguaje para la comunicación (puede ser oral o escrito, o cenestésico o físico).</w:t>
      </w:r>
    </w:p>
    <w:p w:rsidR="00BD2D6C" w:rsidRPr="00217751" w:rsidRDefault="00BD2D6C" w:rsidP="00217751">
      <w:pPr>
        <w:pStyle w:val="BodyTextL25"/>
        <w:rPr>
          <w:rStyle w:val="AnswerGray"/>
        </w:rPr>
      </w:pPr>
      <w:r>
        <w:rPr>
          <w:rStyle w:val="AnswerGray"/>
        </w:rPr>
        <w:t>Explicar, con mucho cuidado y en pequeños pasos, el problema que se experimentó con el automóvil (una vez más, mediante la representación oral, escrita, con imágenes, o cenestésica o física).</w:t>
      </w:r>
    </w:p>
    <w:p w:rsidR="00BD2D6C" w:rsidRPr="00217751" w:rsidRDefault="00BD2D6C" w:rsidP="00217751">
      <w:pPr>
        <w:pStyle w:val="BodyTextL25"/>
        <w:rPr>
          <w:rStyle w:val="AnswerGray"/>
        </w:rPr>
      </w:pPr>
      <w:r>
        <w:rPr>
          <w:rStyle w:val="AnswerGray"/>
        </w:rPr>
        <w:t>Solicitarle al mecánico que confirme su comprensión del problema.</w:t>
      </w:r>
    </w:p>
    <w:p w:rsidR="00BD2D6C" w:rsidRPr="00217751" w:rsidRDefault="00BD2D6C" w:rsidP="00217751">
      <w:pPr>
        <w:pStyle w:val="BodyTextL25"/>
        <w:rPr>
          <w:rStyle w:val="AnswerGray"/>
        </w:rPr>
      </w:pPr>
      <w:r>
        <w:rPr>
          <w:rStyle w:val="AnswerGray"/>
        </w:rPr>
        <w:t>Esperar que se realice la reparación.</w:t>
      </w:r>
    </w:p>
    <w:p w:rsidR="00BD2D6C" w:rsidRPr="00217751" w:rsidRDefault="00BD2D6C" w:rsidP="00217751">
      <w:pPr>
        <w:pStyle w:val="BodyTextL25"/>
        <w:rPr>
          <w:rStyle w:val="AnswerGray"/>
        </w:rPr>
      </w:pPr>
      <w:r>
        <w:rPr>
          <w:rStyle w:val="AnswerGray"/>
        </w:rPr>
        <w:t>Conducir el vehículo para asegurar la reparación correcta.</w:t>
      </w:r>
    </w:p>
    <w:p w:rsidR="001A2DC4" w:rsidRPr="009741EC" w:rsidRDefault="00BD2D6C" w:rsidP="009741EC">
      <w:pPr>
        <w:pStyle w:val="BodyTextL25"/>
        <w:rPr>
          <w:rStyle w:val="AnswerGray"/>
        </w:rPr>
      </w:pPr>
      <w:r>
        <w:rPr>
          <w:rStyle w:val="AnswerGray"/>
        </w:rPr>
        <w:t>Finalizar el encuentro pagando por las reparaciones y agradeciendo al mecánico.</w:t>
      </w:r>
    </w:p>
    <w:p w:rsidR="001A2DC4" w:rsidRPr="001749C0" w:rsidRDefault="001A2DC4" w:rsidP="00246335">
      <w:pPr>
        <w:pStyle w:val="BodyTextL25"/>
        <w:pageBreakBefore/>
        <w:rPr>
          <w:b/>
          <w:color w:val="FF0000"/>
          <w:sz w:val="22"/>
        </w:rPr>
      </w:pPr>
      <w:r>
        <w:rPr>
          <w:b/>
          <w:color w:val="FF0000"/>
          <w:sz w:val="22"/>
        </w:rPr>
        <w:lastRenderedPageBreak/>
        <w:t>Identifique los elementos del modelo que corresponden a contenido de TI:</w:t>
      </w:r>
    </w:p>
    <w:p w:rsidR="00640119" w:rsidRPr="00EC2CCF" w:rsidRDefault="00640119" w:rsidP="00640119">
      <w:pPr>
        <w:pStyle w:val="InstNoteRedL25"/>
        <w:numPr>
          <w:ilvl w:val="0"/>
          <w:numId w:val="12"/>
        </w:numPr>
        <w:rPr>
          <w:rFonts w:eastAsia="Times New Roman" w:cs="Arial"/>
        </w:rPr>
      </w:pPr>
      <w:r>
        <w:t>Establecimiento de un idioma para comunicarse (protocolo de aplicación).</w:t>
      </w:r>
    </w:p>
    <w:p w:rsidR="00640119" w:rsidRPr="00EC2CCF" w:rsidRDefault="00640119" w:rsidP="00640119">
      <w:pPr>
        <w:pStyle w:val="InstNoteRedL25"/>
        <w:numPr>
          <w:ilvl w:val="0"/>
          <w:numId w:val="12"/>
        </w:numPr>
        <w:rPr>
          <w:rFonts w:eastAsia="Times New Roman" w:cs="Arial"/>
        </w:rPr>
      </w:pPr>
      <w:r>
        <w:t>División del mensaje en pequeños pasos para facilitar la comprensión en partes del problema que se debe resolver (protocolo de transferencia).</w:t>
      </w:r>
    </w:p>
    <w:p w:rsidR="00640119" w:rsidRPr="00EC2CCF" w:rsidRDefault="00640119" w:rsidP="00640119">
      <w:pPr>
        <w:pStyle w:val="InstNoteRedL25"/>
        <w:numPr>
          <w:ilvl w:val="0"/>
          <w:numId w:val="12"/>
        </w:numPr>
        <w:rPr>
          <w:rFonts w:eastAsia="Times New Roman" w:cs="Arial"/>
        </w:rPr>
      </w:pPr>
      <w:r>
        <w:t>Corroboración de que el mensaje se entregó al mecánico que realizará las reparaciones y de que lo entendió correctamente(protocolo de Internet).</w:t>
      </w:r>
    </w:p>
    <w:p w:rsidR="008F7DFE" w:rsidRPr="00243C62" w:rsidRDefault="00640119" w:rsidP="00640119">
      <w:pPr>
        <w:pStyle w:val="InstNoteRedL25"/>
        <w:numPr>
          <w:ilvl w:val="0"/>
          <w:numId w:val="12"/>
        </w:numPr>
        <w:rPr>
          <w:rFonts w:eastAsia="Times New Roman" w:cs="Arial"/>
        </w:rPr>
      </w:pPr>
      <w:r>
        <w:t>Entrega del automóvil y de tiempo de espera para las reparaciones (protocolo de acceso a la red).</w:t>
      </w:r>
    </w:p>
    <w:sectPr w:rsidR="008F7DFE" w:rsidRPr="00243C62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B1D" w:rsidRDefault="00D95B1D" w:rsidP="0090659A">
      <w:pPr>
        <w:spacing w:after="0" w:line="240" w:lineRule="auto"/>
      </w:pPr>
      <w:r>
        <w:separator/>
      </w:r>
    </w:p>
    <w:p w:rsidR="00D95B1D" w:rsidRDefault="00D95B1D"/>
    <w:p w:rsidR="00D95B1D" w:rsidRDefault="00D95B1D"/>
    <w:p w:rsidR="00D95B1D" w:rsidRDefault="00D95B1D"/>
    <w:p w:rsidR="00D95B1D" w:rsidRDefault="00D95B1D"/>
  </w:endnote>
  <w:endnote w:type="continuationSeparator" w:id="0">
    <w:p w:rsidR="00D95B1D" w:rsidRDefault="00D95B1D" w:rsidP="0090659A">
      <w:pPr>
        <w:spacing w:after="0" w:line="240" w:lineRule="auto"/>
      </w:pPr>
      <w:r>
        <w:continuationSeparator/>
      </w:r>
    </w:p>
    <w:p w:rsidR="00D95B1D" w:rsidRDefault="00D95B1D"/>
    <w:p w:rsidR="00D95B1D" w:rsidRDefault="00D95B1D"/>
    <w:p w:rsidR="00D95B1D" w:rsidRDefault="00D95B1D"/>
    <w:p w:rsidR="00D95B1D" w:rsidRDefault="00D95B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 2015 Cisco y/o sus filiales.</w:t>
    </w:r>
    <w:r w:rsidR="0084413A">
      <w:t xml:space="preserve"> </w:t>
    </w:r>
    <w:r>
      <w:t>Todos los derechos reservados.</w:t>
    </w:r>
    <w:r w:rsidR="0084413A">
      <w:t xml:space="preserve"> </w:t>
    </w:r>
    <w:r>
      <w:t>Este documento es información pública de Cisco.</w:t>
    </w:r>
    <w:r w:rsidR="005A3A19">
      <w:tab/>
    </w:r>
    <w:r>
      <w:t xml:space="preserve">Página </w:t>
    </w:r>
    <w:r w:rsidR="00CB7D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B7D14" w:rsidRPr="0090659A">
      <w:rPr>
        <w:b/>
        <w:szCs w:val="16"/>
      </w:rPr>
      <w:fldChar w:fldCharType="separate"/>
    </w:r>
    <w:r w:rsidR="00730529">
      <w:rPr>
        <w:b/>
        <w:noProof/>
        <w:szCs w:val="16"/>
      </w:rPr>
      <w:t>2</w:t>
    </w:r>
    <w:r w:rsidR="00CB7D14" w:rsidRPr="0090659A">
      <w:rPr>
        <w:b/>
        <w:szCs w:val="16"/>
      </w:rPr>
      <w:fldChar w:fldCharType="end"/>
    </w:r>
    <w:r>
      <w:t xml:space="preserve"> de</w:t>
    </w:r>
    <w:r w:rsidR="005A3A19">
      <w:t xml:space="preserve"> </w:t>
    </w:r>
    <w:r w:rsidR="00CB7D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B7D14" w:rsidRPr="0090659A">
      <w:rPr>
        <w:b/>
        <w:szCs w:val="16"/>
      </w:rPr>
      <w:fldChar w:fldCharType="separate"/>
    </w:r>
    <w:r w:rsidR="00730529">
      <w:rPr>
        <w:b/>
        <w:noProof/>
        <w:szCs w:val="16"/>
      </w:rPr>
      <w:t>2</w:t>
    </w:r>
    <w:r w:rsidR="00CB7D14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 2015 Cisco y/o sus filiales.</w:t>
    </w:r>
    <w:r w:rsidR="0084413A">
      <w:t xml:space="preserve"> </w:t>
    </w:r>
    <w:r>
      <w:t>Todos los derechos reservados.</w:t>
    </w:r>
    <w:r w:rsidR="0084413A">
      <w:t xml:space="preserve"> </w:t>
    </w:r>
    <w:r>
      <w:t>Este documento es información pública de Cisco.</w:t>
    </w:r>
    <w:r w:rsidR="005A3A19">
      <w:tab/>
    </w:r>
    <w:r>
      <w:t xml:space="preserve">Página </w:t>
    </w:r>
    <w:r w:rsidR="00CB7D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B7D14" w:rsidRPr="0090659A">
      <w:rPr>
        <w:b/>
        <w:szCs w:val="16"/>
      </w:rPr>
      <w:fldChar w:fldCharType="separate"/>
    </w:r>
    <w:r w:rsidR="00730529">
      <w:rPr>
        <w:b/>
        <w:noProof/>
        <w:szCs w:val="16"/>
      </w:rPr>
      <w:t>1</w:t>
    </w:r>
    <w:r w:rsidR="00CB7D14" w:rsidRPr="0090659A">
      <w:rPr>
        <w:b/>
        <w:szCs w:val="16"/>
      </w:rPr>
      <w:fldChar w:fldCharType="end"/>
    </w:r>
    <w:r>
      <w:t xml:space="preserve"> de</w:t>
    </w:r>
    <w:r w:rsidR="005A3A19">
      <w:t xml:space="preserve"> </w:t>
    </w:r>
    <w:r w:rsidR="00CB7D1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B7D14" w:rsidRPr="0090659A">
      <w:rPr>
        <w:b/>
        <w:szCs w:val="16"/>
      </w:rPr>
      <w:fldChar w:fldCharType="separate"/>
    </w:r>
    <w:r w:rsidR="00730529">
      <w:rPr>
        <w:b/>
        <w:noProof/>
        <w:szCs w:val="16"/>
      </w:rPr>
      <w:t>2</w:t>
    </w:r>
    <w:r w:rsidR="00CB7D14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B1D" w:rsidRDefault="00D95B1D" w:rsidP="0090659A">
      <w:pPr>
        <w:spacing w:after="0" w:line="240" w:lineRule="auto"/>
      </w:pPr>
      <w:r>
        <w:separator/>
      </w:r>
    </w:p>
    <w:p w:rsidR="00D95B1D" w:rsidRDefault="00D95B1D"/>
    <w:p w:rsidR="00D95B1D" w:rsidRDefault="00D95B1D"/>
    <w:p w:rsidR="00D95B1D" w:rsidRDefault="00D95B1D"/>
    <w:p w:rsidR="00D95B1D" w:rsidRDefault="00D95B1D"/>
  </w:footnote>
  <w:footnote w:type="continuationSeparator" w:id="0">
    <w:p w:rsidR="00D95B1D" w:rsidRDefault="00D95B1D" w:rsidP="0090659A">
      <w:pPr>
        <w:spacing w:after="0" w:line="240" w:lineRule="auto"/>
      </w:pPr>
      <w:r>
        <w:continuationSeparator/>
      </w:r>
    </w:p>
    <w:p w:rsidR="00D95B1D" w:rsidRDefault="00D95B1D"/>
    <w:p w:rsidR="00D95B1D" w:rsidRDefault="00D95B1D"/>
    <w:p w:rsidR="00D95B1D" w:rsidRDefault="00D95B1D"/>
    <w:p w:rsidR="00D95B1D" w:rsidRDefault="00D95B1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05418" w:rsidP="00C52BA6">
    <w:pPr>
      <w:pStyle w:val="PageHead"/>
    </w:pPr>
    <w:r>
      <w:t>Actividad de clase: Solo hablemos de esto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764A39AE"/>
    <w:multiLevelType w:val="hybridMultilevel"/>
    <w:tmpl w:val="09FA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2"/>
  </w:num>
  <w:num w:numId="19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wNzM0N7YwMTMwMTI1NTFX0lEKTi0uzszPAykwrAUAWrIfHiwAAAA="/>
  </w:docVars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AC0"/>
    <w:rsid w:val="00090C07"/>
    <w:rsid w:val="00091E8D"/>
    <w:rsid w:val="0009287D"/>
    <w:rsid w:val="000935CD"/>
    <w:rsid w:val="0009378D"/>
    <w:rsid w:val="00097163"/>
    <w:rsid w:val="000A22C8"/>
    <w:rsid w:val="000B2344"/>
    <w:rsid w:val="000B5521"/>
    <w:rsid w:val="000B7DE5"/>
    <w:rsid w:val="000C4918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516"/>
    <w:rsid w:val="0014219C"/>
    <w:rsid w:val="001425ED"/>
    <w:rsid w:val="00154E3A"/>
    <w:rsid w:val="00163164"/>
    <w:rsid w:val="00164088"/>
    <w:rsid w:val="001710C0"/>
    <w:rsid w:val="00172AFB"/>
    <w:rsid w:val="001772B8"/>
    <w:rsid w:val="00180FBF"/>
    <w:rsid w:val="00182CF4"/>
    <w:rsid w:val="00186CE1"/>
    <w:rsid w:val="00192F12"/>
    <w:rsid w:val="00193F14"/>
    <w:rsid w:val="00195F1B"/>
    <w:rsid w:val="00197614"/>
    <w:rsid w:val="001A0312"/>
    <w:rsid w:val="001A15DA"/>
    <w:rsid w:val="001A2694"/>
    <w:rsid w:val="001A2DC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6E3"/>
    <w:rsid w:val="001E4E72"/>
    <w:rsid w:val="001E62B3"/>
    <w:rsid w:val="001F0171"/>
    <w:rsid w:val="001F0D77"/>
    <w:rsid w:val="001F7DD8"/>
    <w:rsid w:val="00201928"/>
    <w:rsid w:val="00202751"/>
    <w:rsid w:val="00203E26"/>
    <w:rsid w:val="0020449C"/>
    <w:rsid w:val="002113B8"/>
    <w:rsid w:val="00215665"/>
    <w:rsid w:val="00217751"/>
    <w:rsid w:val="0021792C"/>
    <w:rsid w:val="002240AB"/>
    <w:rsid w:val="00225E37"/>
    <w:rsid w:val="00242E3A"/>
    <w:rsid w:val="00243C62"/>
    <w:rsid w:val="00246335"/>
    <w:rsid w:val="002506CF"/>
    <w:rsid w:val="0025107F"/>
    <w:rsid w:val="00260CD4"/>
    <w:rsid w:val="00262FEB"/>
    <w:rsid w:val="002639D8"/>
    <w:rsid w:val="00265F77"/>
    <w:rsid w:val="00266C83"/>
    <w:rsid w:val="002768DC"/>
    <w:rsid w:val="0029785A"/>
    <w:rsid w:val="002A6C56"/>
    <w:rsid w:val="002C090C"/>
    <w:rsid w:val="002C1243"/>
    <w:rsid w:val="002C1815"/>
    <w:rsid w:val="002C475E"/>
    <w:rsid w:val="002C6AD6"/>
    <w:rsid w:val="002D4427"/>
    <w:rsid w:val="002D6C2A"/>
    <w:rsid w:val="002D7A86"/>
    <w:rsid w:val="002F45FF"/>
    <w:rsid w:val="002F6D17"/>
    <w:rsid w:val="002F6F5D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428"/>
    <w:rsid w:val="003559CC"/>
    <w:rsid w:val="003569D7"/>
    <w:rsid w:val="003608AC"/>
    <w:rsid w:val="0036465A"/>
    <w:rsid w:val="00373B8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641C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F8E"/>
    <w:rsid w:val="00536F43"/>
    <w:rsid w:val="005510BA"/>
    <w:rsid w:val="00554B4E"/>
    <w:rsid w:val="00556C02"/>
    <w:rsid w:val="00563249"/>
    <w:rsid w:val="00563F20"/>
    <w:rsid w:val="00570A65"/>
    <w:rsid w:val="005762B1"/>
    <w:rsid w:val="00580456"/>
    <w:rsid w:val="00580E73"/>
    <w:rsid w:val="00593386"/>
    <w:rsid w:val="00596998"/>
    <w:rsid w:val="005A3A19"/>
    <w:rsid w:val="005A6E62"/>
    <w:rsid w:val="005C21E8"/>
    <w:rsid w:val="005C511B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06FB6"/>
    <w:rsid w:val="006131CE"/>
    <w:rsid w:val="00617D6E"/>
    <w:rsid w:val="00622D61"/>
    <w:rsid w:val="00624198"/>
    <w:rsid w:val="00630A91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1F2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4536"/>
    <w:rsid w:val="007222AD"/>
    <w:rsid w:val="007258AA"/>
    <w:rsid w:val="007267CF"/>
    <w:rsid w:val="00730529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74C"/>
    <w:rsid w:val="00796C25"/>
    <w:rsid w:val="007A287C"/>
    <w:rsid w:val="007A3B2A"/>
    <w:rsid w:val="007A771E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4E30"/>
    <w:rsid w:val="008405BB"/>
    <w:rsid w:val="0084413A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065E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2180B"/>
    <w:rsid w:val="00930386"/>
    <w:rsid w:val="009309F5"/>
    <w:rsid w:val="00933237"/>
    <w:rsid w:val="00933F28"/>
    <w:rsid w:val="009476C0"/>
    <w:rsid w:val="00963E34"/>
    <w:rsid w:val="00964DFA"/>
    <w:rsid w:val="009741E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1521B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1851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342"/>
    <w:rsid w:val="00B27499"/>
    <w:rsid w:val="00B3010D"/>
    <w:rsid w:val="00B35151"/>
    <w:rsid w:val="00B3628C"/>
    <w:rsid w:val="00B433F2"/>
    <w:rsid w:val="00B458E8"/>
    <w:rsid w:val="00B5397B"/>
    <w:rsid w:val="00B61703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46F6"/>
    <w:rsid w:val="00BE56B3"/>
    <w:rsid w:val="00BF04E8"/>
    <w:rsid w:val="00BF16BF"/>
    <w:rsid w:val="00BF4D1F"/>
    <w:rsid w:val="00C02A73"/>
    <w:rsid w:val="00C05418"/>
    <w:rsid w:val="00C063D2"/>
    <w:rsid w:val="00C07FD9"/>
    <w:rsid w:val="00C10460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7D14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5B1D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22FC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6615D"/>
    <w:rsid w:val="00F7050A"/>
    <w:rsid w:val="00F75533"/>
    <w:rsid w:val="00F86A62"/>
    <w:rsid w:val="00FA3811"/>
    <w:rsid w:val="00FA3B9F"/>
    <w:rsid w:val="00FA3F06"/>
    <w:rsid w:val="00FA41D8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563B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7CD2C7-18CA-43B0-8972-E0041359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</TotalTime>
  <Pages>2</Pages>
  <Words>455</Words>
  <Characters>2756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14</cp:revision>
  <cp:lastPrinted>2015-05-20T05:46:00Z</cp:lastPrinted>
  <dcterms:created xsi:type="dcterms:W3CDTF">2015-05-20T03:31:00Z</dcterms:created>
  <dcterms:modified xsi:type="dcterms:W3CDTF">2015-12-10T10:49:00Z</dcterms:modified>
</cp:coreProperties>
</file>