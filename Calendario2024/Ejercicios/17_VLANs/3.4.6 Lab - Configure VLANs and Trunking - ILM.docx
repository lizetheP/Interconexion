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C367" w14:textId="77777777" w:rsidR="004D36D7" w:rsidRPr="00FD4A68" w:rsidRDefault="00642BF8" w:rsidP="009E755D">
      <w:pPr>
        <w:pStyle w:val="Title"/>
        <w:rPr>
          <w:rStyle w:val="LabTitleInstVersred"/>
          <w:b/>
          <w:color w:val="auto"/>
        </w:rPr>
      </w:pPr>
      <w:sdt>
        <w:sdtPr>
          <w:rPr>
            <w:b w:val="0"/>
            <w:color w:val="EE0000"/>
          </w:rPr>
          <w:alias w:val="Título"/>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3E06">
            <w:t>Práctica de laboratorio: Configuración de VLAN y enlaces troncales</w:t>
          </w:r>
        </w:sdtContent>
      </w:sdt>
      <w:r w:rsidR="00F53E06">
        <w:rPr>
          <w:rStyle w:val="LabTitleInstVersred"/>
        </w:rPr>
        <w:t xml:space="preserve"> (Versión para el instructor)</w:t>
      </w:r>
    </w:p>
    <w:p w14:paraId="135D091B"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73331D9B" w14:textId="77777777" w:rsidR="009440C6" w:rsidRDefault="009440C6" w:rsidP="00665FC9">
      <w:pPr>
        <w:pStyle w:val="Heading1"/>
      </w:pPr>
      <w:r>
        <w:t>Topología</w:t>
      </w:r>
    </w:p>
    <w:p w14:paraId="3E5326B4" w14:textId="03D2D17E" w:rsidR="0044581D" w:rsidRDefault="0044581D" w:rsidP="009440C6">
      <w:pPr>
        <w:pStyle w:val="Visual"/>
      </w:pPr>
      <w:r>
        <w:rPr>
          <w:noProof/>
        </w:rPr>
        <w:drawing>
          <wp:inline distT="0" distB="0" distL="0" distR="0" wp14:anchorId="297B2F9B" wp14:editId="41DB8917">
            <wp:extent cx="6041390" cy="774065"/>
            <wp:effectExtent l="0" t="0" r="0" b="6985"/>
            <wp:docPr id="6" name="Picture 6" descr="This topology has 2 PCs and 2 switches.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390" cy="774065"/>
                    </a:xfrm>
                    <a:prstGeom prst="rect">
                      <a:avLst/>
                    </a:prstGeom>
                    <a:noFill/>
                  </pic:spPr>
                </pic:pic>
              </a:graphicData>
            </a:graphic>
          </wp:inline>
        </w:drawing>
      </w:r>
    </w:p>
    <w:p w14:paraId="2B7B9E3C" w14:textId="77777777" w:rsidR="009440C6" w:rsidRPr="00BB73FF" w:rsidRDefault="009440C6" w:rsidP="00665FC9">
      <w:pPr>
        <w:pStyle w:val="Heading1"/>
      </w:pPr>
      <w:r>
        <w:t>Tabla de asignación de direcciones</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998"/>
        <w:gridCol w:w="1998"/>
        <w:gridCol w:w="1998"/>
        <w:gridCol w:w="1998"/>
        <w:gridCol w:w="1998"/>
      </w:tblGrid>
      <w:tr w:rsidR="009440C6" w14:paraId="6BC67600" w14:textId="77777777" w:rsidTr="00EF659C">
        <w:trPr>
          <w:cantSplit/>
          <w:jc w:val="center"/>
        </w:trPr>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E87D62" w:rsidRDefault="009440C6" w:rsidP="009440C6">
            <w:pPr>
              <w:pStyle w:val="TableHeading"/>
            </w:pPr>
            <w:r>
              <w:t>Dispositivo</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E87D62" w:rsidRDefault="009440C6" w:rsidP="009440C6">
            <w:pPr>
              <w:pStyle w:val="TableHeading"/>
            </w:pPr>
            <w:r>
              <w:t>Interfaz</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E87D62" w:rsidRDefault="009440C6" w:rsidP="009440C6">
            <w:pPr>
              <w:pStyle w:val="TableHeading"/>
            </w:pPr>
            <w:r>
              <w:t>Dirección IP</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E87D62" w:rsidRDefault="009440C6" w:rsidP="009440C6">
            <w:pPr>
              <w:pStyle w:val="TableHeading"/>
            </w:pPr>
            <w:r>
              <w:t>Máscara de subred</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E87D62" w:rsidRDefault="009440C6" w:rsidP="009440C6">
            <w:pPr>
              <w:pStyle w:val="TableHeading"/>
            </w:pPr>
            <w:r>
              <w:t>Gateway predeterminado</w:t>
            </w:r>
          </w:p>
        </w:tc>
      </w:tr>
      <w:tr w:rsidR="009440C6" w14:paraId="66362E04" w14:textId="77777777" w:rsidTr="00EF659C">
        <w:trPr>
          <w:cantSplit/>
          <w:jc w:val="center"/>
        </w:trPr>
        <w:tc>
          <w:tcPr>
            <w:tcW w:w="1998" w:type="dxa"/>
            <w:vAlign w:val="bottom"/>
          </w:tcPr>
          <w:p w14:paraId="37A9BD16" w14:textId="77777777" w:rsidR="009440C6" w:rsidRPr="00E87D62" w:rsidRDefault="009440C6" w:rsidP="009440C6">
            <w:pPr>
              <w:pStyle w:val="TableText"/>
            </w:pPr>
            <w:r>
              <w:t>S1</w:t>
            </w:r>
          </w:p>
        </w:tc>
        <w:tc>
          <w:tcPr>
            <w:tcW w:w="1998" w:type="dxa"/>
            <w:vAlign w:val="bottom"/>
          </w:tcPr>
          <w:p w14:paraId="05C7BBCE" w14:textId="77777777" w:rsidR="009440C6" w:rsidRPr="00E87D62" w:rsidRDefault="009440C6" w:rsidP="009440C6">
            <w:pPr>
              <w:pStyle w:val="TableText"/>
            </w:pPr>
            <w:r>
              <w:t>VLAN 1</w:t>
            </w:r>
          </w:p>
        </w:tc>
        <w:tc>
          <w:tcPr>
            <w:tcW w:w="1998" w:type="dxa"/>
            <w:vAlign w:val="bottom"/>
          </w:tcPr>
          <w:p w14:paraId="5A7C73E6" w14:textId="77777777" w:rsidR="009440C6" w:rsidRPr="00E87D62" w:rsidRDefault="009440C6" w:rsidP="009440C6">
            <w:pPr>
              <w:pStyle w:val="TableText"/>
            </w:pPr>
            <w:r>
              <w:t>192.168.1.11</w:t>
            </w:r>
          </w:p>
        </w:tc>
        <w:tc>
          <w:tcPr>
            <w:tcW w:w="1998" w:type="dxa"/>
            <w:vAlign w:val="bottom"/>
          </w:tcPr>
          <w:p w14:paraId="737722E1" w14:textId="77777777" w:rsidR="009440C6" w:rsidRPr="00E87D62" w:rsidRDefault="009440C6" w:rsidP="009440C6">
            <w:pPr>
              <w:pStyle w:val="TableText"/>
            </w:pPr>
            <w:r>
              <w:t>255.255.255.0</w:t>
            </w:r>
          </w:p>
        </w:tc>
        <w:tc>
          <w:tcPr>
            <w:tcW w:w="1998" w:type="dxa"/>
            <w:vAlign w:val="bottom"/>
          </w:tcPr>
          <w:p w14:paraId="3C821A42" w14:textId="77777777" w:rsidR="009440C6" w:rsidRPr="00E87D62" w:rsidRDefault="009440C6" w:rsidP="009440C6">
            <w:pPr>
              <w:pStyle w:val="TableText"/>
            </w:pPr>
            <w:r>
              <w:t>N/D</w:t>
            </w:r>
          </w:p>
        </w:tc>
      </w:tr>
      <w:tr w:rsidR="009440C6" w14:paraId="0B0CF840" w14:textId="77777777" w:rsidTr="00EF659C">
        <w:trPr>
          <w:cantSplit/>
          <w:jc w:val="center"/>
        </w:trPr>
        <w:tc>
          <w:tcPr>
            <w:tcW w:w="1998" w:type="dxa"/>
            <w:vAlign w:val="bottom"/>
          </w:tcPr>
          <w:p w14:paraId="479039B4" w14:textId="77777777" w:rsidR="009440C6" w:rsidRPr="00E87D62" w:rsidRDefault="009440C6" w:rsidP="009440C6">
            <w:pPr>
              <w:pStyle w:val="TableText"/>
            </w:pPr>
            <w:r>
              <w:t>S2</w:t>
            </w:r>
          </w:p>
        </w:tc>
        <w:tc>
          <w:tcPr>
            <w:tcW w:w="1998" w:type="dxa"/>
            <w:vAlign w:val="bottom"/>
          </w:tcPr>
          <w:p w14:paraId="0302779A" w14:textId="77777777" w:rsidR="009440C6" w:rsidRPr="00E87D62" w:rsidRDefault="009440C6" w:rsidP="009440C6">
            <w:pPr>
              <w:pStyle w:val="TableText"/>
            </w:pPr>
            <w:r>
              <w:t>VLAN 1</w:t>
            </w:r>
          </w:p>
        </w:tc>
        <w:tc>
          <w:tcPr>
            <w:tcW w:w="1998" w:type="dxa"/>
            <w:vAlign w:val="bottom"/>
          </w:tcPr>
          <w:p w14:paraId="10B2EDD2" w14:textId="77777777" w:rsidR="009440C6" w:rsidRPr="00E87D62" w:rsidRDefault="009440C6" w:rsidP="009440C6">
            <w:pPr>
              <w:pStyle w:val="TableText"/>
            </w:pPr>
            <w:r>
              <w:t>192.168.1.12</w:t>
            </w:r>
          </w:p>
        </w:tc>
        <w:tc>
          <w:tcPr>
            <w:tcW w:w="1998" w:type="dxa"/>
            <w:vAlign w:val="bottom"/>
          </w:tcPr>
          <w:p w14:paraId="3B5A3E79" w14:textId="77777777" w:rsidR="009440C6" w:rsidRPr="00E87D62" w:rsidRDefault="009440C6" w:rsidP="009440C6">
            <w:pPr>
              <w:pStyle w:val="TableText"/>
            </w:pPr>
            <w:r>
              <w:t>255.255.255.0</w:t>
            </w:r>
          </w:p>
        </w:tc>
        <w:tc>
          <w:tcPr>
            <w:tcW w:w="1998" w:type="dxa"/>
            <w:vAlign w:val="bottom"/>
          </w:tcPr>
          <w:p w14:paraId="101B86BF" w14:textId="77777777" w:rsidR="009440C6" w:rsidRPr="00E87D62" w:rsidRDefault="009440C6" w:rsidP="009440C6">
            <w:pPr>
              <w:pStyle w:val="TableText"/>
            </w:pPr>
            <w:r>
              <w:t>N/D</w:t>
            </w:r>
          </w:p>
        </w:tc>
      </w:tr>
      <w:tr w:rsidR="009440C6" w14:paraId="154A5C11" w14:textId="77777777" w:rsidTr="00EF659C">
        <w:trPr>
          <w:cantSplit/>
          <w:jc w:val="center"/>
        </w:trPr>
        <w:tc>
          <w:tcPr>
            <w:tcW w:w="1998" w:type="dxa"/>
            <w:vAlign w:val="bottom"/>
          </w:tcPr>
          <w:p w14:paraId="0B9C5ED5" w14:textId="77777777" w:rsidR="009440C6" w:rsidRPr="00E87D62" w:rsidRDefault="009440C6" w:rsidP="009440C6">
            <w:pPr>
              <w:pStyle w:val="TableText"/>
            </w:pPr>
            <w:r>
              <w:t>PC-A</w:t>
            </w:r>
          </w:p>
        </w:tc>
        <w:tc>
          <w:tcPr>
            <w:tcW w:w="1998" w:type="dxa"/>
            <w:vAlign w:val="bottom"/>
          </w:tcPr>
          <w:p w14:paraId="08EED1F9" w14:textId="77777777" w:rsidR="009440C6" w:rsidRPr="00E87D62" w:rsidRDefault="009440C6" w:rsidP="009440C6">
            <w:pPr>
              <w:pStyle w:val="TableText"/>
            </w:pPr>
            <w:r>
              <w:t>NIC</w:t>
            </w:r>
          </w:p>
        </w:tc>
        <w:tc>
          <w:tcPr>
            <w:tcW w:w="1998" w:type="dxa"/>
            <w:vAlign w:val="bottom"/>
          </w:tcPr>
          <w:p w14:paraId="4CF9E099" w14:textId="77777777" w:rsidR="009440C6" w:rsidRPr="00E87D62" w:rsidRDefault="009440C6" w:rsidP="009440C6">
            <w:pPr>
              <w:pStyle w:val="TableText"/>
            </w:pPr>
            <w:r>
              <w:t>192.168.10.3</w:t>
            </w:r>
          </w:p>
        </w:tc>
        <w:tc>
          <w:tcPr>
            <w:tcW w:w="1998" w:type="dxa"/>
            <w:vAlign w:val="bottom"/>
          </w:tcPr>
          <w:p w14:paraId="292A2EB1" w14:textId="77777777" w:rsidR="009440C6" w:rsidRPr="00E87D62" w:rsidRDefault="009440C6" w:rsidP="009440C6">
            <w:pPr>
              <w:pStyle w:val="TableText"/>
            </w:pPr>
            <w:r>
              <w:t>255.255.255.0</w:t>
            </w:r>
          </w:p>
        </w:tc>
        <w:tc>
          <w:tcPr>
            <w:tcW w:w="1998" w:type="dxa"/>
            <w:vAlign w:val="bottom"/>
          </w:tcPr>
          <w:p w14:paraId="524DFF5C" w14:textId="77777777" w:rsidR="009440C6" w:rsidRPr="00E87D62" w:rsidRDefault="009440C6" w:rsidP="009440C6">
            <w:pPr>
              <w:pStyle w:val="TableText"/>
            </w:pPr>
            <w:r>
              <w:t>192.168.10.1</w:t>
            </w:r>
          </w:p>
        </w:tc>
      </w:tr>
      <w:tr w:rsidR="009440C6" w14:paraId="54D62BA0" w14:textId="77777777" w:rsidTr="00EF659C">
        <w:trPr>
          <w:cantSplit/>
          <w:jc w:val="center"/>
        </w:trPr>
        <w:tc>
          <w:tcPr>
            <w:tcW w:w="1998" w:type="dxa"/>
            <w:vAlign w:val="bottom"/>
          </w:tcPr>
          <w:p w14:paraId="60BAC460" w14:textId="77777777" w:rsidR="009440C6" w:rsidRPr="00E87D62" w:rsidRDefault="009440C6" w:rsidP="009440C6">
            <w:pPr>
              <w:pStyle w:val="TableText"/>
            </w:pPr>
            <w:r>
              <w:t>PC-B</w:t>
            </w:r>
          </w:p>
        </w:tc>
        <w:tc>
          <w:tcPr>
            <w:tcW w:w="1998" w:type="dxa"/>
            <w:vAlign w:val="bottom"/>
          </w:tcPr>
          <w:p w14:paraId="780C8CA9" w14:textId="77777777" w:rsidR="009440C6" w:rsidRPr="00E87D62" w:rsidRDefault="009440C6" w:rsidP="009440C6">
            <w:pPr>
              <w:pStyle w:val="TableText"/>
            </w:pPr>
            <w:r>
              <w:t>NIC</w:t>
            </w:r>
          </w:p>
        </w:tc>
        <w:tc>
          <w:tcPr>
            <w:tcW w:w="1998" w:type="dxa"/>
            <w:vAlign w:val="bottom"/>
          </w:tcPr>
          <w:p w14:paraId="147D1DEB" w14:textId="77777777" w:rsidR="009440C6" w:rsidRPr="00E87D62" w:rsidRDefault="009440C6" w:rsidP="009440C6">
            <w:pPr>
              <w:pStyle w:val="TableText"/>
            </w:pPr>
            <w:r>
              <w:t>192.168.10.4</w:t>
            </w:r>
          </w:p>
        </w:tc>
        <w:tc>
          <w:tcPr>
            <w:tcW w:w="1998" w:type="dxa"/>
            <w:vAlign w:val="bottom"/>
          </w:tcPr>
          <w:p w14:paraId="1EF170DA" w14:textId="77777777" w:rsidR="009440C6" w:rsidRPr="00E87D62" w:rsidRDefault="009440C6" w:rsidP="009440C6">
            <w:pPr>
              <w:pStyle w:val="TableText"/>
            </w:pPr>
            <w:r>
              <w:t>255.255.255.0</w:t>
            </w:r>
          </w:p>
        </w:tc>
        <w:tc>
          <w:tcPr>
            <w:tcW w:w="1998" w:type="dxa"/>
            <w:vAlign w:val="bottom"/>
          </w:tcPr>
          <w:p w14:paraId="2F8322AE" w14:textId="77777777" w:rsidR="009440C6" w:rsidRPr="00E87D62" w:rsidRDefault="009440C6" w:rsidP="009440C6">
            <w:pPr>
              <w:pStyle w:val="TableText"/>
            </w:pPr>
            <w:r>
              <w:t>192.168.10.1</w:t>
            </w:r>
          </w:p>
        </w:tc>
      </w:tr>
    </w:tbl>
    <w:p w14:paraId="37547EBB" w14:textId="77777777" w:rsidR="009440C6" w:rsidRPr="00BB73FF" w:rsidRDefault="009440C6" w:rsidP="00665FC9">
      <w:pPr>
        <w:pStyle w:val="Heading1"/>
      </w:pPr>
      <w:r>
        <w:t>Objetivos</w:t>
      </w:r>
    </w:p>
    <w:p w14:paraId="3F8E8B19" w14:textId="77777777" w:rsidR="009440C6" w:rsidRPr="004C0909" w:rsidRDefault="009440C6" w:rsidP="009440C6">
      <w:pPr>
        <w:pStyle w:val="BodyTextL25Bold"/>
      </w:pPr>
      <w:r>
        <w:t>Parte 1: Armar la red y configurar los parámetros básicos de los dispositivos</w:t>
      </w:r>
    </w:p>
    <w:p w14:paraId="5A7B1CA4" w14:textId="77777777" w:rsidR="009440C6" w:rsidRDefault="009440C6" w:rsidP="009440C6">
      <w:pPr>
        <w:pStyle w:val="BodyTextL25Bold"/>
      </w:pPr>
      <w:r>
        <w:t>Parte 2: Crear redes VLAN y asignar puertos de switch</w:t>
      </w:r>
    </w:p>
    <w:p w14:paraId="4006A242" w14:textId="77777777" w:rsidR="009440C6" w:rsidRDefault="009440C6" w:rsidP="009440C6">
      <w:pPr>
        <w:pStyle w:val="BodyTextL25Bold"/>
      </w:pPr>
      <w:r>
        <w:t>Parte 3: Mantener las asignaciones de puertos de VLAN y la base de datos de VLAN</w:t>
      </w:r>
    </w:p>
    <w:p w14:paraId="598BA048" w14:textId="77777777" w:rsidR="009440C6" w:rsidRDefault="009440C6" w:rsidP="009440C6">
      <w:pPr>
        <w:pStyle w:val="BodyTextL25Bold"/>
      </w:pPr>
      <w:r>
        <w:t>Parte 4: Configurar un enlace troncal 802.1Q entre los switches</w:t>
      </w:r>
    </w:p>
    <w:p w14:paraId="5C90CFFB" w14:textId="77777777" w:rsidR="009440C6" w:rsidRPr="004C0909" w:rsidRDefault="009440C6" w:rsidP="009440C6">
      <w:pPr>
        <w:pStyle w:val="BodyTextL25Bold"/>
      </w:pPr>
      <w:r>
        <w:t>Parte 5: Eliminar la base de datos de VLAN</w:t>
      </w:r>
    </w:p>
    <w:p w14:paraId="3A87CA9E" w14:textId="77777777" w:rsidR="009440C6" w:rsidRPr="00C07FD9" w:rsidRDefault="009440C6" w:rsidP="00665FC9">
      <w:pPr>
        <w:pStyle w:val="Heading1"/>
      </w:pPr>
      <w:r>
        <w:t>Aspectos básicos/situación</w:t>
      </w:r>
    </w:p>
    <w:p w14:paraId="0674E199" w14:textId="77777777" w:rsidR="009440C6" w:rsidRDefault="009440C6" w:rsidP="009440C6">
      <w:pPr>
        <w:pStyle w:val="BodyTextL25"/>
      </w:pPr>
      <w:r>
        <w:t>Los switches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14:paraId="4CFF6806" w14:textId="77777777" w:rsidR="009440C6" w:rsidRDefault="009440C6" w:rsidP="009440C6">
      <w:pPr>
        <w:pStyle w:val="BodyTextL25"/>
      </w:pPr>
      <w:r>
        <w:t>Los enlaces troncales de VLAN se usan para abarcar redes VLAN a través de varios dispositivos. Los enlaces troncales permiten transferir el tráfico de varias VLAN a través de un único enlace y conservar intactas la segmentación y la identificación de VLAN.</w:t>
      </w:r>
    </w:p>
    <w:p w14:paraId="7D4685EB" w14:textId="77777777" w:rsidR="009440C6" w:rsidRDefault="009440C6" w:rsidP="009440C6">
      <w:pPr>
        <w:pStyle w:val="BodyTextL25"/>
      </w:pPr>
      <w:r>
        <w:t>En esta práctica de laboratorio, creará redes VLAN en los dos switches de la topología, asignará las VLAN a los puertos de acceso de los switches, verificará que las VLAN funcionen como se espera y, a continuación, creará un enlace troncal de VLAN entre los dos switches para permitir que los hosts en la misma VLAN se comuniquen a través del enlace troncal, independientemente del switch al que está conectado el host.</w:t>
      </w:r>
    </w:p>
    <w:p w14:paraId="158C7D1D" w14:textId="77777777" w:rsidR="009440C6" w:rsidRDefault="009440C6" w:rsidP="009440C6">
      <w:pPr>
        <w:pStyle w:val="BodyTextL25"/>
        <w:rPr>
          <w:b/>
        </w:rPr>
      </w:pPr>
      <w:r>
        <w:rPr>
          <w:b/>
        </w:rPr>
        <w:lastRenderedPageBreak/>
        <w:t>Nota</w:t>
      </w:r>
      <w:r>
        <w:t>: Los switches que se usan en este laboratorio de CCNA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49A87503" w14:textId="77777777" w:rsidR="009440C6" w:rsidRDefault="009440C6" w:rsidP="009440C6">
      <w:pPr>
        <w:pStyle w:val="BodyTextL25"/>
      </w:pPr>
      <w:r>
        <w:rPr>
          <w:b/>
        </w:rPr>
        <w:t>Nota</w:t>
      </w:r>
      <w:r w:rsidRPr="0034604B">
        <w:t>: Asegúrese de que los routers y los switches se hayan borrado y no tengan configuraciones de inicio. Si no está seguro, consulte al instructor.</w:t>
      </w:r>
    </w:p>
    <w:p w14:paraId="5E9DC5C3" w14:textId="751695B8" w:rsidR="009440C6" w:rsidRDefault="009440C6" w:rsidP="009440C6">
      <w:pPr>
        <w:pStyle w:val="BodyTextL25"/>
      </w:pPr>
      <w:r>
        <w:rPr>
          <w:b/>
          <w:color w:val="FF0000"/>
        </w:rPr>
        <w:t>Nota para el instructor</w:t>
      </w:r>
      <w:r>
        <w:rPr>
          <w:color w:val="FF0000"/>
        </w:rPr>
        <w:t>: Consulte el Manual de Laboratorio del Instructor para conocer los procedimientos para inicializar y recargar dispositivos.</w:t>
      </w:r>
    </w:p>
    <w:p w14:paraId="65B8A33A" w14:textId="77777777" w:rsidR="009440C6" w:rsidRDefault="009440C6" w:rsidP="00665FC9">
      <w:pPr>
        <w:pStyle w:val="Heading1"/>
      </w:pPr>
      <w:r>
        <w:t>Recursos necesarios</w:t>
      </w:r>
    </w:p>
    <w:p w14:paraId="775ADCA8" w14:textId="77777777" w:rsidR="009440C6" w:rsidRDefault="009440C6" w:rsidP="009440C6">
      <w:pPr>
        <w:pStyle w:val="Bulletlevel1"/>
        <w:spacing w:before="60" w:after="60" w:line="276" w:lineRule="auto"/>
      </w:pPr>
      <w:r>
        <w:t>2 switches (Cisco 2960 con Cisco IOS versión 15.0(2), imagen lanbasek9 o comparable)</w:t>
      </w:r>
    </w:p>
    <w:p w14:paraId="73D00B25" w14:textId="77777777" w:rsidR="009440C6" w:rsidRDefault="009440C6" w:rsidP="009440C6">
      <w:pPr>
        <w:pStyle w:val="Bulletlevel1"/>
        <w:spacing w:before="60" w:after="60" w:line="276" w:lineRule="auto"/>
      </w:pPr>
      <w:r>
        <w:t>2 PC (Windows con un programa de emulación de terminal, como Tera Term)</w:t>
      </w:r>
    </w:p>
    <w:p w14:paraId="0F487CDC" w14:textId="77777777" w:rsidR="009440C6" w:rsidRDefault="00EF659C" w:rsidP="009440C6">
      <w:pPr>
        <w:pStyle w:val="Bulletlevel1"/>
        <w:spacing w:before="60" w:after="60" w:line="276" w:lineRule="auto"/>
      </w:pPr>
      <w:r>
        <w:t>Cables de consola para configurar los dispositivos con Cisco IOS mediante los puertos de consola</w:t>
      </w:r>
    </w:p>
    <w:p w14:paraId="6AEAC57B" w14:textId="77777777" w:rsidR="009440C6" w:rsidRDefault="009440C6" w:rsidP="009440C6">
      <w:pPr>
        <w:pStyle w:val="Bulletlevel1"/>
        <w:spacing w:before="60" w:after="60" w:line="276" w:lineRule="auto"/>
      </w:pPr>
      <w:r>
        <w:t>Cables Ethernet, como se muestra en la topología</w:t>
      </w:r>
    </w:p>
    <w:p w14:paraId="26D2C408" w14:textId="27448473" w:rsidR="001A6840" w:rsidRDefault="001A6840" w:rsidP="00665FC9">
      <w:pPr>
        <w:pStyle w:val="Heading1"/>
      </w:pPr>
      <w:r>
        <w:t>Instrucciones</w:t>
      </w:r>
    </w:p>
    <w:p w14:paraId="4BA6FD6A" w14:textId="64AB9DD4" w:rsidR="009440C6" w:rsidRPr="004C0909" w:rsidRDefault="009440C6" w:rsidP="0097630B">
      <w:pPr>
        <w:pStyle w:val="Heading2"/>
      </w:pPr>
      <w:r>
        <w:t>Armar la red y configurar los ajustes básicos de los dispositivos</w:t>
      </w:r>
    </w:p>
    <w:p w14:paraId="60549D8D" w14:textId="77777777" w:rsidR="009440C6" w:rsidRDefault="009440C6" w:rsidP="009440C6">
      <w:pPr>
        <w:pStyle w:val="BodyTextL25"/>
      </w:pPr>
      <w:r>
        <w:t>En la parte 1, establecerá la topología de la red y configurará los parámetros básicos en los equipos host y los switches.</w:t>
      </w:r>
    </w:p>
    <w:p w14:paraId="292D2675" w14:textId="77777777" w:rsidR="009440C6" w:rsidRDefault="009440C6" w:rsidP="009440C6">
      <w:pPr>
        <w:pStyle w:val="Heading3"/>
      </w:pPr>
      <w:r>
        <w:t>Realizar el cableado de red como se muestra en la topología</w:t>
      </w:r>
    </w:p>
    <w:p w14:paraId="44291020" w14:textId="77777777" w:rsidR="009440C6" w:rsidRDefault="009440C6" w:rsidP="009440C6">
      <w:pPr>
        <w:pStyle w:val="BodyTextL25"/>
      </w:pPr>
      <w:r>
        <w:t>Conecte los dispositivos como se muestra en la topología y realizar el cableado necesario.</w:t>
      </w:r>
    </w:p>
    <w:p w14:paraId="765C693F" w14:textId="77777777" w:rsidR="009440C6" w:rsidRPr="00013934" w:rsidRDefault="009440C6" w:rsidP="009440C6">
      <w:pPr>
        <w:pStyle w:val="Heading3"/>
      </w:pPr>
      <w:r>
        <w:t>Configurar los parámetros básicos para cada switch</w:t>
      </w:r>
    </w:p>
    <w:p w14:paraId="523E9CFB" w14:textId="7B941589" w:rsidR="009440C6" w:rsidRDefault="009440C6" w:rsidP="00982F44">
      <w:pPr>
        <w:pStyle w:val="SubStepAlpha"/>
        <w:spacing w:after="0"/>
      </w:pPr>
      <w:r>
        <w:t>Acceda al switch mediante el puerto de consola y habilite al modo EXEC con privilegios.</w:t>
      </w:r>
    </w:p>
    <w:p w14:paraId="7B0B2C44" w14:textId="2ED2DE34" w:rsidR="001A6840" w:rsidRDefault="001A6840" w:rsidP="001A6840">
      <w:pPr>
        <w:pStyle w:val="ConfigWindow"/>
      </w:pPr>
      <w:r>
        <w:t>Abrir la ventana de configuración</w:t>
      </w:r>
    </w:p>
    <w:p w14:paraId="47193634" w14:textId="77777777" w:rsidR="009440C6" w:rsidRPr="003E7D8E" w:rsidRDefault="009440C6" w:rsidP="001A6840">
      <w:pPr>
        <w:pStyle w:val="CMDRed"/>
        <w:spacing w:before="0"/>
      </w:pPr>
      <w:r>
        <w:t xml:space="preserve">switch&gt; </w:t>
      </w:r>
      <w:r w:rsidRPr="003E7D8E">
        <w:rPr>
          <w:b/>
        </w:rPr>
        <w:t>enable</w:t>
      </w:r>
    </w:p>
    <w:p w14:paraId="2D414DBF" w14:textId="77777777" w:rsidR="009440C6" w:rsidRDefault="009440C6" w:rsidP="009440C6">
      <w:pPr>
        <w:pStyle w:val="SubStepAlpha"/>
      </w:pPr>
      <w:r>
        <w:t>Ingrese al modo de configuración.</w:t>
      </w:r>
    </w:p>
    <w:p w14:paraId="3D505E98" w14:textId="77777777" w:rsidR="009440C6" w:rsidRPr="003E7D8E" w:rsidRDefault="009440C6" w:rsidP="003E7D8E">
      <w:pPr>
        <w:pStyle w:val="CMDRed"/>
      </w:pPr>
      <w:r>
        <w:t xml:space="preserve">switch# </w:t>
      </w:r>
      <w:r w:rsidRPr="003E7D8E">
        <w:rPr>
          <w:b/>
        </w:rPr>
        <w:t>config terminal</w:t>
      </w:r>
    </w:p>
    <w:p w14:paraId="4F49CEA0" w14:textId="77777777" w:rsidR="009440C6" w:rsidRDefault="009440C6" w:rsidP="009440C6">
      <w:pPr>
        <w:pStyle w:val="SubStepAlpha"/>
      </w:pPr>
      <w:r>
        <w:t>Asigne un nombre de dispositivo al switch.</w:t>
      </w:r>
    </w:p>
    <w:p w14:paraId="5D88AF0F" w14:textId="6DEFF9C2" w:rsidR="009440C6" w:rsidRDefault="009440C6" w:rsidP="003E7D8E">
      <w:pPr>
        <w:pStyle w:val="CMDRed"/>
        <w:rPr>
          <w:b/>
        </w:rPr>
      </w:pPr>
      <w:r>
        <w:t xml:space="preserve">switch(config)# </w:t>
      </w:r>
      <w:r w:rsidRPr="003E7D8E">
        <w:rPr>
          <w:b/>
        </w:rPr>
        <w:t>hostname S1</w:t>
      </w:r>
    </w:p>
    <w:p w14:paraId="2A4D67B0" w14:textId="77777777" w:rsidR="001A6840" w:rsidRDefault="001A6840" w:rsidP="003E7D8E">
      <w:pPr>
        <w:pStyle w:val="CMDRed"/>
        <w:rPr>
          <w:b/>
        </w:rPr>
      </w:pPr>
    </w:p>
    <w:p w14:paraId="7C9F1DD5" w14:textId="7C890324" w:rsidR="00E47F68" w:rsidRPr="003E7D8E" w:rsidRDefault="00E47F68" w:rsidP="003E7D8E">
      <w:pPr>
        <w:pStyle w:val="CMDRed"/>
      </w:pPr>
      <w:r>
        <w:t xml:space="preserve">switch(config)# </w:t>
      </w:r>
      <w:r>
        <w:rPr>
          <w:b/>
        </w:rPr>
        <w:t>hostname S2</w:t>
      </w:r>
    </w:p>
    <w:p w14:paraId="5FB0B19B" w14:textId="77777777" w:rsidR="009440C6" w:rsidRDefault="009440C6" w:rsidP="009440C6">
      <w:pPr>
        <w:pStyle w:val="SubStepAlpha"/>
      </w:pPr>
      <w:r>
        <w:t>Inhabilite la búsqueda DNS para evitar que el router intente traducir los comandos mal introducidos como si fueran nombres de host.</w:t>
      </w:r>
    </w:p>
    <w:p w14:paraId="189A7B60" w14:textId="479F6DAA" w:rsidR="009440C6" w:rsidRDefault="009440C6" w:rsidP="003E7D8E">
      <w:pPr>
        <w:pStyle w:val="CMDRed"/>
        <w:rPr>
          <w:b/>
        </w:rPr>
      </w:pPr>
      <w:r>
        <w:t xml:space="preserve">S1(config)# </w:t>
      </w:r>
      <w:r>
        <w:rPr>
          <w:b/>
        </w:rPr>
        <w:t>no ip domain-lookup</w:t>
      </w:r>
    </w:p>
    <w:p w14:paraId="4A3F0001" w14:textId="77777777" w:rsidR="001A6840" w:rsidRDefault="001A6840" w:rsidP="003E7D8E">
      <w:pPr>
        <w:pStyle w:val="CMDRed"/>
        <w:rPr>
          <w:b/>
        </w:rPr>
      </w:pPr>
    </w:p>
    <w:p w14:paraId="56CEB389" w14:textId="5BD45AA3" w:rsidR="001A6840" w:rsidRPr="003E7D8E" w:rsidRDefault="001A6840" w:rsidP="003E7D8E">
      <w:pPr>
        <w:pStyle w:val="CMDRed"/>
      </w:pPr>
      <w:r>
        <w:t xml:space="preserve">S2(config)# </w:t>
      </w:r>
      <w:r>
        <w:rPr>
          <w:b/>
        </w:rPr>
        <w:t>no ip domain-lookup</w:t>
      </w:r>
    </w:p>
    <w:p w14:paraId="797BD336" w14:textId="77777777" w:rsidR="009440C6" w:rsidRDefault="009440C6" w:rsidP="009440C6">
      <w:pPr>
        <w:pStyle w:val="SubStepAlpha"/>
      </w:pPr>
      <w:r>
        <w:t xml:space="preserve">Asigne </w:t>
      </w:r>
      <w:r w:rsidRPr="00960AFB">
        <w:rPr>
          <w:b/>
        </w:rPr>
        <w:t>class</w:t>
      </w:r>
      <w:r>
        <w:t xml:space="preserve"> como la contraseña cifrada del modo EXEC privilegiado.</w:t>
      </w:r>
    </w:p>
    <w:p w14:paraId="1E62A772" w14:textId="78774BC0" w:rsidR="009440C6" w:rsidRDefault="009440C6" w:rsidP="003E7D8E">
      <w:pPr>
        <w:pStyle w:val="CMDRed"/>
        <w:rPr>
          <w:b/>
        </w:rPr>
      </w:pPr>
      <w:r>
        <w:t xml:space="preserve">S1(config)# </w:t>
      </w:r>
      <w:r w:rsidRPr="003E7D8E">
        <w:rPr>
          <w:b/>
        </w:rPr>
        <w:t>enable secret class</w:t>
      </w:r>
    </w:p>
    <w:p w14:paraId="13A1F778" w14:textId="77777777" w:rsidR="001A6840" w:rsidRDefault="001A6840" w:rsidP="003E7D8E">
      <w:pPr>
        <w:pStyle w:val="CMDRed"/>
        <w:rPr>
          <w:b/>
        </w:rPr>
      </w:pPr>
    </w:p>
    <w:p w14:paraId="7EBA9A32" w14:textId="56AF633A" w:rsidR="001A6840" w:rsidRPr="003E7D8E" w:rsidRDefault="001A6840" w:rsidP="003E7D8E">
      <w:pPr>
        <w:pStyle w:val="CMDRed"/>
      </w:pPr>
      <w:r>
        <w:t xml:space="preserve">S2(config)# </w:t>
      </w:r>
      <w:r w:rsidRPr="003E7D8E">
        <w:rPr>
          <w:b/>
        </w:rPr>
        <w:t>enable secret class</w:t>
      </w:r>
    </w:p>
    <w:p w14:paraId="49BE7863" w14:textId="77777777" w:rsidR="009440C6" w:rsidRDefault="009440C6" w:rsidP="009440C6">
      <w:pPr>
        <w:pStyle w:val="SubStepAlpha"/>
      </w:pPr>
      <w:r>
        <w:t xml:space="preserve">Asigne </w:t>
      </w:r>
      <w:r w:rsidRPr="00960AFB">
        <w:rPr>
          <w:b/>
        </w:rPr>
        <w:t>cisco</w:t>
      </w:r>
      <w:r>
        <w:t xml:space="preserve"> como la contraseña de la consola y habilite el inicio de sesión.</w:t>
      </w:r>
    </w:p>
    <w:p w14:paraId="2B1D3BBE" w14:textId="77777777" w:rsidR="009440C6" w:rsidRPr="003E7D8E" w:rsidRDefault="009440C6" w:rsidP="003E7D8E">
      <w:pPr>
        <w:pStyle w:val="CMDRed"/>
      </w:pPr>
      <w:r>
        <w:lastRenderedPageBreak/>
        <w:t xml:space="preserve">S1(config)# </w:t>
      </w:r>
      <w:r w:rsidRPr="003E7D8E">
        <w:rPr>
          <w:b/>
        </w:rPr>
        <w:t>line console 0</w:t>
      </w:r>
    </w:p>
    <w:p w14:paraId="1B89B055" w14:textId="77777777" w:rsidR="009440C6" w:rsidRPr="003E7D8E" w:rsidRDefault="009440C6" w:rsidP="003E7D8E">
      <w:pPr>
        <w:pStyle w:val="CMDRed"/>
      </w:pPr>
      <w:r>
        <w:t>S1(config-line)#</w:t>
      </w:r>
      <w:r w:rsidRPr="003E7D8E">
        <w:rPr>
          <w:b/>
        </w:rPr>
        <w:t xml:space="preserve"> password cisco</w:t>
      </w:r>
    </w:p>
    <w:p w14:paraId="0C3E6B39" w14:textId="0456DC9B" w:rsidR="009440C6" w:rsidRDefault="009440C6" w:rsidP="003E7D8E">
      <w:pPr>
        <w:pStyle w:val="CMDRed"/>
        <w:rPr>
          <w:b/>
        </w:rPr>
      </w:pPr>
      <w:r>
        <w:t>S1(config-line)#</w:t>
      </w:r>
      <w:r w:rsidRPr="003E7D8E">
        <w:rPr>
          <w:b/>
        </w:rPr>
        <w:t xml:space="preserve"> login</w:t>
      </w:r>
    </w:p>
    <w:p w14:paraId="1359DB10" w14:textId="7935A37D" w:rsidR="001A6840" w:rsidRDefault="001A6840" w:rsidP="003E7D8E">
      <w:pPr>
        <w:pStyle w:val="CMDRed"/>
      </w:pPr>
    </w:p>
    <w:p w14:paraId="0DCFD820" w14:textId="49531C45" w:rsidR="001A6840" w:rsidRPr="003E7D8E" w:rsidRDefault="001A6840" w:rsidP="001A6840">
      <w:pPr>
        <w:pStyle w:val="CMDRed"/>
      </w:pPr>
      <w:r>
        <w:t xml:space="preserve">S2(config)# </w:t>
      </w:r>
      <w:r w:rsidRPr="003E7D8E">
        <w:rPr>
          <w:b/>
        </w:rPr>
        <w:t>line console 0</w:t>
      </w:r>
    </w:p>
    <w:p w14:paraId="79A307CE" w14:textId="3704D24E" w:rsidR="001A6840" w:rsidRPr="003E7D8E" w:rsidRDefault="001A6840" w:rsidP="001A6840">
      <w:pPr>
        <w:pStyle w:val="CMDRed"/>
      </w:pPr>
      <w:r>
        <w:t>S2(config-line)#</w:t>
      </w:r>
      <w:r w:rsidRPr="003E7D8E">
        <w:rPr>
          <w:b/>
        </w:rPr>
        <w:t xml:space="preserve"> password cisco</w:t>
      </w:r>
    </w:p>
    <w:p w14:paraId="7E6F7546" w14:textId="073E34AB" w:rsidR="001A6840" w:rsidRPr="003E7D8E" w:rsidRDefault="001A6840" w:rsidP="001A6840">
      <w:pPr>
        <w:pStyle w:val="CMDRed"/>
      </w:pPr>
      <w:r>
        <w:t>S2(config-line)#</w:t>
      </w:r>
      <w:r w:rsidRPr="003E7D8E">
        <w:rPr>
          <w:b/>
        </w:rPr>
        <w:t xml:space="preserve"> login</w:t>
      </w:r>
    </w:p>
    <w:p w14:paraId="51A421FA" w14:textId="02AC2C52" w:rsidR="009440C6" w:rsidRDefault="009440C6" w:rsidP="009440C6">
      <w:pPr>
        <w:pStyle w:val="SubStepAlpha"/>
      </w:pPr>
      <w:r>
        <w:t xml:space="preserve">Asigne </w:t>
      </w:r>
      <w:r w:rsidRPr="00960AFB">
        <w:rPr>
          <w:b/>
        </w:rPr>
        <w:t>cisco</w:t>
      </w:r>
      <w:r>
        <w:t xml:space="preserve"> como la contraseña de vty y habilite el inicio de sesión.</w:t>
      </w:r>
    </w:p>
    <w:p w14:paraId="20B85D79" w14:textId="77777777" w:rsidR="009440C6" w:rsidRPr="003E7D8E" w:rsidRDefault="009440C6" w:rsidP="003E7D8E">
      <w:pPr>
        <w:pStyle w:val="CMDRed"/>
      </w:pPr>
      <w:r>
        <w:t xml:space="preserve">S1 (config) # </w:t>
      </w:r>
      <w:r>
        <w:rPr>
          <w:b/>
        </w:rPr>
        <w:t>línea vty 0 4</w:t>
      </w:r>
    </w:p>
    <w:p w14:paraId="5BE6A2C7" w14:textId="77777777" w:rsidR="009440C6" w:rsidRPr="003E7D8E" w:rsidRDefault="009440C6" w:rsidP="003E7D8E">
      <w:pPr>
        <w:pStyle w:val="CMDRed"/>
      </w:pPr>
      <w:r>
        <w:t>S1(config-line)#</w:t>
      </w:r>
      <w:r w:rsidRPr="003E7D8E">
        <w:rPr>
          <w:b/>
        </w:rPr>
        <w:t xml:space="preserve"> password cisco</w:t>
      </w:r>
    </w:p>
    <w:p w14:paraId="39FF927F" w14:textId="69B59B01" w:rsidR="009440C6" w:rsidRDefault="009440C6" w:rsidP="003E7D8E">
      <w:pPr>
        <w:pStyle w:val="CMDRed"/>
        <w:rPr>
          <w:b/>
        </w:rPr>
      </w:pPr>
      <w:r>
        <w:t>S1(config-line)#</w:t>
      </w:r>
      <w:r w:rsidRPr="003E7D8E">
        <w:rPr>
          <w:b/>
        </w:rPr>
        <w:t xml:space="preserve"> login</w:t>
      </w:r>
    </w:p>
    <w:p w14:paraId="770873B0" w14:textId="1A4B3095" w:rsidR="001A6840" w:rsidRDefault="001A6840" w:rsidP="003E7D8E">
      <w:pPr>
        <w:pStyle w:val="CMDRed"/>
      </w:pPr>
    </w:p>
    <w:p w14:paraId="2542DA3C" w14:textId="2F47F135" w:rsidR="001A6840" w:rsidRPr="003E7D8E" w:rsidRDefault="001A6840" w:rsidP="001A6840">
      <w:pPr>
        <w:pStyle w:val="CMDRed"/>
      </w:pPr>
      <w:r>
        <w:t xml:space="preserve">S2 (config) # </w:t>
      </w:r>
      <w:r>
        <w:rPr>
          <w:b/>
        </w:rPr>
        <w:t>línea vty 0 4</w:t>
      </w:r>
    </w:p>
    <w:p w14:paraId="10BB02BF" w14:textId="0EE7F369" w:rsidR="001A6840" w:rsidRPr="003E7D8E" w:rsidRDefault="001A6840" w:rsidP="001A6840">
      <w:pPr>
        <w:pStyle w:val="CMDRed"/>
      </w:pPr>
      <w:r>
        <w:t>S2(config-line)#</w:t>
      </w:r>
      <w:r w:rsidRPr="003E7D8E">
        <w:rPr>
          <w:b/>
        </w:rPr>
        <w:t xml:space="preserve"> password cisco</w:t>
      </w:r>
    </w:p>
    <w:p w14:paraId="71650FC8" w14:textId="6AC2D717" w:rsidR="001A6840" w:rsidRPr="003E7D8E" w:rsidRDefault="001A6840" w:rsidP="001A6840">
      <w:pPr>
        <w:pStyle w:val="CMDRed"/>
      </w:pPr>
      <w:r>
        <w:t>S2(config-line)#</w:t>
      </w:r>
      <w:r w:rsidRPr="003E7D8E">
        <w:rPr>
          <w:b/>
        </w:rPr>
        <w:t xml:space="preserve"> login</w:t>
      </w:r>
    </w:p>
    <w:p w14:paraId="1CA3E2B0" w14:textId="77777777" w:rsidR="009440C6" w:rsidRDefault="009440C6" w:rsidP="009440C6">
      <w:pPr>
        <w:pStyle w:val="SubStepAlpha"/>
      </w:pPr>
      <w:r>
        <w:t>Cifre las contraseñas de texto sin formato.</w:t>
      </w:r>
    </w:p>
    <w:p w14:paraId="563C3787" w14:textId="71D525A0" w:rsidR="009440C6" w:rsidRDefault="009440C6" w:rsidP="003E7D8E">
      <w:pPr>
        <w:pStyle w:val="CMDRed"/>
        <w:rPr>
          <w:b/>
        </w:rPr>
      </w:pPr>
      <w:r>
        <w:t xml:space="preserve">S1(config)# </w:t>
      </w:r>
      <w:r w:rsidRPr="003E7D8E">
        <w:rPr>
          <w:b/>
        </w:rPr>
        <w:t>service password-encryption</w:t>
      </w:r>
    </w:p>
    <w:p w14:paraId="19115334" w14:textId="48B1B0E8" w:rsidR="001A6840" w:rsidRDefault="001A6840" w:rsidP="003E7D8E">
      <w:pPr>
        <w:pStyle w:val="CMDRed"/>
      </w:pPr>
    </w:p>
    <w:p w14:paraId="1DE37CD8" w14:textId="1A66B145" w:rsidR="001A6840" w:rsidRPr="003E7D8E" w:rsidRDefault="001A6840" w:rsidP="001A6840">
      <w:pPr>
        <w:pStyle w:val="CMDRed"/>
      </w:pPr>
      <w:r>
        <w:t xml:space="preserve">S2(config)# </w:t>
      </w:r>
      <w:r w:rsidRPr="003E7D8E">
        <w:rPr>
          <w:b/>
        </w:rPr>
        <w:t>service password-encryption</w:t>
      </w:r>
    </w:p>
    <w:p w14:paraId="5F2B1BB8" w14:textId="77777777" w:rsidR="009440C6" w:rsidRDefault="009440C6" w:rsidP="009440C6">
      <w:pPr>
        <w:pStyle w:val="SubStepAlpha"/>
      </w:pPr>
      <w:r>
        <w:t>Cree un aviso que advierta a todo el que acceda al dispositivo que el acceso no autorizado está prohibido.</w:t>
      </w:r>
    </w:p>
    <w:p w14:paraId="13D34E58" w14:textId="77DA2635" w:rsidR="009440C6" w:rsidRDefault="009440C6" w:rsidP="003E7D8E">
      <w:pPr>
        <w:pStyle w:val="CMDRed"/>
        <w:rPr>
          <w:b/>
        </w:rPr>
      </w:pPr>
      <w:r>
        <w:t xml:space="preserve">S1(config)# </w:t>
      </w:r>
      <w:r>
        <w:rPr>
          <w:b/>
        </w:rPr>
        <w:t>banner motd $ Authorized Users Only! $</w:t>
      </w:r>
    </w:p>
    <w:p w14:paraId="06F8C65A" w14:textId="10DE315B" w:rsidR="001A6840" w:rsidRDefault="001A6840" w:rsidP="003E7D8E">
      <w:pPr>
        <w:pStyle w:val="CMDRed"/>
      </w:pPr>
    </w:p>
    <w:p w14:paraId="35BE9D6E" w14:textId="60260315" w:rsidR="001A6840" w:rsidRPr="003E7D8E" w:rsidRDefault="001A6840" w:rsidP="001A6840">
      <w:pPr>
        <w:pStyle w:val="CMDRed"/>
      </w:pPr>
      <w:r>
        <w:t xml:space="preserve">S2(config)# </w:t>
      </w:r>
      <w:r>
        <w:rPr>
          <w:b/>
        </w:rPr>
        <w:t>banner motd $ Authorized Users Only! $</w:t>
      </w:r>
    </w:p>
    <w:p w14:paraId="2C713A0C" w14:textId="77777777" w:rsidR="009440C6" w:rsidRDefault="009440C6" w:rsidP="009440C6">
      <w:pPr>
        <w:pStyle w:val="SubStepAlpha"/>
      </w:pPr>
      <w:r>
        <w:t>Configure la dirección IP que figura en la tabla de direcciones para VLAN 1 en el switch.</w:t>
      </w:r>
    </w:p>
    <w:p w14:paraId="0ECC9B0E" w14:textId="77777777" w:rsidR="009440C6" w:rsidRPr="003E7D8E" w:rsidRDefault="009440C6" w:rsidP="003E7D8E">
      <w:pPr>
        <w:pStyle w:val="CMDRed"/>
      </w:pPr>
      <w:r>
        <w:t xml:space="preserve">S1(config)# </w:t>
      </w:r>
      <w:r>
        <w:rPr>
          <w:b/>
        </w:rPr>
        <w:t>interface vlan 1</w:t>
      </w:r>
    </w:p>
    <w:p w14:paraId="5A652081" w14:textId="77777777" w:rsidR="009440C6" w:rsidRPr="003E7D8E" w:rsidRDefault="009440C6" w:rsidP="003E7D8E">
      <w:pPr>
        <w:pStyle w:val="CMDRed"/>
      </w:pPr>
      <w:r>
        <w:t>S1(config-if)#</w:t>
      </w:r>
      <w:r>
        <w:rPr>
          <w:b/>
        </w:rPr>
        <w:t xml:space="preserve"> ip address 192.168.1.11 255.255.255.0</w:t>
      </w:r>
    </w:p>
    <w:p w14:paraId="749CEC72" w14:textId="77777777" w:rsidR="009440C6" w:rsidRPr="003E7D8E" w:rsidRDefault="009440C6" w:rsidP="003E7D8E">
      <w:pPr>
        <w:pStyle w:val="CMDRed"/>
      </w:pPr>
      <w:r>
        <w:t>S1(config-if)#</w:t>
      </w:r>
      <w:r w:rsidRPr="003E7D8E">
        <w:rPr>
          <w:b/>
        </w:rPr>
        <w:t xml:space="preserve"> no shutdown</w:t>
      </w:r>
    </w:p>
    <w:p w14:paraId="4327CDB8" w14:textId="67CE813B" w:rsidR="009440C6" w:rsidRDefault="009440C6" w:rsidP="003E7D8E">
      <w:pPr>
        <w:pStyle w:val="CMDRed"/>
        <w:rPr>
          <w:b/>
        </w:rPr>
      </w:pPr>
      <w:r>
        <w:t>S1(config-if)#</w:t>
      </w:r>
      <w:r w:rsidRPr="003E7D8E">
        <w:rPr>
          <w:b/>
        </w:rPr>
        <w:t xml:space="preserve"> exit</w:t>
      </w:r>
    </w:p>
    <w:p w14:paraId="7840B35C" w14:textId="652DC515" w:rsidR="001A6840" w:rsidRDefault="001A6840" w:rsidP="003E7D8E">
      <w:pPr>
        <w:pStyle w:val="CMDRed"/>
      </w:pPr>
    </w:p>
    <w:p w14:paraId="0ADAA736" w14:textId="0F73A0AE" w:rsidR="001A6840" w:rsidRPr="003E7D8E" w:rsidRDefault="001A6840" w:rsidP="001A6840">
      <w:pPr>
        <w:pStyle w:val="CMDRed"/>
      </w:pPr>
      <w:r>
        <w:t xml:space="preserve">S2(config)# </w:t>
      </w:r>
      <w:r>
        <w:rPr>
          <w:b/>
        </w:rPr>
        <w:t>interface vlan 1</w:t>
      </w:r>
    </w:p>
    <w:p w14:paraId="014D7965" w14:textId="1DB37E27" w:rsidR="001A6840" w:rsidRPr="003E7D8E" w:rsidRDefault="001A6840" w:rsidP="001A6840">
      <w:pPr>
        <w:pStyle w:val="CMDRed"/>
      </w:pPr>
      <w:r>
        <w:t>S2(config-if)#</w:t>
      </w:r>
      <w:r>
        <w:rPr>
          <w:b/>
        </w:rPr>
        <w:t xml:space="preserve"> ip address 192.168.1.12 255.255.255.0</w:t>
      </w:r>
    </w:p>
    <w:p w14:paraId="1436C2B4" w14:textId="6CAD0EDC" w:rsidR="001A6840" w:rsidRPr="003E7D8E" w:rsidRDefault="001A6840" w:rsidP="001A6840">
      <w:pPr>
        <w:pStyle w:val="CMDRed"/>
      </w:pPr>
      <w:r>
        <w:t>S2(config-if)#</w:t>
      </w:r>
      <w:r w:rsidRPr="003E7D8E">
        <w:rPr>
          <w:b/>
        </w:rPr>
        <w:t xml:space="preserve"> no shutdown</w:t>
      </w:r>
    </w:p>
    <w:p w14:paraId="27EEAFCA" w14:textId="55AE2019" w:rsidR="001A6840" w:rsidRPr="003E7D8E" w:rsidRDefault="001A6840" w:rsidP="001A6840">
      <w:pPr>
        <w:pStyle w:val="CMDRed"/>
      </w:pPr>
      <w:r>
        <w:t>S2(config-if)#</w:t>
      </w:r>
      <w:r w:rsidRPr="003E7D8E">
        <w:rPr>
          <w:b/>
        </w:rPr>
        <w:t xml:space="preserve"> exit</w:t>
      </w:r>
    </w:p>
    <w:p w14:paraId="690BF2DE" w14:textId="222CF0E0" w:rsidR="009440C6" w:rsidRDefault="009440C6" w:rsidP="009440C6">
      <w:pPr>
        <w:pStyle w:val="SubStepAlpha"/>
      </w:pPr>
      <w:r>
        <w:t>Apague todas las interfaces que no se utilizarán.</w:t>
      </w:r>
    </w:p>
    <w:p w14:paraId="0A71257D" w14:textId="77777777" w:rsidR="009440C6" w:rsidRPr="003E7D8E" w:rsidRDefault="009440C6" w:rsidP="003E7D8E">
      <w:pPr>
        <w:pStyle w:val="CMDRed"/>
      </w:pPr>
      <w:r>
        <w:t xml:space="preserve">S1 (config) # </w:t>
      </w:r>
      <w:r w:rsidRPr="003E7D8E">
        <w:rPr>
          <w:b/>
        </w:rPr>
        <w:t>interface range f0/2-5, f0/7-24, g0/1-2</w:t>
      </w:r>
    </w:p>
    <w:p w14:paraId="31B7E309" w14:textId="09FB6D4C" w:rsidR="009440C6" w:rsidRDefault="009440C6" w:rsidP="003E7D8E">
      <w:pPr>
        <w:pStyle w:val="CMDRed"/>
        <w:rPr>
          <w:b/>
        </w:rPr>
      </w:pPr>
      <w:r>
        <w:t>S1(config-if-range)#</w:t>
      </w:r>
      <w:r w:rsidRPr="003E7D8E">
        <w:rPr>
          <w:b/>
        </w:rPr>
        <w:t xml:space="preserve"> shutdown</w:t>
      </w:r>
    </w:p>
    <w:p w14:paraId="0D9CA8E5" w14:textId="4E081A14" w:rsidR="001A6840" w:rsidRDefault="001A6840" w:rsidP="003E7D8E">
      <w:pPr>
        <w:pStyle w:val="CMDRed"/>
      </w:pPr>
    </w:p>
    <w:p w14:paraId="27DD56A5" w14:textId="60921192" w:rsidR="001A6840" w:rsidRDefault="001A6840" w:rsidP="003E7D8E">
      <w:pPr>
        <w:pStyle w:val="CMDRed"/>
        <w:rPr>
          <w:b/>
        </w:rPr>
      </w:pPr>
      <w:r>
        <w:t xml:space="preserve">S2 (config) # </w:t>
      </w:r>
      <w:r>
        <w:rPr>
          <w:b/>
        </w:rPr>
        <w:t>interface range f0/2-17, f0/18-24, g0/1-2</w:t>
      </w:r>
    </w:p>
    <w:p w14:paraId="5EB8E8B3" w14:textId="39F76E51" w:rsidR="001A6840" w:rsidRPr="001A6840" w:rsidRDefault="001A6840" w:rsidP="003E7D8E">
      <w:pPr>
        <w:pStyle w:val="CMDRed"/>
        <w:rPr>
          <w:b/>
        </w:rPr>
      </w:pPr>
      <w:r>
        <w:t>S2(config-if-range)#</w:t>
      </w:r>
      <w:r>
        <w:rPr>
          <w:b/>
        </w:rPr>
        <w:t xml:space="preserve"> shutdown</w:t>
      </w:r>
    </w:p>
    <w:p w14:paraId="768D93B4" w14:textId="77777777" w:rsidR="009440C6" w:rsidRDefault="009440C6" w:rsidP="009440C6">
      <w:pPr>
        <w:pStyle w:val="SubStepAlpha"/>
      </w:pPr>
      <w:r>
        <w:t>Ajuste el reloj en el interruptor.</w:t>
      </w:r>
    </w:p>
    <w:p w14:paraId="30684C83" w14:textId="4FBACF42" w:rsidR="009440C6" w:rsidRDefault="009440C6" w:rsidP="003E7D8E">
      <w:pPr>
        <w:pStyle w:val="CMDRed"/>
        <w:rPr>
          <w:b/>
        </w:rPr>
      </w:pPr>
      <w:r>
        <w:t xml:space="preserve">S1# </w:t>
      </w:r>
      <w:r w:rsidRPr="003E7D8E">
        <w:rPr>
          <w:b/>
        </w:rPr>
        <w:t>clock set 15:30:00 19 September 2019</w:t>
      </w:r>
    </w:p>
    <w:p w14:paraId="4CAE01F9" w14:textId="4A8E95FB" w:rsidR="001A6840" w:rsidRDefault="001A6840" w:rsidP="003E7D8E">
      <w:pPr>
        <w:pStyle w:val="CMDRed"/>
      </w:pPr>
    </w:p>
    <w:p w14:paraId="753CF61D" w14:textId="19C53C12" w:rsidR="001A6840" w:rsidRPr="003E7D8E" w:rsidRDefault="001A6840" w:rsidP="001A6840">
      <w:pPr>
        <w:pStyle w:val="CMDRed"/>
      </w:pPr>
      <w:r>
        <w:lastRenderedPageBreak/>
        <w:t xml:space="preserve">S2# </w:t>
      </w:r>
      <w:r w:rsidRPr="003E7D8E">
        <w:rPr>
          <w:b/>
        </w:rPr>
        <w:t>clock set 15:30:00 19 September 2019</w:t>
      </w:r>
    </w:p>
    <w:p w14:paraId="2C4C1BA0" w14:textId="77777777" w:rsidR="009440C6" w:rsidRDefault="009440C6" w:rsidP="009440C6">
      <w:pPr>
        <w:pStyle w:val="SubStepAlpha"/>
      </w:pPr>
      <w:r>
        <w:t>Guardar la configuración en ejecución en el archivo de configuración de inicio</w:t>
      </w:r>
    </w:p>
    <w:p w14:paraId="7ECCA163" w14:textId="580B1CF1" w:rsidR="009440C6" w:rsidRDefault="009440C6" w:rsidP="003E7D8E">
      <w:pPr>
        <w:pStyle w:val="CMDRed"/>
        <w:rPr>
          <w:b/>
        </w:rPr>
      </w:pPr>
      <w:r>
        <w:t xml:space="preserve">S1# </w:t>
      </w:r>
      <w:r w:rsidRPr="003E7D8E">
        <w:rPr>
          <w:b/>
        </w:rPr>
        <w:t>copy running-config startup-config</w:t>
      </w:r>
    </w:p>
    <w:p w14:paraId="3D621F92" w14:textId="7861EB98" w:rsidR="001A6840" w:rsidRDefault="001A6840" w:rsidP="003E7D8E">
      <w:pPr>
        <w:pStyle w:val="CMDRed"/>
      </w:pPr>
    </w:p>
    <w:p w14:paraId="5F9811F7" w14:textId="6C6A70B9" w:rsidR="001A6840" w:rsidRDefault="001A6840" w:rsidP="003E7D8E">
      <w:pPr>
        <w:pStyle w:val="CMDRed"/>
        <w:rPr>
          <w:b/>
        </w:rPr>
      </w:pPr>
      <w:r>
        <w:t xml:space="preserve">S2# </w:t>
      </w:r>
      <w:r w:rsidRPr="003E7D8E">
        <w:rPr>
          <w:b/>
        </w:rPr>
        <w:t>copy running-config startup-config</w:t>
      </w:r>
    </w:p>
    <w:p w14:paraId="4A7368E2" w14:textId="49094B66" w:rsidR="0097630B" w:rsidRPr="003E7D8E" w:rsidRDefault="0097630B" w:rsidP="0097630B">
      <w:pPr>
        <w:pStyle w:val="ConfigWindow"/>
      </w:pPr>
      <w:r>
        <w:t>Cerrar la ventana de configuración</w:t>
      </w:r>
    </w:p>
    <w:p w14:paraId="0B58521F" w14:textId="049E5815" w:rsidR="009440C6" w:rsidRDefault="009440C6" w:rsidP="0097630B">
      <w:pPr>
        <w:pStyle w:val="Heading3"/>
        <w:spacing w:before="120"/>
      </w:pPr>
      <w:r>
        <w:t>Configurar los equipos host</w:t>
      </w:r>
    </w:p>
    <w:p w14:paraId="56532C2D" w14:textId="77777777" w:rsidR="009440C6" w:rsidRDefault="009440C6" w:rsidP="0097630B">
      <w:pPr>
        <w:pStyle w:val="BodyTextL25"/>
        <w:spacing w:before="0"/>
      </w:pPr>
      <w:r>
        <w:t>Consulte la tabla de direccionamiento para obtener información de direcciones de los equipos host.</w:t>
      </w:r>
    </w:p>
    <w:p w14:paraId="4FD2AE09" w14:textId="77777777" w:rsidR="009440C6" w:rsidRDefault="009440C6" w:rsidP="009440C6">
      <w:pPr>
        <w:pStyle w:val="Heading3"/>
      </w:pPr>
      <w:r>
        <w:t>Probar la conectividad</w:t>
      </w:r>
    </w:p>
    <w:p w14:paraId="606B7A7E" w14:textId="77777777" w:rsidR="009440C6" w:rsidRDefault="009440C6" w:rsidP="009440C6">
      <w:pPr>
        <w:pStyle w:val="BodyTextL25"/>
      </w:pPr>
      <w:r>
        <w:t>Verifique que los equipos host puedan hacer ping entre sí.</w:t>
      </w:r>
    </w:p>
    <w:p w14:paraId="16470AD8" w14:textId="08250E58" w:rsidR="009440C6" w:rsidRDefault="009440C6" w:rsidP="009440C6">
      <w:pPr>
        <w:pStyle w:val="BodyTextL25"/>
      </w:pPr>
      <w:r>
        <w:rPr>
          <w:b/>
        </w:rPr>
        <w:t>Note</w:t>
      </w:r>
      <w:r>
        <w:t>: Puede ser necesario desactivar el firewall de las computadoras para hacer ping entre ellas.</w:t>
      </w:r>
    </w:p>
    <w:p w14:paraId="10A3F0C2" w14:textId="772728CD" w:rsidR="00A67BD6" w:rsidRDefault="00A67BD6" w:rsidP="00A67BD6">
      <w:pPr>
        <w:pStyle w:val="Heading4"/>
      </w:pPr>
      <w:r>
        <w:t>Preguntas:</w:t>
      </w:r>
    </w:p>
    <w:p w14:paraId="4617B92A" w14:textId="77777777" w:rsidR="00A67BD6" w:rsidRDefault="009440C6" w:rsidP="00A67BD6">
      <w:pPr>
        <w:pStyle w:val="BodyTextL25"/>
        <w:tabs>
          <w:tab w:val="left" w:pos="2520"/>
        </w:tabs>
        <w:spacing w:before="0"/>
      </w:pPr>
      <w:r>
        <w:t>¿Se puede hacer ping de la PC-A a la PC-B?</w:t>
      </w:r>
    </w:p>
    <w:p w14:paraId="64C35CA2" w14:textId="31D301A0" w:rsidR="00A67BD6" w:rsidRDefault="00A67BD6" w:rsidP="00A67BD6">
      <w:pPr>
        <w:pStyle w:val="AnswerLineL25"/>
      </w:pPr>
      <w:r>
        <w:t>Escriba sus respuestas aquí.</w:t>
      </w:r>
    </w:p>
    <w:p w14:paraId="3E77B67E" w14:textId="221817E0" w:rsidR="009440C6" w:rsidRDefault="009440C6" w:rsidP="009440C6">
      <w:pPr>
        <w:pStyle w:val="BodyTextL25"/>
        <w:tabs>
          <w:tab w:val="left" w:pos="2520"/>
        </w:tabs>
      </w:pPr>
      <w:r>
        <w:rPr>
          <w:rStyle w:val="AnswerGray"/>
        </w:rPr>
        <w:t>Sí</w:t>
      </w:r>
    </w:p>
    <w:p w14:paraId="10F6347D" w14:textId="77777777" w:rsidR="00A67BD6" w:rsidRDefault="009440C6" w:rsidP="009440C6">
      <w:pPr>
        <w:pStyle w:val="BodyTextL25"/>
        <w:tabs>
          <w:tab w:val="left" w:pos="2520"/>
        </w:tabs>
      </w:pPr>
      <w:r>
        <w:t>¿Se puede hacer ping de la PC-A al S1?</w:t>
      </w:r>
    </w:p>
    <w:p w14:paraId="04B43CB5" w14:textId="7027DBBE" w:rsidR="00A67BD6" w:rsidRDefault="00A67BD6" w:rsidP="00A67BD6">
      <w:pPr>
        <w:pStyle w:val="AnswerLineL25"/>
      </w:pPr>
      <w:r>
        <w:t>Escriba sus respuestas aquí.</w:t>
      </w:r>
    </w:p>
    <w:p w14:paraId="11A0D831" w14:textId="35E2651B" w:rsidR="009440C6" w:rsidRDefault="009440C6" w:rsidP="009440C6">
      <w:pPr>
        <w:pStyle w:val="BodyTextL25"/>
        <w:tabs>
          <w:tab w:val="left" w:pos="2520"/>
        </w:tabs>
      </w:pPr>
      <w:r>
        <w:rPr>
          <w:rStyle w:val="AnswerGray"/>
        </w:rPr>
        <w:t>No</w:t>
      </w:r>
    </w:p>
    <w:p w14:paraId="3EC53970" w14:textId="77777777" w:rsidR="00A67BD6" w:rsidRDefault="009440C6" w:rsidP="009440C6">
      <w:pPr>
        <w:pStyle w:val="BodyTextL25"/>
        <w:tabs>
          <w:tab w:val="left" w:pos="2520"/>
        </w:tabs>
      </w:pPr>
      <w:r>
        <w:t>¿Se puede hacer ping de la PC-B al S2?</w:t>
      </w:r>
    </w:p>
    <w:p w14:paraId="236A3A04" w14:textId="17C91FCF" w:rsidR="00A67BD6" w:rsidRDefault="00A67BD6" w:rsidP="00A67BD6">
      <w:pPr>
        <w:pStyle w:val="AnswerLineL25"/>
      </w:pPr>
      <w:r>
        <w:t>Escriba sus respuestas aquí.</w:t>
      </w:r>
    </w:p>
    <w:p w14:paraId="6292902A" w14:textId="3D3C7876" w:rsidR="009440C6" w:rsidRDefault="009440C6" w:rsidP="009440C6">
      <w:pPr>
        <w:pStyle w:val="BodyTextL25"/>
        <w:tabs>
          <w:tab w:val="left" w:pos="2520"/>
        </w:tabs>
        <w:rPr>
          <w:rStyle w:val="AnswerGray"/>
        </w:rPr>
      </w:pPr>
      <w:r>
        <w:rPr>
          <w:rStyle w:val="AnswerGray"/>
        </w:rPr>
        <w:t>No</w:t>
      </w:r>
    </w:p>
    <w:p w14:paraId="732DDB95" w14:textId="12C37E13" w:rsidR="0097630B" w:rsidRPr="0097630B" w:rsidRDefault="0097630B" w:rsidP="0097630B">
      <w:pPr>
        <w:pStyle w:val="ConfigWindow"/>
      </w:pPr>
      <w:r>
        <w:t>Abrir la ventana de configuración</w:t>
      </w:r>
    </w:p>
    <w:p w14:paraId="171065F4" w14:textId="77777777" w:rsidR="00A67BD6" w:rsidRDefault="009440C6" w:rsidP="0097630B">
      <w:pPr>
        <w:pStyle w:val="BodyTextL25"/>
        <w:tabs>
          <w:tab w:val="left" w:pos="2520"/>
        </w:tabs>
        <w:spacing w:before="0"/>
      </w:pPr>
      <w:r>
        <w:t>¿Se puede hacer ping del S1 al S2?</w:t>
      </w:r>
    </w:p>
    <w:p w14:paraId="68D4AFAB" w14:textId="516E85F9" w:rsidR="00A67BD6" w:rsidRDefault="00A67BD6" w:rsidP="00A67BD6">
      <w:pPr>
        <w:pStyle w:val="AnswerLineL25"/>
      </w:pPr>
      <w:r>
        <w:t>Escriba sus respuestas aquí.</w:t>
      </w:r>
    </w:p>
    <w:p w14:paraId="2BB17639" w14:textId="5C73FD99" w:rsidR="009440C6" w:rsidRDefault="009440C6" w:rsidP="009440C6">
      <w:pPr>
        <w:pStyle w:val="BodyTextL25"/>
        <w:tabs>
          <w:tab w:val="left" w:pos="2520"/>
        </w:tabs>
      </w:pPr>
      <w:r>
        <w:rPr>
          <w:rStyle w:val="AnswerGray"/>
        </w:rPr>
        <w:t>Sí</w:t>
      </w:r>
    </w:p>
    <w:p w14:paraId="52112FD0" w14:textId="77777777" w:rsidR="009440C6" w:rsidRDefault="009440C6" w:rsidP="00092212">
      <w:pPr>
        <w:pStyle w:val="BodyTextL25"/>
        <w:spacing w:after="480"/>
      </w:pPr>
      <w:r>
        <w:t>Si la respuesta a cualquiera de las preguntas anteriores es no, ¿por qué fallaron los pings?</w:t>
      </w:r>
    </w:p>
    <w:p w14:paraId="3533C022" w14:textId="4C639753" w:rsidR="009440C6" w:rsidRDefault="00A67BD6" w:rsidP="00A67BD6">
      <w:pPr>
        <w:pStyle w:val="AnswerLineL25"/>
      </w:pPr>
      <w:r>
        <w:t>Escriba sus respuestas aquí.</w:t>
      </w:r>
    </w:p>
    <w:p w14:paraId="1D5E95B8" w14:textId="03C34E8D" w:rsidR="009440C6" w:rsidRDefault="009440C6" w:rsidP="009440C6">
      <w:pPr>
        <w:pStyle w:val="BodyTextL25"/>
        <w:rPr>
          <w:rStyle w:val="AnswerGray"/>
        </w:rPr>
      </w:pPr>
      <w:r>
        <w:rPr>
          <w:rStyle w:val="AnswerGray"/>
        </w:rPr>
        <w:t>Los pings fallaron cuando se intentó hacer ping a un dispositivo en una subred diferente. Para que esos pings se realicen correctamente, debe existir un gateway predeterminado para enrutar el tráfico de una subred a otra.</w:t>
      </w:r>
    </w:p>
    <w:p w14:paraId="76A924A0" w14:textId="4AE899A0" w:rsidR="0097630B" w:rsidRPr="0097630B" w:rsidRDefault="0097630B" w:rsidP="0097630B">
      <w:pPr>
        <w:pStyle w:val="ConfigWindow"/>
      </w:pPr>
      <w:r>
        <w:t>Cerrar la ventana de configuración</w:t>
      </w:r>
    </w:p>
    <w:p w14:paraId="50A2849E" w14:textId="77777777" w:rsidR="009440C6" w:rsidRDefault="009440C6" w:rsidP="00F91792">
      <w:pPr>
        <w:pStyle w:val="Heading2"/>
        <w:spacing w:before="120"/>
      </w:pPr>
      <w:r>
        <w:t>Crear redes VLAN y asignar puertos de switch</w:t>
      </w:r>
    </w:p>
    <w:p w14:paraId="05C673E6" w14:textId="77777777" w:rsidR="009440C6" w:rsidRDefault="009440C6" w:rsidP="009440C6">
      <w:pPr>
        <w:pStyle w:val="BodyTextL25"/>
      </w:pPr>
      <w:r>
        <w:t xml:space="preserve">En la parte 2, creará VLAN para los estudiantes, el cuerpo docente y la administración en ambos switches. A continuación, asignará las VLAN a la interfaz correspondiente. El comando </w:t>
      </w:r>
      <w:r>
        <w:rPr>
          <w:b/>
        </w:rPr>
        <w:t>show vlan</w:t>
      </w:r>
      <w:r>
        <w:t xml:space="preserve"> se usa para verificar las opciones de configuración.</w:t>
      </w:r>
    </w:p>
    <w:p w14:paraId="2958F182" w14:textId="71C6B1B9" w:rsidR="009440C6" w:rsidRDefault="009440C6" w:rsidP="009440C6">
      <w:pPr>
        <w:pStyle w:val="Heading3"/>
      </w:pPr>
      <w:r>
        <w:t>Crear las VLAN en los switches</w:t>
      </w:r>
    </w:p>
    <w:p w14:paraId="6E9CF71F" w14:textId="6FC40AF5" w:rsidR="0097630B" w:rsidRPr="0097630B" w:rsidRDefault="0097630B" w:rsidP="0097630B">
      <w:pPr>
        <w:pStyle w:val="ConfigWindow"/>
      </w:pPr>
      <w:r>
        <w:t>Abrir la ventana de configuración</w:t>
      </w:r>
    </w:p>
    <w:p w14:paraId="5435CF7C" w14:textId="77777777" w:rsidR="009440C6" w:rsidRDefault="009440C6" w:rsidP="0097630B">
      <w:pPr>
        <w:pStyle w:val="SubStepAlpha"/>
        <w:spacing w:before="0"/>
      </w:pPr>
      <w:r>
        <w:t>Cree las VLAN en S1.</w:t>
      </w:r>
    </w:p>
    <w:p w14:paraId="2F6597EC" w14:textId="77777777" w:rsidR="009440C6" w:rsidRPr="003002DF" w:rsidRDefault="009440C6" w:rsidP="009440C6">
      <w:pPr>
        <w:pStyle w:val="CMD"/>
        <w:rPr>
          <w:b/>
        </w:rPr>
      </w:pPr>
      <w:r>
        <w:t xml:space="preserve">S1(config)# </w:t>
      </w:r>
      <w:r>
        <w:rPr>
          <w:b/>
        </w:rPr>
        <w:t>vlan 10</w:t>
      </w:r>
    </w:p>
    <w:p w14:paraId="67820456" w14:textId="77777777" w:rsidR="009440C6" w:rsidRDefault="009440C6" w:rsidP="009440C6">
      <w:pPr>
        <w:pStyle w:val="CMD"/>
      </w:pPr>
      <w:r>
        <w:t>S1 (config-vlan) #</w:t>
      </w:r>
      <w:r>
        <w:rPr>
          <w:b/>
        </w:rPr>
        <w:t xml:space="preserve"> name Operations</w:t>
      </w:r>
    </w:p>
    <w:p w14:paraId="01ED3BA6" w14:textId="77777777" w:rsidR="009440C6" w:rsidRPr="002B6E0A" w:rsidRDefault="009440C6" w:rsidP="009440C6">
      <w:pPr>
        <w:pStyle w:val="CMD"/>
      </w:pPr>
      <w:r>
        <w:t>S1(config-vlan)#</w:t>
      </w:r>
      <w:r>
        <w:rPr>
          <w:b/>
        </w:rPr>
        <w:t xml:space="preserve"> vlan 20</w:t>
      </w:r>
    </w:p>
    <w:p w14:paraId="05161212" w14:textId="77777777" w:rsidR="009440C6" w:rsidRPr="002B6E0A" w:rsidRDefault="009440C6" w:rsidP="009440C6">
      <w:pPr>
        <w:pStyle w:val="CMD"/>
      </w:pPr>
      <w:r>
        <w:lastRenderedPageBreak/>
        <w:t>S1(config-vlan)#</w:t>
      </w:r>
      <w:r>
        <w:rPr>
          <w:b/>
        </w:rPr>
        <w:t xml:space="preserve"> name Parking_Lot</w:t>
      </w:r>
    </w:p>
    <w:p w14:paraId="3ABFE9F3" w14:textId="77777777" w:rsidR="009440C6" w:rsidRPr="002B6E0A" w:rsidRDefault="009440C6" w:rsidP="009440C6">
      <w:pPr>
        <w:pStyle w:val="CMD"/>
      </w:pPr>
      <w:r>
        <w:t>S1(config-vlan)#</w:t>
      </w:r>
      <w:r>
        <w:rPr>
          <w:b/>
        </w:rPr>
        <w:t xml:space="preserve"> vlan 99</w:t>
      </w:r>
    </w:p>
    <w:p w14:paraId="6F7EDC97" w14:textId="77777777" w:rsidR="009440C6" w:rsidRDefault="009440C6" w:rsidP="009440C6">
      <w:pPr>
        <w:pStyle w:val="CMD"/>
        <w:rPr>
          <w:b/>
        </w:rPr>
      </w:pPr>
      <w:r>
        <w:t>S1(config-vlan)#</w:t>
      </w:r>
      <w:r w:rsidRPr="003002DF">
        <w:rPr>
          <w:b/>
        </w:rPr>
        <w:t xml:space="preserve"> name Management</w:t>
      </w:r>
    </w:p>
    <w:p w14:paraId="70E18F27" w14:textId="77777777" w:rsidR="009440C6" w:rsidRDefault="009440C6" w:rsidP="009440C6">
      <w:pPr>
        <w:pStyle w:val="CMD"/>
      </w:pPr>
      <w:r>
        <w:t>S1 (config-vlan) #</w:t>
      </w:r>
      <w:r>
        <w:rPr>
          <w:b/>
        </w:rPr>
        <w:t xml:space="preserve"> vlan 1000</w:t>
      </w:r>
    </w:p>
    <w:p w14:paraId="183DC694" w14:textId="77777777" w:rsidR="009440C6" w:rsidRPr="002B6E0A" w:rsidRDefault="009440C6" w:rsidP="009440C6">
      <w:pPr>
        <w:pStyle w:val="CMD"/>
      </w:pPr>
      <w:r>
        <w:t>S1(config-vlan)#</w:t>
      </w:r>
      <w:r w:rsidRPr="008509BD">
        <w:rPr>
          <w:b/>
          <w:bCs/>
        </w:rPr>
        <w:t xml:space="preserve"> name Native</w:t>
      </w:r>
    </w:p>
    <w:p w14:paraId="14F7D58A" w14:textId="77777777" w:rsidR="009440C6" w:rsidRDefault="009440C6" w:rsidP="009440C6">
      <w:pPr>
        <w:pStyle w:val="CMD"/>
        <w:rPr>
          <w:b/>
        </w:rPr>
      </w:pPr>
      <w:r>
        <w:t>S1(config-vlan)#</w:t>
      </w:r>
      <w:r>
        <w:rPr>
          <w:b/>
        </w:rPr>
        <w:t xml:space="preserve"> end</w:t>
      </w:r>
    </w:p>
    <w:p w14:paraId="02C7C456" w14:textId="77777777" w:rsidR="009440C6" w:rsidRDefault="009440C6" w:rsidP="009440C6">
      <w:pPr>
        <w:pStyle w:val="SubStepAlpha"/>
      </w:pPr>
      <w:r>
        <w:t>Cree las mismas VLAN en el S2.</w:t>
      </w:r>
    </w:p>
    <w:p w14:paraId="44C3C95F" w14:textId="2331E060" w:rsidR="009440C6" w:rsidRDefault="009440C6" w:rsidP="009440C6">
      <w:pPr>
        <w:pStyle w:val="SubStepAlpha"/>
      </w:pPr>
      <w:r>
        <w:rPr>
          <w:b/>
        </w:rPr>
        <w:t>Ejecute el comando show vlan brief</w:t>
      </w:r>
      <w:r>
        <w:t xml:space="preserve"> paraver la lista de VLAN en S1.</w:t>
      </w:r>
    </w:p>
    <w:p w14:paraId="261108D9" w14:textId="05F2A954" w:rsidR="009440C6" w:rsidRPr="005376FF" w:rsidRDefault="009440C6" w:rsidP="00A67BD6">
      <w:pPr>
        <w:pStyle w:val="CMD"/>
      </w:pPr>
      <w:r>
        <w:t xml:space="preserve">S1# </w:t>
      </w:r>
      <w:r>
        <w:rPr>
          <w:b/>
        </w:rPr>
        <w:t>show vlan brief</w:t>
      </w:r>
    </w:p>
    <w:p w14:paraId="768D3450" w14:textId="77777777" w:rsidR="009440C6" w:rsidRPr="005376FF" w:rsidRDefault="009440C6" w:rsidP="00A67BD6">
      <w:pPr>
        <w:pStyle w:val="CMD"/>
        <w:rPr>
          <w:sz w:val="18"/>
        </w:rPr>
      </w:pPr>
    </w:p>
    <w:p w14:paraId="221CC5D8" w14:textId="77777777" w:rsidR="009440C6" w:rsidRPr="005376FF" w:rsidRDefault="009440C6" w:rsidP="00A67BD6">
      <w:pPr>
        <w:pStyle w:val="CMD"/>
        <w:rPr>
          <w:sz w:val="18"/>
        </w:rPr>
      </w:pPr>
      <w:r>
        <w:rPr>
          <w:sz w:val="18"/>
        </w:rPr>
        <w:t>VLAN Name Status Ports</w:t>
      </w:r>
    </w:p>
    <w:p w14:paraId="44DEAEC8" w14:textId="77777777" w:rsidR="009440C6" w:rsidRPr="005376FF" w:rsidRDefault="009440C6" w:rsidP="00A67BD6">
      <w:pPr>
        <w:pStyle w:val="CMD"/>
        <w:rPr>
          <w:sz w:val="18"/>
        </w:rPr>
      </w:pPr>
      <w:r>
        <w:rPr>
          <w:sz w:val="18"/>
        </w:rPr>
        <w:t>---- -------------------------------- --------- -------------------------------</w:t>
      </w:r>
    </w:p>
    <w:p w14:paraId="2DE41B27" w14:textId="77777777" w:rsidR="009440C6" w:rsidRPr="005376FF" w:rsidRDefault="009440C6" w:rsidP="00A67BD6">
      <w:pPr>
        <w:pStyle w:val="CMD"/>
        <w:rPr>
          <w:sz w:val="18"/>
        </w:rPr>
      </w:pPr>
      <w:r>
        <w:rPr>
          <w:sz w:val="18"/>
        </w:rPr>
        <w:t>1 default active Fa0/1, Fa0/2, Fa0/3, Fa0/4</w:t>
      </w:r>
    </w:p>
    <w:p w14:paraId="22F2819C" w14:textId="77777777" w:rsidR="009440C6" w:rsidRPr="005376FF" w:rsidRDefault="009440C6" w:rsidP="00A67BD6">
      <w:pPr>
        <w:pStyle w:val="CMD"/>
        <w:rPr>
          <w:sz w:val="18"/>
        </w:rPr>
      </w:pPr>
      <w:r>
        <w:rPr>
          <w:sz w:val="18"/>
        </w:rPr>
        <w:t xml:space="preserve">                                                Fa0/5, Fa0/6, Fa0/7, Fa0/8</w:t>
      </w:r>
    </w:p>
    <w:p w14:paraId="4C62FA5D" w14:textId="77777777" w:rsidR="009440C6" w:rsidRPr="005376FF" w:rsidRDefault="009440C6" w:rsidP="00A67BD6">
      <w:pPr>
        <w:pStyle w:val="CMD"/>
        <w:rPr>
          <w:sz w:val="18"/>
        </w:rPr>
      </w:pPr>
      <w:r>
        <w:rPr>
          <w:sz w:val="18"/>
        </w:rPr>
        <w:t xml:space="preserve">                                                Fa0/9, Fa0/10, Fa0/11, Fa0/12</w:t>
      </w:r>
    </w:p>
    <w:p w14:paraId="0C2BA093" w14:textId="77777777" w:rsidR="009440C6" w:rsidRPr="005376FF" w:rsidRDefault="009440C6" w:rsidP="00A67BD6">
      <w:pPr>
        <w:pStyle w:val="CMD"/>
        <w:rPr>
          <w:sz w:val="18"/>
        </w:rPr>
      </w:pPr>
      <w:r>
        <w:rPr>
          <w:sz w:val="18"/>
        </w:rPr>
        <w:t xml:space="preserve">                                                Fa0/13, Fa0/14, Fa0/15, Fa0/16</w:t>
      </w:r>
    </w:p>
    <w:p w14:paraId="00BBD244" w14:textId="77777777" w:rsidR="009440C6" w:rsidRPr="005376FF" w:rsidRDefault="009440C6" w:rsidP="00A67BD6">
      <w:pPr>
        <w:pStyle w:val="CMD"/>
        <w:rPr>
          <w:sz w:val="18"/>
        </w:rPr>
      </w:pPr>
      <w:r>
        <w:rPr>
          <w:sz w:val="18"/>
        </w:rPr>
        <w:t xml:space="preserve">                                                Fa0/17, Fa0/18, Fa0/19, Fa0/20</w:t>
      </w:r>
    </w:p>
    <w:p w14:paraId="407E2A48" w14:textId="77777777" w:rsidR="009440C6" w:rsidRPr="005376FF" w:rsidRDefault="009440C6" w:rsidP="00A67BD6">
      <w:pPr>
        <w:pStyle w:val="CMD"/>
        <w:rPr>
          <w:sz w:val="18"/>
        </w:rPr>
      </w:pPr>
      <w:r>
        <w:rPr>
          <w:sz w:val="18"/>
        </w:rPr>
        <w:t xml:space="preserve">                                                Fa0/21, Fa0/22, Fa0/23, Fa0/24</w:t>
      </w:r>
    </w:p>
    <w:p w14:paraId="4328F31C" w14:textId="77777777" w:rsidR="009440C6" w:rsidRPr="005376FF" w:rsidRDefault="009440C6" w:rsidP="00A67BD6">
      <w:pPr>
        <w:pStyle w:val="CMD"/>
        <w:rPr>
          <w:sz w:val="18"/>
        </w:rPr>
      </w:pPr>
      <w:r>
        <w:rPr>
          <w:sz w:val="18"/>
        </w:rPr>
        <w:t xml:space="preserve">                                                Gi0/1, Gi0/2</w:t>
      </w:r>
    </w:p>
    <w:p w14:paraId="15034E25" w14:textId="77777777" w:rsidR="009440C6" w:rsidRPr="008509BD" w:rsidRDefault="009440C6" w:rsidP="00A67BD6">
      <w:pPr>
        <w:pStyle w:val="CMD"/>
        <w:rPr>
          <w:sz w:val="18"/>
          <w:highlight w:val="yellow"/>
        </w:rPr>
      </w:pPr>
      <w:r>
        <w:rPr>
          <w:sz w:val="18"/>
          <w:highlight w:val="yellow"/>
        </w:rPr>
        <w:t>10 Operations active</w:t>
      </w:r>
    </w:p>
    <w:p w14:paraId="3AD9942B" w14:textId="77777777" w:rsidR="009440C6" w:rsidRPr="008509BD" w:rsidRDefault="009440C6" w:rsidP="00A67BD6">
      <w:pPr>
        <w:pStyle w:val="CMD"/>
        <w:rPr>
          <w:sz w:val="18"/>
          <w:highlight w:val="yellow"/>
        </w:rPr>
      </w:pPr>
      <w:r>
        <w:rPr>
          <w:sz w:val="18"/>
          <w:highlight w:val="yellow"/>
        </w:rPr>
        <w:t>20 Parking_Lote activo</w:t>
      </w:r>
    </w:p>
    <w:p w14:paraId="48160E56" w14:textId="77777777" w:rsidR="009440C6" w:rsidRPr="005376FF" w:rsidRDefault="009440C6" w:rsidP="00A67BD6">
      <w:pPr>
        <w:pStyle w:val="CMD"/>
        <w:rPr>
          <w:sz w:val="18"/>
        </w:rPr>
      </w:pPr>
      <w:r>
        <w:rPr>
          <w:sz w:val="18"/>
          <w:highlight w:val="yellow"/>
        </w:rPr>
        <w:t>99 Management active</w:t>
      </w:r>
    </w:p>
    <w:p w14:paraId="1130D57B" w14:textId="77777777" w:rsidR="009440C6" w:rsidRPr="005376FF" w:rsidRDefault="009440C6" w:rsidP="00A67BD6">
      <w:pPr>
        <w:pStyle w:val="CMD"/>
        <w:rPr>
          <w:sz w:val="18"/>
        </w:rPr>
      </w:pPr>
      <w:r>
        <w:rPr>
          <w:sz w:val="18"/>
          <w:highlight w:val="yellow"/>
        </w:rPr>
        <w:t>1000 Native active</w:t>
      </w:r>
    </w:p>
    <w:p w14:paraId="197A9A2A" w14:textId="77777777" w:rsidR="009440C6" w:rsidRPr="005376FF" w:rsidRDefault="009440C6" w:rsidP="00A67BD6">
      <w:pPr>
        <w:pStyle w:val="CMD"/>
        <w:rPr>
          <w:sz w:val="18"/>
        </w:rPr>
      </w:pPr>
      <w:r>
        <w:rPr>
          <w:sz w:val="18"/>
        </w:rPr>
        <w:t>1002 fddi-default act/unsup</w:t>
      </w:r>
    </w:p>
    <w:p w14:paraId="0F7905DE" w14:textId="77777777" w:rsidR="009440C6" w:rsidRPr="005376FF" w:rsidRDefault="009440C6" w:rsidP="00A67BD6">
      <w:pPr>
        <w:pStyle w:val="CMD"/>
        <w:rPr>
          <w:sz w:val="18"/>
        </w:rPr>
      </w:pPr>
      <w:r>
        <w:rPr>
          <w:sz w:val="18"/>
        </w:rPr>
        <w:t>1003 token-ring-default act/unsup</w:t>
      </w:r>
    </w:p>
    <w:p w14:paraId="30E2C980" w14:textId="77777777" w:rsidR="009440C6" w:rsidRPr="005376FF" w:rsidRDefault="009440C6" w:rsidP="00A67BD6">
      <w:pPr>
        <w:pStyle w:val="CMD"/>
        <w:rPr>
          <w:sz w:val="18"/>
        </w:rPr>
      </w:pPr>
      <w:r>
        <w:rPr>
          <w:sz w:val="18"/>
        </w:rPr>
        <w:t>1004 fddinet-default act/unsup</w:t>
      </w:r>
    </w:p>
    <w:p w14:paraId="075901A7" w14:textId="77777777" w:rsidR="009440C6" w:rsidRPr="005376FF" w:rsidRDefault="009440C6" w:rsidP="00A67BD6">
      <w:pPr>
        <w:pStyle w:val="CMD"/>
        <w:rPr>
          <w:sz w:val="18"/>
        </w:rPr>
      </w:pPr>
      <w:r>
        <w:rPr>
          <w:sz w:val="18"/>
        </w:rPr>
        <w:t>1005 trnet-default act/unsup</w:t>
      </w:r>
    </w:p>
    <w:p w14:paraId="5EAF6221" w14:textId="6DB82B13" w:rsidR="009440C6" w:rsidRDefault="00A67BD6" w:rsidP="00A67BD6">
      <w:pPr>
        <w:pStyle w:val="Heading4"/>
      </w:pPr>
      <w:r>
        <w:t>Preguntas:</w:t>
      </w:r>
    </w:p>
    <w:p w14:paraId="77D26A0F" w14:textId="77777777" w:rsidR="00A67BD6" w:rsidRDefault="009440C6" w:rsidP="00A67BD6">
      <w:pPr>
        <w:pStyle w:val="BodyTextL50"/>
        <w:spacing w:before="0"/>
      </w:pPr>
      <w:r>
        <w:t>¿Cuál es la VLAN predeterminada?</w:t>
      </w:r>
    </w:p>
    <w:p w14:paraId="3441E3B2" w14:textId="68DC9DE9" w:rsidR="00A67BD6" w:rsidRDefault="00A67BD6" w:rsidP="00A67BD6">
      <w:pPr>
        <w:pStyle w:val="AnswerLineL50"/>
      </w:pPr>
      <w:r>
        <w:t>Escriba sus respuestas aquí.</w:t>
      </w:r>
    </w:p>
    <w:p w14:paraId="095472A5" w14:textId="6A1804CA" w:rsidR="009440C6" w:rsidRDefault="009440C6" w:rsidP="009440C6">
      <w:pPr>
        <w:pStyle w:val="BodyTextL50"/>
        <w:rPr>
          <w:rStyle w:val="AnswerGray"/>
        </w:rPr>
      </w:pPr>
      <w:r>
        <w:rPr>
          <w:rStyle w:val="AnswerGray"/>
        </w:rPr>
        <w:t>VLAN 1</w:t>
      </w:r>
    </w:p>
    <w:p w14:paraId="07BED194" w14:textId="77777777" w:rsidR="009440C6" w:rsidRDefault="009440C6" w:rsidP="009440C6">
      <w:pPr>
        <w:pStyle w:val="BodyTextL50"/>
      </w:pPr>
      <w:r>
        <w:t>¿Qué puertos se asignan a la VLAN predeterminada?</w:t>
      </w:r>
    </w:p>
    <w:p w14:paraId="3E7ABFA1" w14:textId="353925FF" w:rsidR="009440C6" w:rsidRDefault="00A67BD6" w:rsidP="00A67BD6">
      <w:pPr>
        <w:pStyle w:val="AnswerLineL50"/>
      </w:pPr>
      <w:r>
        <w:t>Escriba sus respuestas aquí.</w:t>
      </w:r>
    </w:p>
    <w:p w14:paraId="06166B6B" w14:textId="77777777" w:rsidR="009440C6" w:rsidRDefault="009440C6" w:rsidP="009440C6">
      <w:pPr>
        <w:pStyle w:val="BodyTextL50"/>
        <w:rPr>
          <w:rStyle w:val="AnswerGray"/>
        </w:rPr>
      </w:pPr>
      <w:r>
        <w:rPr>
          <w:rStyle w:val="AnswerGray"/>
        </w:rPr>
        <w:t>Todos los puertos del switch se asignan a la VLAN 1 de manera predeterminada.</w:t>
      </w:r>
    </w:p>
    <w:p w14:paraId="252398E0" w14:textId="77777777" w:rsidR="009440C6" w:rsidRDefault="009440C6" w:rsidP="009440C6">
      <w:pPr>
        <w:pStyle w:val="Heading3"/>
      </w:pPr>
      <w:r>
        <w:t>Asignar las VLAN a las interfaces del switch correctas</w:t>
      </w:r>
    </w:p>
    <w:p w14:paraId="61AC9B45" w14:textId="77777777" w:rsidR="009440C6" w:rsidRDefault="009440C6" w:rsidP="009440C6">
      <w:pPr>
        <w:pStyle w:val="SubStepAlpha"/>
      </w:pPr>
      <w:r>
        <w:t>Asigne las VLAN a las interfaces en el S1.</w:t>
      </w:r>
    </w:p>
    <w:p w14:paraId="35CD945D" w14:textId="2FD0D41E" w:rsidR="009440C6" w:rsidRDefault="009440C6" w:rsidP="009440C6">
      <w:pPr>
        <w:pStyle w:val="SubStepNum"/>
      </w:pPr>
      <w:r>
        <w:t>Asigne la PC-A a la VLAN Operation.</w:t>
      </w:r>
    </w:p>
    <w:p w14:paraId="2AC175A6" w14:textId="77777777" w:rsidR="009440C6" w:rsidRPr="00A479AA" w:rsidRDefault="009440C6" w:rsidP="009440C6">
      <w:pPr>
        <w:pStyle w:val="CMDL75"/>
        <w:rPr>
          <w:b/>
        </w:rPr>
      </w:pPr>
      <w:r>
        <w:t xml:space="preserve">S1(config)# </w:t>
      </w:r>
      <w:r w:rsidRPr="00A479AA">
        <w:rPr>
          <w:b/>
        </w:rPr>
        <w:t>interface f0/6</w:t>
      </w:r>
    </w:p>
    <w:p w14:paraId="5ACB2E2E" w14:textId="77777777" w:rsidR="009440C6" w:rsidRDefault="009440C6" w:rsidP="009440C6">
      <w:pPr>
        <w:pStyle w:val="CMDL75"/>
        <w:rPr>
          <w:b/>
        </w:rPr>
      </w:pPr>
      <w:r>
        <w:t>S1(config-if)#</w:t>
      </w:r>
      <w:r w:rsidRPr="000C5215">
        <w:rPr>
          <w:b/>
        </w:rPr>
        <w:t xml:space="preserve"> switchport mode access</w:t>
      </w:r>
    </w:p>
    <w:p w14:paraId="3FB7827D" w14:textId="77777777" w:rsidR="009440C6" w:rsidRDefault="009440C6" w:rsidP="009440C6">
      <w:pPr>
        <w:pStyle w:val="CMDL75"/>
        <w:rPr>
          <w:b/>
        </w:rPr>
      </w:pPr>
      <w:r>
        <w:t>S1(config-if)#</w:t>
      </w:r>
      <w:r>
        <w:rPr>
          <w:b/>
        </w:rPr>
        <w:t xml:space="preserve"> switchport access vlan 10</w:t>
      </w:r>
    </w:p>
    <w:p w14:paraId="7E15BED6" w14:textId="77777777" w:rsidR="009440C6" w:rsidRDefault="009440C6" w:rsidP="009440C6">
      <w:pPr>
        <w:pStyle w:val="SubStepNum"/>
      </w:pPr>
      <w:r>
        <w:t>Transfiera la dirección IP del switch a la VLAN 99.</w:t>
      </w:r>
    </w:p>
    <w:p w14:paraId="2347183F" w14:textId="77777777" w:rsidR="009440C6" w:rsidRDefault="009440C6" w:rsidP="009440C6">
      <w:pPr>
        <w:pStyle w:val="CMDL75"/>
      </w:pPr>
      <w:r>
        <w:t>S1(config)#</w:t>
      </w:r>
      <w:r>
        <w:rPr>
          <w:b/>
        </w:rPr>
        <w:t xml:space="preserve"> interface vlan 1</w:t>
      </w:r>
    </w:p>
    <w:p w14:paraId="7979F024" w14:textId="77777777" w:rsidR="009440C6" w:rsidRPr="000C5215" w:rsidRDefault="009440C6" w:rsidP="009440C6">
      <w:pPr>
        <w:pStyle w:val="CMDL75"/>
      </w:pPr>
      <w:r>
        <w:t>S1(config-if)#</w:t>
      </w:r>
      <w:r>
        <w:rPr>
          <w:b/>
        </w:rPr>
        <w:t xml:space="preserve"> no ip address</w:t>
      </w:r>
    </w:p>
    <w:p w14:paraId="55FE8B50" w14:textId="77777777" w:rsidR="009440C6" w:rsidRDefault="009440C6" w:rsidP="009440C6">
      <w:pPr>
        <w:pStyle w:val="CMDL75"/>
      </w:pPr>
      <w:r>
        <w:t>S1(config-if)#</w:t>
      </w:r>
      <w:r>
        <w:rPr>
          <w:b/>
        </w:rPr>
        <w:t xml:space="preserve"> interface vlan 99</w:t>
      </w:r>
    </w:p>
    <w:p w14:paraId="21336E2E" w14:textId="77777777" w:rsidR="009440C6" w:rsidRPr="000C5215" w:rsidRDefault="009440C6" w:rsidP="009440C6">
      <w:pPr>
        <w:pStyle w:val="CMDL75"/>
        <w:rPr>
          <w:b/>
        </w:rPr>
      </w:pPr>
      <w:r>
        <w:lastRenderedPageBreak/>
        <w:t>S1(config-if)#</w:t>
      </w:r>
      <w:r>
        <w:rPr>
          <w:b/>
        </w:rPr>
        <w:t xml:space="preserve"> ip address 192.168.1.11 255.255.255.0</w:t>
      </w:r>
    </w:p>
    <w:p w14:paraId="4D16A6B0" w14:textId="77777777" w:rsidR="009440C6" w:rsidRDefault="009440C6" w:rsidP="009440C6">
      <w:pPr>
        <w:pStyle w:val="CMDL75"/>
        <w:rPr>
          <w:b/>
        </w:rPr>
      </w:pPr>
      <w:r>
        <w:t>S1(config-if)#</w:t>
      </w:r>
      <w:r w:rsidRPr="00816FF4">
        <w:rPr>
          <w:b/>
        </w:rPr>
        <w:t xml:space="preserve"> end</w:t>
      </w:r>
    </w:p>
    <w:p w14:paraId="79058ED1" w14:textId="77777777" w:rsidR="009440C6" w:rsidRDefault="009440C6" w:rsidP="009440C6">
      <w:pPr>
        <w:pStyle w:val="SubStepAlpha"/>
      </w:pPr>
      <w:r>
        <w:t xml:space="preserve">Emita el comando </w:t>
      </w:r>
      <w:r>
        <w:rPr>
          <w:b/>
        </w:rPr>
        <w:t>show vlan brief</w:t>
      </w:r>
      <w:r>
        <w:t xml:space="preserve"> y verifique que las VLAN se hayan asignado a las interfaces correctas.</w:t>
      </w:r>
    </w:p>
    <w:p w14:paraId="6544E2CE" w14:textId="77777777" w:rsidR="009440C6" w:rsidRDefault="009440C6" w:rsidP="00A67BD6">
      <w:pPr>
        <w:pStyle w:val="CMDRed"/>
      </w:pPr>
      <w:r>
        <w:t xml:space="preserve">S1# </w:t>
      </w:r>
      <w:r>
        <w:rPr>
          <w:b/>
        </w:rPr>
        <w:t>show vlan brief</w:t>
      </w:r>
    </w:p>
    <w:p w14:paraId="1EBDF4D8" w14:textId="77777777" w:rsidR="009440C6" w:rsidRDefault="009440C6" w:rsidP="00A67BD6">
      <w:pPr>
        <w:pStyle w:val="CMDOutputRed"/>
      </w:pPr>
    </w:p>
    <w:p w14:paraId="7866CD8B" w14:textId="77777777" w:rsidR="009440C6" w:rsidRPr="007853A2" w:rsidRDefault="009440C6" w:rsidP="00A67BD6">
      <w:pPr>
        <w:pStyle w:val="CMDOutputRed"/>
      </w:pPr>
      <w:r>
        <w:t>VLAN Name Status Ports</w:t>
      </w:r>
    </w:p>
    <w:p w14:paraId="1AE84DDA" w14:textId="77777777" w:rsidR="009440C6" w:rsidRPr="007853A2" w:rsidRDefault="009440C6" w:rsidP="00A67BD6">
      <w:pPr>
        <w:pStyle w:val="CMDOutputRed"/>
      </w:pPr>
      <w:r>
        <w:t>---- -------------------------------- --------- -------------------------------</w:t>
      </w:r>
    </w:p>
    <w:p w14:paraId="5CFF5D84" w14:textId="77777777" w:rsidR="009440C6" w:rsidRPr="007853A2" w:rsidRDefault="009440C6" w:rsidP="00A67BD6">
      <w:pPr>
        <w:pStyle w:val="CMDOutputRed"/>
      </w:pPr>
      <w:r>
        <w:t>1 default active Fa0/1, Fa0/2, Fa0/3, Fa0/4</w:t>
      </w:r>
    </w:p>
    <w:p w14:paraId="4BB36912" w14:textId="77777777" w:rsidR="009440C6" w:rsidRPr="007853A2" w:rsidRDefault="009440C6" w:rsidP="00A67BD6">
      <w:pPr>
        <w:pStyle w:val="CMDOutputRed"/>
      </w:pPr>
      <w:r>
        <w:t xml:space="preserve">                                                Fa0/5, Fa0/7, Fa0/8, Fa0/9</w:t>
      </w:r>
    </w:p>
    <w:p w14:paraId="3CD2A265" w14:textId="77777777" w:rsidR="009440C6" w:rsidRPr="007853A2" w:rsidRDefault="009440C6" w:rsidP="00A67BD6">
      <w:pPr>
        <w:pStyle w:val="CMDOutputRed"/>
      </w:pPr>
      <w:r>
        <w:t xml:space="preserve">                                                Fa0/10, Fa0/11, Fa0/12, Fa0/13</w:t>
      </w:r>
    </w:p>
    <w:p w14:paraId="77ACC1C6" w14:textId="77777777" w:rsidR="009440C6" w:rsidRPr="007853A2" w:rsidRDefault="009440C6" w:rsidP="00A67BD6">
      <w:pPr>
        <w:pStyle w:val="CMDOutputRed"/>
      </w:pPr>
      <w:r>
        <w:t xml:space="preserve">                                                Fa0/14, Fa0/15, Fa0/16, Fa0/17</w:t>
      </w:r>
    </w:p>
    <w:p w14:paraId="3992B4E7" w14:textId="77777777" w:rsidR="009440C6" w:rsidRPr="007853A2" w:rsidRDefault="009440C6" w:rsidP="00A67BD6">
      <w:pPr>
        <w:pStyle w:val="CMDOutputRed"/>
      </w:pPr>
      <w:r>
        <w:t xml:space="preserve">                                                Fa0/18, Fa0/19, Fa0/20, Fa0/21</w:t>
      </w:r>
    </w:p>
    <w:p w14:paraId="4C32D204" w14:textId="77777777" w:rsidR="009440C6" w:rsidRPr="007853A2" w:rsidRDefault="009440C6" w:rsidP="00A67BD6">
      <w:pPr>
        <w:pStyle w:val="CMDOutputRed"/>
      </w:pPr>
      <w:r>
        <w:t xml:space="preserve">                                                Fa0/22, Fa0/23, Fa0/24, Gi0/1</w:t>
      </w:r>
    </w:p>
    <w:p w14:paraId="54AFC3F6" w14:textId="77777777" w:rsidR="009440C6" w:rsidRPr="007853A2" w:rsidRDefault="009440C6" w:rsidP="00A67BD6">
      <w:pPr>
        <w:pStyle w:val="CMDOutputRed"/>
      </w:pPr>
      <w:r>
        <w:t xml:space="preserve">                                                Gi0/2</w:t>
      </w:r>
    </w:p>
    <w:p w14:paraId="75FD8C68" w14:textId="2BA679F9" w:rsidR="009440C6" w:rsidRPr="007853A2" w:rsidRDefault="009440C6" w:rsidP="00A67BD6">
      <w:pPr>
        <w:pStyle w:val="CMDOutputRed"/>
      </w:pPr>
      <w:r>
        <w:rPr>
          <w:highlight w:val="yellow"/>
        </w:rPr>
        <w:t>10 Operations active Fa0/6</w:t>
      </w:r>
    </w:p>
    <w:p w14:paraId="1B005C08" w14:textId="77777777" w:rsidR="009440C6" w:rsidRPr="007853A2" w:rsidRDefault="009440C6" w:rsidP="00A67BD6">
      <w:pPr>
        <w:pStyle w:val="CMDOutputRed"/>
      </w:pPr>
      <w:r>
        <w:t xml:space="preserve">20 Faculty active    </w:t>
      </w:r>
    </w:p>
    <w:p w14:paraId="77D76842" w14:textId="77777777" w:rsidR="009440C6" w:rsidRPr="007853A2" w:rsidRDefault="009440C6" w:rsidP="00A67BD6">
      <w:pPr>
        <w:pStyle w:val="CMDOutputRed"/>
      </w:pPr>
      <w:r>
        <w:t xml:space="preserve">99 Management active    </w:t>
      </w:r>
    </w:p>
    <w:p w14:paraId="1DC7A583" w14:textId="77777777" w:rsidR="009440C6" w:rsidRPr="007853A2" w:rsidRDefault="009440C6" w:rsidP="00A67BD6">
      <w:pPr>
        <w:pStyle w:val="CMDOutputRed"/>
      </w:pPr>
      <w:r>
        <w:t xml:space="preserve">1002 fddi-default act/unsup </w:t>
      </w:r>
    </w:p>
    <w:p w14:paraId="0F255E0C" w14:textId="77777777" w:rsidR="009440C6" w:rsidRPr="007853A2" w:rsidRDefault="009440C6" w:rsidP="00A67BD6">
      <w:pPr>
        <w:pStyle w:val="CMDOutputRed"/>
      </w:pPr>
      <w:r>
        <w:t xml:space="preserve">1003 token-ring-default act/unsup </w:t>
      </w:r>
    </w:p>
    <w:p w14:paraId="2795A277" w14:textId="77777777" w:rsidR="009440C6" w:rsidRPr="007853A2" w:rsidRDefault="009440C6" w:rsidP="00A67BD6">
      <w:pPr>
        <w:pStyle w:val="CMDOutputRed"/>
      </w:pPr>
      <w:r>
        <w:t xml:space="preserve">1004 fddinet-default act/unsup </w:t>
      </w:r>
    </w:p>
    <w:p w14:paraId="32867A3C" w14:textId="77777777" w:rsidR="009440C6" w:rsidRPr="007853A2" w:rsidRDefault="009440C6" w:rsidP="00A67BD6">
      <w:pPr>
        <w:pStyle w:val="CMDOutputRed"/>
      </w:pPr>
      <w:r>
        <w:t xml:space="preserve">1005 trnet-default act/unsup </w:t>
      </w:r>
    </w:p>
    <w:p w14:paraId="6C0C22D1" w14:textId="77777777" w:rsidR="009440C6" w:rsidRDefault="009440C6" w:rsidP="009440C6">
      <w:pPr>
        <w:pStyle w:val="SubStepAlpha"/>
      </w:pPr>
      <w:r>
        <w:t xml:space="preserve">Emita el comando </w:t>
      </w:r>
      <w:r>
        <w:rPr>
          <w:b/>
        </w:rPr>
        <w:t>show ip interface brief</w:t>
      </w:r>
      <w:r>
        <w:t>.</w:t>
      </w:r>
    </w:p>
    <w:p w14:paraId="28A08FA8" w14:textId="77777777" w:rsidR="009440C6" w:rsidRPr="007853A2" w:rsidRDefault="009440C6" w:rsidP="009440C6">
      <w:pPr>
        <w:pStyle w:val="CMD"/>
        <w:rPr>
          <w:color w:val="FF0000"/>
        </w:rPr>
      </w:pPr>
      <w:r>
        <w:rPr>
          <w:color w:val="FF0000"/>
        </w:rPr>
        <w:t xml:space="preserve">S1# </w:t>
      </w:r>
      <w:r>
        <w:rPr>
          <w:b/>
          <w:color w:val="FF0000"/>
        </w:rPr>
        <w:t>show ip interface brief</w:t>
      </w:r>
    </w:p>
    <w:p w14:paraId="32B3F0E1" w14:textId="77777777" w:rsidR="009440C6" w:rsidRPr="007853A2" w:rsidRDefault="009440C6" w:rsidP="009440C6">
      <w:pPr>
        <w:pStyle w:val="CMDOutput"/>
        <w:rPr>
          <w:color w:val="FF0000"/>
        </w:rPr>
      </w:pPr>
      <w:r>
        <w:rPr>
          <w:color w:val="FF0000"/>
        </w:rPr>
        <w:t>Interface IP-Address OK? Method Status Protocol</w:t>
      </w:r>
    </w:p>
    <w:p w14:paraId="3C2CC134" w14:textId="77777777" w:rsidR="009440C6" w:rsidRPr="007853A2" w:rsidRDefault="009440C6" w:rsidP="009440C6">
      <w:pPr>
        <w:pStyle w:val="CMDOutput"/>
        <w:rPr>
          <w:color w:val="FF0000"/>
        </w:rPr>
      </w:pPr>
      <w:r>
        <w:rPr>
          <w:color w:val="FF0000"/>
        </w:rPr>
        <w:t xml:space="preserve">Vlan1 unassigned YES unset up up      </w:t>
      </w:r>
    </w:p>
    <w:p w14:paraId="1BFCBD16" w14:textId="77777777" w:rsidR="009440C6" w:rsidRPr="007853A2" w:rsidRDefault="009440C6" w:rsidP="009440C6">
      <w:pPr>
        <w:pStyle w:val="CMDOutput"/>
        <w:rPr>
          <w:color w:val="FF0000"/>
        </w:rPr>
      </w:pPr>
      <w:r>
        <w:rPr>
          <w:color w:val="FF0000"/>
          <w:highlight w:val="yellow"/>
        </w:rPr>
        <w:t xml:space="preserve">Vlan99 192.168.1.11 YES manual up down    </w:t>
      </w:r>
    </w:p>
    <w:p w14:paraId="49EEBCA0" w14:textId="77777777" w:rsidR="009440C6" w:rsidRPr="007853A2" w:rsidRDefault="009440C6" w:rsidP="009440C6">
      <w:pPr>
        <w:pStyle w:val="CMDOutput"/>
        <w:rPr>
          <w:color w:val="FF0000"/>
        </w:rPr>
      </w:pPr>
      <w:r>
        <w:rPr>
          <w:color w:val="FF0000"/>
        </w:rPr>
        <w:t xml:space="preserve">FastEthernet0/1 unassigned YES unset up up      </w:t>
      </w:r>
    </w:p>
    <w:p w14:paraId="66C7127A" w14:textId="77777777" w:rsidR="009440C6" w:rsidRPr="007853A2" w:rsidRDefault="009440C6" w:rsidP="009440C6">
      <w:pPr>
        <w:pStyle w:val="CMDOutput"/>
        <w:rPr>
          <w:color w:val="FF0000"/>
        </w:rPr>
      </w:pPr>
      <w:r>
        <w:rPr>
          <w:color w:val="FF0000"/>
        </w:rPr>
        <w:t xml:space="preserve">FastEthernet0/2 unassigned YES unset administratively down down    </w:t>
      </w:r>
    </w:p>
    <w:p w14:paraId="7E1CAFAD" w14:textId="77777777" w:rsidR="009440C6" w:rsidRPr="007853A2" w:rsidRDefault="009440C6" w:rsidP="009440C6">
      <w:pPr>
        <w:pStyle w:val="CMDOutput"/>
        <w:rPr>
          <w:color w:val="FF0000"/>
        </w:rPr>
      </w:pPr>
      <w:r>
        <w:rPr>
          <w:color w:val="FF0000"/>
        </w:rPr>
        <w:t xml:space="preserve">FastEthernet0/3 unassigned YES unset administratively down down    </w:t>
      </w:r>
    </w:p>
    <w:p w14:paraId="2D8C8C7D" w14:textId="77777777" w:rsidR="009440C6" w:rsidRPr="007853A2" w:rsidRDefault="009440C6" w:rsidP="009440C6">
      <w:pPr>
        <w:pStyle w:val="CMDOutput"/>
        <w:rPr>
          <w:color w:val="FF0000"/>
        </w:rPr>
      </w:pPr>
      <w:r>
        <w:rPr>
          <w:color w:val="FF0000"/>
        </w:rPr>
        <w:t xml:space="preserve">FastEthernet0/4 unassigned YES unset administratively down down    </w:t>
      </w:r>
    </w:p>
    <w:p w14:paraId="03F66F01" w14:textId="77777777" w:rsidR="009440C6" w:rsidRPr="007853A2" w:rsidRDefault="009440C6" w:rsidP="009440C6">
      <w:pPr>
        <w:pStyle w:val="CMDOutput"/>
        <w:rPr>
          <w:color w:val="FF0000"/>
        </w:rPr>
      </w:pPr>
      <w:r>
        <w:rPr>
          <w:color w:val="FF0000"/>
        </w:rPr>
        <w:t xml:space="preserve">FastEthernet0/5 unassigned YES unset administratively down down    </w:t>
      </w:r>
    </w:p>
    <w:p w14:paraId="200D39CE" w14:textId="77777777" w:rsidR="009440C6" w:rsidRPr="007853A2" w:rsidRDefault="009440C6" w:rsidP="009440C6">
      <w:pPr>
        <w:pStyle w:val="CMDOutput"/>
        <w:rPr>
          <w:color w:val="FF0000"/>
        </w:rPr>
      </w:pPr>
      <w:r>
        <w:rPr>
          <w:color w:val="FF0000"/>
        </w:rPr>
        <w:t xml:space="preserve">FastEthernet0/6 unassigned YES unset up up      </w:t>
      </w:r>
    </w:p>
    <w:p w14:paraId="366F4F68" w14:textId="77777777" w:rsidR="009440C6" w:rsidRPr="007853A2" w:rsidRDefault="009440C6" w:rsidP="009440C6">
      <w:pPr>
        <w:pStyle w:val="CMDOutput"/>
        <w:rPr>
          <w:color w:val="FF0000"/>
        </w:rPr>
      </w:pPr>
      <w:r>
        <w:rPr>
          <w:color w:val="FF0000"/>
        </w:rPr>
        <w:t xml:space="preserve">FastEthernet0/7 unassigned YES unset administratively down down    </w:t>
      </w:r>
    </w:p>
    <w:p w14:paraId="053E46E2" w14:textId="77777777" w:rsidR="009440C6" w:rsidRPr="007853A2" w:rsidRDefault="009440C6" w:rsidP="009440C6">
      <w:pPr>
        <w:pStyle w:val="CMDOutput"/>
        <w:rPr>
          <w:color w:val="FF0000"/>
        </w:rPr>
      </w:pPr>
      <w:r>
        <w:rPr>
          <w:color w:val="FF0000"/>
        </w:rPr>
        <w:t>&lt;output omitted&gt;</w:t>
      </w:r>
    </w:p>
    <w:p w14:paraId="751108AC" w14:textId="2AF442A6" w:rsidR="00A67BD6" w:rsidRDefault="00A67BD6" w:rsidP="00A67BD6">
      <w:pPr>
        <w:pStyle w:val="Heading4"/>
      </w:pPr>
      <w:r>
        <w:t>Pregunta:</w:t>
      </w:r>
    </w:p>
    <w:p w14:paraId="4131F610" w14:textId="48BC262B" w:rsidR="009440C6" w:rsidRDefault="009440C6" w:rsidP="00A67BD6">
      <w:pPr>
        <w:pStyle w:val="BodyTextL50"/>
        <w:spacing w:before="0"/>
      </w:pPr>
      <w:r>
        <w:t>¿Cuál es el estado de la VLAN 99? Explique.</w:t>
      </w:r>
    </w:p>
    <w:p w14:paraId="34B992DD" w14:textId="0BEF309A" w:rsidR="009440C6" w:rsidRDefault="00A67BD6" w:rsidP="00092212">
      <w:pPr>
        <w:pStyle w:val="AnswerLineL50"/>
        <w:spacing w:after="480"/>
      </w:pPr>
      <w:r>
        <w:t>Escriba sus respuestas aquí.</w:t>
      </w:r>
    </w:p>
    <w:p w14:paraId="4E43F3F6" w14:textId="407E5562" w:rsidR="009440C6" w:rsidRPr="00092212" w:rsidRDefault="009440C6" w:rsidP="00092212">
      <w:pPr>
        <w:pStyle w:val="BodyTextL50"/>
        <w:rPr>
          <w:rStyle w:val="AnswerGray"/>
        </w:rPr>
      </w:pPr>
      <w:r>
        <w:rPr>
          <w:rStyle w:val="AnswerGray"/>
        </w:rPr>
        <w:t>El estado de la VLAN 99 es arriba / abajo, arriba porque la VLAN existe en la base de datos, pero abajo porque la VLAN aún no se ha asignado a un puerto activo.</w:t>
      </w:r>
    </w:p>
    <w:p w14:paraId="1FF30FBE" w14:textId="0D9F8115" w:rsidR="009440C6" w:rsidRDefault="00F91A2E" w:rsidP="009440C6">
      <w:pPr>
        <w:pStyle w:val="SubStepAlpha"/>
        <w:tabs>
          <w:tab w:val="clear" w:pos="720"/>
        </w:tabs>
      </w:pPr>
      <w:r>
        <w:t>Asigne PC-B a la VLAN de Operaciones en S2.</w:t>
      </w:r>
    </w:p>
    <w:p w14:paraId="3FF6CB15" w14:textId="31745FB8" w:rsidR="00F91A2E" w:rsidRDefault="00F91A2E" w:rsidP="00F91A2E">
      <w:pPr>
        <w:pStyle w:val="CMDRed"/>
      </w:pPr>
      <w:r>
        <w:t xml:space="preserve">S2(config)# </w:t>
      </w:r>
      <w:r w:rsidRPr="00F91A2E">
        <w:rPr>
          <w:b/>
        </w:rPr>
        <w:t>interface f0/18</w:t>
      </w:r>
    </w:p>
    <w:p w14:paraId="5888D883" w14:textId="7C1CC265" w:rsidR="00F91A2E" w:rsidRDefault="00F91A2E" w:rsidP="00F91A2E">
      <w:pPr>
        <w:pStyle w:val="CMDRed"/>
      </w:pPr>
      <w:r>
        <w:t>S2(config-if)#</w:t>
      </w:r>
      <w:r w:rsidRPr="00F91A2E">
        <w:rPr>
          <w:b/>
        </w:rPr>
        <w:t xml:space="preserve"> switchport mode access</w:t>
      </w:r>
    </w:p>
    <w:p w14:paraId="765A8A9C" w14:textId="1B9A7016" w:rsidR="00F91A2E" w:rsidRDefault="00F91A2E" w:rsidP="00F91A2E">
      <w:pPr>
        <w:pStyle w:val="CMDRed"/>
      </w:pPr>
      <w:r>
        <w:t>S2(config-if)#</w:t>
      </w:r>
      <w:r>
        <w:rPr>
          <w:b/>
        </w:rPr>
        <w:t xml:space="preserve"> switchport access vlan 10</w:t>
      </w:r>
    </w:p>
    <w:p w14:paraId="4AAFAAAA" w14:textId="0ECAC26E" w:rsidR="009440C6" w:rsidRDefault="009440C6" w:rsidP="009440C6">
      <w:pPr>
        <w:pStyle w:val="SubStepAlpha"/>
      </w:pPr>
      <w:r>
        <w:t>Elimine la dirección IP para la VLAN 1 en el S2.</w:t>
      </w:r>
    </w:p>
    <w:p w14:paraId="13919F8D" w14:textId="0AC06C04" w:rsidR="00F91A2E" w:rsidRDefault="00F91A2E" w:rsidP="00F91A2E">
      <w:pPr>
        <w:pStyle w:val="CMDRed"/>
      </w:pPr>
      <w:r>
        <w:lastRenderedPageBreak/>
        <w:t xml:space="preserve">S2(config)# </w:t>
      </w:r>
      <w:r>
        <w:rPr>
          <w:b/>
        </w:rPr>
        <w:t>interface vlan 1</w:t>
      </w:r>
    </w:p>
    <w:p w14:paraId="12FC8569" w14:textId="190423E7" w:rsidR="00F91A2E" w:rsidRDefault="00F91A2E" w:rsidP="00F91A2E">
      <w:pPr>
        <w:pStyle w:val="CMDRed"/>
      </w:pPr>
      <w:r>
        <w:t>S2 (config-if) #</w:t>
      </w:r>
      <w:r>
        <w:rPr>
          <w:b/>
        </w:rPr>
        <w:t xml:space="preserve"> no ip address</w:t>
      </w:r>
    </w:p>
    <w:p w14:paraId="50330FE7" w14:textId="2176F09A" w:rsidR="009440C6" w:rsidRDefault="009440C6" w:rsidP="009440C6">
      <w:pPr>
        <w:pStyle w:val="SubStepAlpha"/>
      </w:pPr>
      <w:r>
        <w:t>Configure una dirección IP para la VLAN 99 en el S2 según la tabla de direccionamiento.</w:t>
      </w:r>
    </w:p>
    <w:p w14:paraId="0177CAC0" w14:textId="568BAB72" w:rsidR="00144F0B" w:rsidRDefault="00144F0B" w:rsidP="00144F0B">
      <w:pPr>
        <w:pStyle w:val="CMDRed"/>
      </w:pPr>
      <w:r>
        <w:t>S2(config-if)#</w:t>
      </w:r>
      <w:r>
        <w:rPr>
          <w:b/>
        </w:rPr>
        <w:t xml:space="preserve"> interface vlan 99</w:t>
      </w:r>
    </w:p>
    <w:p w14:paraId="6BA9CA11" w14:textId="51744B72" w:rsidR="00144F0B" w:rsidRDefault="00144F0B" w:rsidP="00144F0B">
      <w:pPr>
        <w:pStyle w:val="CMDRed"/>
      </w:pPr>
      <w:r>
        <w:t>S2(config-if)#</w:t>
      </w:r>
      <w:r>
        <w:rPr>
          <w:b/>
        </w:rPr>
        <w:t xml:space="preserve"> ip address 192.168.1.12 255.255.255.0</w:t>
      </w:r>
    </w:p>
    <w:p w14:paraId="51F5EA15" w14:textId="77777777" w:rsidR="009440C6" w:rsidRDefault="009440C6" w:rsidP="009440C6">
      <w:pPr>
        <w:pStyle w:val="SubStepAlpha"/>
      </w:pPr>
      <w:r>
        <w:t xml:space="preserve">Use el comando </w:t>
      </w:r>
      <w:r>
        <w:rPr>
          <w:b/>
        </w:rPr>
        <w:t>show vlan brief</w:t>
      </w:r>
      <w:r>
        <w:t xml:space="preserve"> para verificar que las VLAN se hayan asignado a las interfaces correctas.</w:t>
      </w:r>
    </w:p>
    <w:p w14:paraId="62220750" w14:textId="77777777" w:rsidR="009440C6" w:rsidRPr="00DD0A63" w:rsidRDefault="009440C6" w:rsidP="00A67BD6">
      <w:pPr>
        <w:pStyle w:val="CMDRed"/>
      </w:pPr>
      <w:r>
        <w:t xml:space="preserve">S2# </w:t>
      </w:r>
      <w:r>
        <w:rPr>
          <w:b/>
        </w:rPr>
        <w:t>show vlan brief</w:t>
      </w:r>
    </w:p>
    <w:p w14:paraId="4E7F602D" w14:textId="77777777" w:rsidR="009440C6" w:rsidRPr="00DD0A63" w:rsidRDefault="009440C6" w:rsidP="00A67BD6">
      <w:pPr>
        <w:pStyle w:val="CMDOutputRed"/>
      </w:pPr>
    </w:p>
    <w:p w14:paraId="07998F91" w14:textId="77777777" w:rsidR="009440C6" w:rsidRPr="00DD0A63" w:rsidRDefault="009440C6" w:rsidP="00A67BD6">
      <w:pPr>
        <w:pStyle w:val="CMDOutputRed"/>
      </w:pPr>
      <w:r>
        <w:t>VLAN Name Status Ports</w:t>
      </w:r>
    </w:p>
    <w:p w14:paraId="292572C3" w14:textId="77777777" w:rsidR="009440C6" w:rsidRPr="00DD0A63" w:rsidRDefault="009440C6" w:rsidP="00A67BD6">
      <w:pPr>
        <w:pStyle w:val="CMDOutputRed"/>
      </w:pPr>
      <w:r>
        <w:t>---- -------------------------------- --------- -------------------------------</w:t>
      </w:r>
    </w:p>
    <w:p w14:paraId="1CB06873" w14:textId="77777777" w:rsidR="009440C6" w:rsidRPr="00DD0A63" w:rsidRDefault="009440C6" w:rsidP="00A67BD6">
      <w:pPr>
        <w:pStyle w:val="CMDOutputRed"/>
      </w:pPr>
      <w:r>
        <w:t>1 default active Fa0/1, Fa0/2, Fa0/3, Fa0/4</w:t>
      </w:r>
    </w:p>
    <w:p w14:paraId="36A3D3CD" w14:textId="77777777" w:rsidR="009440C6" w:rsidRPr="00DD0A63" w:rsidRDefault="009440C6" w:rsidP="00A67BD6">
      <w:pPr>
        <w:pStyle w:val="CMDOutputRed"/>
      </w:pPr>
      <w:r>
        <w:t xml:space="preserve">                                                Fa0/5, Fa0/6, Fa0/7, Fa0/8</w:t>
      </w:r>
    </w:p>
    <w:p w14:paraId="46013903" w14:textId="77777777" w:rsidR="009440C6" w:rsidRPr="00DD0A63" w:rsidRDefault="009440C6" w:rsidP="00A67BD6">
      <w:pPr>
        <w:pStyle w:val="CMDOutputRed"/>
      </w:pPr>
      <w:r>
        <w:t xml:space="preserve">                                                Fa0/9, Fa0/10, Fa0/11, Fa0/12</w:t>
      </w:r>
    </w:p>
    <w:p w14:paraId="37F50441" w14:textId="77777777" w:rsidR="009440C6" w:rsidRPr="00DD0A63" w:rsidRDefault="009440C6" w:rsidP="00A67BD6">
      <w:pPr>
        <w:pStyle w:val="CMDOutputRed"/>
      </w:pPr>
      <w:r>
        <w:t xml:space="preserve">                                                Fa0/13, Fa0/14, Fa0/15, Fa0/16</w:t>
      </w:r>
    </w:p>
    <w:p w14:paraId="4DB0F520" w14:textId="77777777" w:rsidR="009440C6" w:rsidRPr="00DD0A63" w:rsidRDefault="009440C6" w:rsidP="00A67BD6">
      <w:pPr>
        <w:pStyle w:val="CMDOutputRed"/>
      </w:pPr>
      <w:r>
        <w:t xml:space="preserve">                                                Fa0/17, Fa0/19, Fa0/20, Fa0/21</w:t>
      </w:r>
    </w:p>
    <w:p w14:paraId="18B8995B" w14:textId="77777777" w:rsidR="009440C6" w:rsidRPr="00DD0A63" w:rsidRDefault="009440C6" w:rsidP="00A67BD6">
      <w:pPr>
        <w:pStyle w:val="CMDOutputRed"/>
      </w:pPr>
      <w:r>
        <w:t xml:space="preserve">                                                Fa0/22, Fa0/23, Fa0/24, Gi0/1</w:t>
      </w:r>
    </w:p>
    <w:p w14:paraId="7CDFEB88" w14:textId="77777777" w:rsidR="009440C6" w:rsidRPr="00DD0A63" w:rsidRDefault="009440C6" w:rsidP="00A67BD6">
      <w:pPr>
        <w:pStyle w:val="CMDOutputRed"/>
      </w:pPr>
      <w:r>
        <w:t xml:space="preserve">                                                Gi0/2</w:t>
      </w:r>
    </w:p>
    <w:p w14:paraId="355BB871" w14:textId="77777777" w:rsidR="009440C6" w:rsidRPr="00DD0A63" w:rsidRDefault="009440C6" w:rsidP="00A67BD6">
      <w:pPr>
        <w:pStyle w:val="CMDOutputRed"/>
      </w:pPr>
      <w:r>
        <w:rPr>
          <w:highlight w:val="yellow"/>
        </w:rPr>
        <w:t>10 Operations active Fa0/18</w:t>
      </w:r>
    </w:p>
    <w:p w14:paraId="1ABFA098" w14:textId="77777777" w:rsidR="009440C6" w:rsidRPr="00DD0A63" w:rsidRDefault="009440C6" w:rsidP="00A67BD6">
      <w:pPr>
        <w:pStyle w:val="CMDOutputRed"/>
      </w:pPr>
      <w:r>
        <w:t>20 Parking_Lot active</w:t>
      </w:r>
    </w:p>
    <w:p w14:paraId="44809D04" w14:textId="77777777" w:rsidR="009440C6" w:rsidRPr="00DD0A63" w:rsidRDefault="009440C6" w:rsidP="00A67BD6">
      <w:pPr>
        <w:pStyle w:val="CMDOutputRed"/>
      </w:pPr>
      <w:r>
        <w:t>99 Management active</w:t>
      </w:r>
    </w:p>
    <w:p w14:paraId="15148C54" w14:textId="77777777" w:rsidR="009440C6" w:rsidRPr="00DD0A63" w:rsidRDefault="009440C6" w:rsidP="00A67BD6">
      <w:pPr>
        <w:pStyle w:val="CMDOutputRed"/>
      </w:pPr>
      <w:r>
        <w:t>1000 Native active</w:t>
      </w:r>
    </w:p>
    <w:p w14:paraId="50583F3E" w14:textId="77777777" w:rsidR="009440C6" w:rsidRPr="00DD0A63" w:rsidRDefault="009440C6" w:rsidP="00A67BD6">
      <w:pPr>
        <w:pStyle w:val="CMDOutputRed"/>
      </w:pPr>
      <w:r>
        <w:t>1002 fddi-default act/unsup</w:t>
      </w:r>
    </w:p>
    <w:p w14:paraId="647F075C" w14:textId="77777777" w:rsidR="009440C6" w:rsidRPr="00DD0A63" w:rsidRDefault="009440C6" w:rsidP="00A67BD6">
      <w:pPr>
        <w:pStyle w:val="CMDOutputRed"/>
      </w:pPr>
      <w:r>
        <w:t>1003 token-ring-default act/unsup</w:t>
      </w:r>
    </w:p>
    <w:p w14:paraId="784A4C74" w14:textId="77777777" w:rsidR="009440C6" w:rsidRPr="00DD0A63" w:rsidRDefault="009440C6" w:rsidP="00A67BD6">
      <w:pPr>
        <w:pStyle w:val="CMDOutputRed"/>
      </w:pPr>
      <w:r>
        <w:t>1004 fddinet-default act/unsup</w:t>
      </w:r>
    </w:p>
    <w:p w14:paraId="5563FDE4" w14:textId="2F356834" w:rsidR="009440C6" w:rsidRDefault="009440C6" w:rsidP="00A67BD6">
      <w:pPr>
        <w:pStyle w:val="CMDOutputRed"/>
      </w:pPr>
      <w:r>
        <w:t>1005 trnet-default act/unsup</w:t>
      </w:r>
    </w:p>
    <w:p w14:paraId="7810087D" w14:textId="7AA79655" w:rsidR="009440C6" w:rsidRDefault="00A67BD6" w:rsidP="00A67BD6">
      <w:pPr>
        <w:pStyle w:val="Heading4"/>
      </w:pPr>
      <w:r>
        <w:t>Preguntas:</w:t>
      </w:r>
    </w:p>
    <w:p w14:paraId="65C25267" w14:textId="1E20B59E" w:rsidR="009440C6" w:rsidRDefault="009440C6" w:rsidP="0097630B">
      <w:pPr>
        <w:pStyle w:val="BodyTextL50"/>
        <w:spacing w:before="0"/>
      </w:pPr>
      <w:r>
        <w:t>¿Es posible hacer ping del S1 al S2? Explique.</w:t>
      </w:r>
    </w:p>
    <w:p w14:paraId="6AE020D1" w14:textId="2763363C" w:rsidR="009440C6" w:rsidRDefault="00A67BD6" w:rsidP="00092212">
      <w:pPr>
        <w:pStyle w:val="AnswerLineL50"/>
        <w:spacing w:after="480"/>
      </w:pPr>
      <w:r>
        <w:t>Escriba sus respuestas aquí.</w:t>
      </w:r>
    </w:p>
    <w:p w14:paraId="3357E53E" w14:textId="5A5409DA" w:rsidR="009440C6" w:rsidRDefault="009440C6" w:rsidP="002D4D3E">
      <w:pPr>
        <w:pStyle w:val="BodyTextL50"/>
        <w:spacing w:after="0"/>
        <w:rPr>
          <w:rStyle w:val="AnswerGray"/>
        </w:rPr>
      </w:pPr>
      <w:r>
        <w:rPr>
          <w:rStyle w:val="AnswerGray"/>
        </w:rPr>
        <w:t>No. Las direcciones IP de los switches ahora residen en la VLAN 99. El tráfico de la VLAN 99 no se envía a través de la interfaz F0/1.</w:t>
      </w:r>
    </w:p>
    <w:p w14:paraId="4A9DCF60" w14:textId="7177E689" w:rsidR="0097630B" w:rsidRDefault="0097630B" w:rsidP="0097630B">
      <w:pPr>
        <w:pStyle w:val="ConfigWindow"/>
      </w:pPr>
      <w:r>
        <w:t>Cerrar la ventana de configuración</w:t>
      </w:r>
    </w:p>
    <w:p w14:paraId="66ADBF03" w14:textId="77777777" w:rsidR="0097630B" w:rsidRDefault="0097630B" w:rsidP="0097630B">
      <w:pPr>
        <w:pStyle w:val="BodyTextL50"/>
        <w:spacing w:before="0"/>
      </w:pPr>
      <w:r>
        <w:t>¿Es posible hacer ping de la PC-A a la PC-B? Explique.</w:t>
      </w:r>
    </w:p>
    <w:p w14:paraId="3285D58B" w14:textId="77777777" w:rsidR="0097630B" w:rsidRDefault="0097630B" w:rsidP="0097630B">
      <w:pPr>
        <w:pStyle w:val="AnswerLineL50"/>
      </w:pPr>
      <w:r>
        <w:t>Escriba sus respuestas aquí.</w:t>
      </w:r>
    </w:p>
    <w:p w14:paraId="535E0E36" w14:textId="1B79F07E" w:rsidR="0097630B" w:rsidRDefault="0097630B" w:rsidP="0097630B">
      <w:pPr>
        <w:pStyle w:val="BodyTextL50"/>
        <w:rPr>
          <w:rStyle w:val="AnswerGray"/>
        </w:rPr>
      </w:pPr>
      <w:r>
        <w:rPr>
          <w:rStyle w:val="AnswerGray"/>
        </w:rPr>
        <w:t>No. La interfaz F0/1 no se asignó a la VLAN 10, de modo que el tráfico de la VLAN 10 no se envía a través de esta interfaz.</w:t>
      </w:r>
    </w:p>
    <w:p w14:paraId="4E0243FB" w14:textId="77777777" w:rsidR="009440C6" w:rsidRDefault="009440C6" w:rsidP="00665FC9">
      <w:pPr>
        <w:pStyle w:val="Heading2"/>
      </w:pPr>
      <w:r>
        <w:t>Mantener las asignaciones de puertos de VLAN y la base de datos de VLAN</w:t>
      </w:r>
    </w:p>
    <w:p w14:paraId="47F6C076" w14:textId="77777777" w:rsidR="009440C6" w:rsidRDefault="009440C6" w:rsidP="009440C6">
      <w:pPr>
        <w:pStyle w:val="BodyTextL25"/>
      </w:pPr>
      <w:r>
        <w:t>En la parte 3, cambiará las asignaciones de VLAN a los puertos y eliminará las VLAN de la base de datos de VLAN.</w:t>
      </w:r>
    </w:p>
    <w:p w14:paraId="60424542" w14:textId="74C38028" w:rsidR="009440C6" w:rsidRDefault="009440C6" w:rsidP="009440C6">
      <w:pPr>
        <w:pStyle w:val="Heading3"/>
      </w:pPr>
      <w:r>
        <w:t>Asignar una VLAN a varias interfaces</w:t>
      </w:r>
    </w:p>
    <w:p w14:paraId="0B187ED0" w14:textId="0D2707CB" w:rsidR="0097630B" w:rsidRPr="0097630B" w:rsidRDefault="0097630B" w:rsidP="0097630B">
      <w:pPr>
        <w:pStyle w:val="ConfigWindow"/>
      </w:pPr>
      <w:r>
        <w:t>Abrir la ventana de configuración</w:t>
      </w:r>
    </w:p>
    <w:p w14:paraId="6967DF5F" w14:textId="77777777" w:rsidR="009440C6" w:rsidRDefault="009440C6" w:rsidP="0097630B">
      <w:pPr>
        <w:pStyle w:val="SubStepAlpha"/>
        <w:spacing w:before="0"/>
      </w:pPr>
      <w:r>
        <w:t>En el S1, asigne las interfaces F0/11 a 24 a la VLAN 99.</w:t>
      </w:r>
    </w:p>
    <w:p w14:paraId="50F13D04" w14:textId="77777777" w:rsidR="009440C6" w:rsidRPr="00A40DE0" w:rsidRDefault="009440C6" w:rsidP="009440C6">
      <w:pPr>
        <w:pStyle w:val="CMD"/>
        <w:rPr>
          <w:b/>
        </w:rPr>
      </w:pPr>
      <w:r>
        <w:t xml:space="preserve">S1(config)# </w:t>
      </w:r>
      <w:r w:rsidRPr="00A40DE0">
        <w:rPr>
          <w:b/>
        </w:rPr>
        <w:t>interface range f0/11-24</w:t>
      </w:r>
    </w:p>
    <w:p w14:paraId="51BEA5CF" w14:textId="77777777" w:rsidR="009440C6" w:rsidRPr="00A40DE0" w:rsidRDefault="009440C6" w:rsidP="009440C6">
      <w:pPr>
        <w:pStyle w:val="CMD"/>
      </w:pPr>
      <w:r>
        <w:t>S1(config-if-range)#</w:t>
      </w:r>
      <w:r w:rsidRPr="00A40DE0">
        <w:rPr>
          <w:b/>
        </w:rPr>
        <w:t xml:space="preserve"> switchport mode access</w:t>
      </w:r>
    </w:p>
    <w:p w14:paraId="19EBCA7F" w14:textId="77777777" w:rsidR="009440C6" w:rsidRPr="00A40DE0" w:rsidRDefault="009440C6" w:rsidP="009440C6">
      <w:pPr>
        <w:pStyle w:val="CMD"/>
        <w:rPr>
          <w:b/>
        </w:rPr>
      </w:pPr>
      <w:r>
        <w:lastRenderedPageBreak/>
        <w:t>S1(config-if-range)#</w:t>
      </w:r>
      <w:r>
        <w:rPr>
          <w:b/>
        </w:rPr>
        <w:t xml:space="preserve"> switchport access vlan 99</w:t>
      </w:r>
    </w:p>
    <w:p w14:paraId="05C42AE1" w14:textId="77777777" w:rsidR="009440C6" w:rsidRPr="00A40DE0" w:rsidRDefault="009440C6" w:rsidP="009440C6">
      <w:pPr>
        <w:pStyle w:val="CMD"/>
      </w:pPr>
      <w:r>
        <w:t>S1(config-if-range)#</w:t>
      </w:r>
      <w:r w:rsidRPr="00A40DE0">
        <w:rPr>
          <w:b/>
        </w:rPr>
        <w:t xml:space="preserve"> end</w:t>
      </w:r>
    </w:p>
    <w:p w14:paraId="51ADAAD1" w14:textId="77777777" w:rsidR="009440C6" w:rsidRDefault="009440C6" w:rsidP="009440C6">
      <w:pPr>
        <w:pStyle w:val="SubStepAlpha"/>
      </w:pPr>
      <w:r>
        <w:t xml:space="preserve">Ejecute el comando </w:t>
      </w:r>
      <w:r>
        <w:rPr>
          <w:b/>
        </w:rPr>
        <w:t>show vlan brief</w:t>
      </w:r>
      <w:r>
        <w:t xml:space="preserve"> para verificar las asignaciones de VLAN.</w:t>
      </w:r>
    </w:p>
    <w:p w14:paraId="0E7EECCB" w14:textId="77777777" w:rsidR="009440C6" w:rsidRPr="00DD0A63" w:rsidRDefault="009440C6" w:rsidP="00A67BD6">
      <w:pPr>
        <w:pStyle w:val="CMDRed"/>
      </w:pPr>
      <w:r>
        <w:t>S1#</w:t>
      </w:r>
      <w:r>
        <w:rPr>
          <w:b/>
        </w:rPr>
        <w:t xml:space="preserve"> show vlan brief</w:t>
      </w:r>
    </w:p>
    <w:p w14:paraId="364EEB8F" w14:textId="77777777" w:rsidR="009440C6" w:rsidRPr="00DD0A63" w:rsidRDefault="009440C6" w:rsidP="00A67BD6">
      <w:pPr>
        <w:pStyle w:val="CMDOutputRed"/>
      </w:pPr>
    </w:p>
    <w:p w14:paraId="0CAF8F30" w14:textId="77777777" w:rsidR="009440C6" w:rsidRPr="00DD0A63" w:rsidRDefault="009440C6" w:rsidP="00A67BD6">
      <w:pPr>
        <w:pStyle w:val="CMDOutputRed"/>
      </w:pPr>
      <w:r>
        <w:t>VLAN Name Status Ports</w:t>
      </w:r>
    </w:p>
    <w:p w14:paraId="4614EDCB" w14:textId="77777777" w:rsidR="009440C6" w:rsidRPr="00DD0A63" w:rsidRDefault="009440C6" w:rsidP="00A67BD6">
      <w:pPr>
        <w:pStyle w:val="CMDOutputRed"/>
      </w:pPr>
      <w:r>
        <w:t>---- -------------------------------- --------- -------------------------------</w:t>
      </w:r>
    </w:p>
    <w:p w14:paraId="2BF357EB" w14:textId="77777777" w:rsidR="009440C6" w:rsidRPr="00DD0A63" w:rsidRDefault="009440C6" w:rsidP="00A67BD6">
      <w:pPr>
        <w:pStyle w:val="CMDOutputRed"/>
      </w:pPr>
      <w:r>
        <w:t>1 default active Fa0/1, Fa0/2, Fa0/3, Fa0/4</w:t>
      </w:r>
    </w:p>
    <w:p w14:paraId="31809DAD" w14:textId="77777777" w:rsidR="009440C6" w:rsidRPr="00DD0A63" w:rsidRDefault="009440C6" w:rsidP="00A67BD6">
      <w:pPr>
        <w:pStyle w:val="CMDOutputRed"/>
      </w:pPr>
      <w:r>
        <w:t xml:space="preserve">                                                Fa0/5, Fa0/7, Fa0/8, Fa0/9</w:t>
      </w:r>
    </w:p>
    <w:p w14:paraId="2E2DBE61" w14:textId="77777777" w:rsidR="009440C6" w:rsidRPr="00DD0A63" w:rsidRDefault="009440C6" w:rsidP="00A67BD6">
      <w:pPr>
        <w:pStyle w:val="CMDOutputRed"/>
      </w:pPr>
      <w:r>
        <w:t xml:space="preserve">                                                Fa0/10, Gi0/1, Gi0/2</w:t>
      </w:r>
    </w:p>
    <w:p w14:paraId="2BED627C" w14:textId="77777777" w:rsidR="009440C6" w:rsidRPr="00DD0A63" w:rsidRDefault="009440C6" w:rsidP="00A67BD6">
      <w:pPr>
        <w:pStyle w:val="CMDOutputRed"/>
      </w:pPr>
      <w:r>
        <w:t>10 Operaciones activas Fa0/6</w:t>
      </w:r>
    </w:p>
    <w:p w14:paraId="4CE80151" w14:textId="77777777" w:rsidR="009440C6" w:rsidRPr="00DD0A63" w:rsidRDefault="009440C6" w:rsidP="00A67BD6">
      <w:pPr>
        <w:pStyle w:val="CMDOutputRed"/>
      </w:pPr>
      <w:r>
        <w:t>20 Parking_Lot active</w:t>
      </w:r>
    </w:p>
    <w:p w14:paraId="7B876B32" w14:textId="77777777" w:rsidR="009440C6" w:rsidRPr="00DD0A63" w:rsidRDefault="009440C6" w:rsidP="00A67BD6">
      <w:pPr>
        <w:pStyle w:val="CMDOutputRed"/>
      </w:pPr>
      <w:r>
        <w:t>99 Management active Fa0/11, Fa0/12, Fa0/13, Fa0/14</w:t>
      </w:r>
    </w:p>
    <w:p w14:paraId="15285726" w14:textId="77777777" w:rsidR="009440C6" w:rsidRPr="00DD0A63" w:rsidRDefault="009440C6" w:rsidP="00A67BD6">
      <w:pPr>
        <w:pStyle w:val="CMDOutputRed"/>
      </w:pPr>
      <w:r>
        <w:t xml:space="preserve">                                                Fa0/15, Fa0/16, Fa0/17, Fa0/18</w:t>
      </w:r>
    </w:p>
    <w:p w14:paraId="47A41B8E" w14:textId="77777777" w:rsidR="009440C6" w:rsidRPr="00DD0A63" w:rsidRDefault="009440C6" w:rsidP="00A67BD6">
      <w:pPr>
        <w:pStyle w:val="CMDOutputRed"/>
      </w:pPr>
      <w:r>
        <w:t xml:space="preserve">                                                Fa0/19, Fa0/20, Fa0/21, Fa0/22</w:t>
      </w:r>
    </w:p>
    <w:p w14:paraId="7DC1ECC0" w14:textId="77777777" w:rsidR="009440C6" w:rsidRPr="00DD0A63" w:rsidRDefault="009440C6" w:rsidP="00A67BD6">
      <w:pPr>
        <w:pStyle w:val="CMDOutputRed"/>
      </w:pPr>
      <w:r>
        <w:t xml:space="preserve">                                                Fa0/23, Fa0/24</w:t>
      </w:r>
    </w:p>
    <w:p w14:paraId="13A47D9C" w14:textId="77777777" w:rsidR="009440C6" w:rsidRPr="00DD0A63" w:rsidRDefault="009440C6" w:rsidP="00A67BD6">
      <w:pPr>
        <w:pStyle w:val="CMDOutputRed"/>
      </w:pPr>
      <w:r>
        <w:t>1000 Native active</w:t>
      </w:r>
    </w:p>
    <w:p w14:paraId="287386E4" w14:textId="77777777" w:rsidR="009440C6" w:rsidRPr="00DD0A63" w:rsidRDefault="009440C6" w:rsidP="00A67BD6">
      <w:pPr>
        <w:pStyle w:val="CMDOutputRed"/>
      </w:pPr>
      <w:r>
        <w:t>1002 fddi-default act/unsup</w:t>
      </w:r>
    </w:p>
    <w:p w14:paraId="730A9BA9" w14:textId="77777777" w:rsidR="009440C6" w:rsidRPr="00DD0A63" w:rsidRDefault="009440C6" w:rsidP="00A67BD6">
      <w:pPr>
        <w:pStyle w:val="CMDOutputRed"/>
      </w:pPr>
      <w:r>
        <w:t>1003 token-ring-default act/unsup</w:t>
      </w:r>
    </w:p>
    <w:p w14:paraId="7902A37E" w14:textId="77777777" w:rsidR="009440C6" w:rsidRPr="00DD0A63" w:rsidRDefault="009440C6" w:rsidP="00A67BD6">
      <w:pPr>
        <w:pStyle w:val="CMDOutputRed"/>
      </w:pPr>
      <w:r>
        <w:t>1004 fddinet-default act/unsup</w:t>
      </w:r>
    </w:p>
    <w:p w14:paraId="436802A3" w14:textId="14FA8BBD" w:rsidR="009440C6" w:rsidRPr="00A67BD6" w:rsidRDefault="009440C6" w:rsidP="00A67BD6">
      <w:pPr>
        <w:pStyle w:val="CMDOutputRed"/>
      </w:pPr>
      <w:r>
        <w:t>1005 trnet-default act/unsup</w:t>
      </w:r>
    </w:p>
    <w:p w14:paraId="0839FCDD" w14:textId="77777777" w:rsidR="009440C6" w:rsidRDefault="009440C6" w:rsidP="009440C6">
      <w:pPr>
        <w:pStyle w:val="SubStepAlpha"/>
      </w:pPr>
      <w:r>
        <w:t>Reasigne F0/11 y F0/21 a la VLAN 20.</w:t>
      </w:r>
    </w:p>
    <w:p w14:paraId="33A64F00" w14:textId="77777777" w:rsidR="009440C6" w:rsidRPr="00AC50D0" w:rsidRDefault="009440C6" w:rsidP="00A67BD6">
      <w:pPr>
        <w:pStyle w:val="CMDRed"/>
      </w:pPr>
      <w:r>
        <w:t xml:space="preserve">S1(config)# </w:t>
      </w:r>
      <w:r w:rsidRPr="00A67BD6">
        <w:rPr>
          <w:b/>
        </w:rPr>
        <w:t>interface range f0/11, f0/21</w:t>
      </w:r>
    </w:p>
    <w:p w14:paraId="0E318CFE" w14:textId="77777777" w:rsidR="009440C6" w:rsidRPr="00AC50D0" w:rsidRDefault="009440C6" w:rsidP="00A67BD6">
      <w:pPr>
        <w:pStyle w:val="CMDRed"/>
      </w:pPr>
      <w:r>
        <w:t>S1(config-if-range)#</w:t>
      </w:r>
      <w:r>
        <w:rPr>
          <w:b/>
        </w:rPr>
        <w:t xml:space="preserve"> switchport access vlan 10</w:t>
      </w:r>
    </w:p>
    <w:p w14:paraId="1DFAA585" w14:textId="77777777" w:rsidR="009440C6" w:rsidRPr="00AC50D0" w:rsidRDefault="009440C6" w:rsidP="00A67BD6">
      <w:pPr>
        <w:pStyle w:val="CMDRed"/>
      </w:pPr>
      <w:r>
        <w:t>S1(config-if-range)#</w:t>
      </w:r>
      <w:r w:rsidRPr="00A67BD6">
        <w:rPr>
          <w:b/>
        </w:rPr>
        <w:t xml:space="preserve"> end</w:t>
      </w:r>
    </w:p>
    <w:p w14:paraId="33ACB077" w14:textId="77777777" w:rsidR="009440C6" w:rsidRDefault="009440C6" w:rsidP="009440C6">
      <w:pPr>
        <w:pStyle w:val="SubStepAlpha"/>
      </w:pPr>
      <w:r>
        <w:t>Verifique que las asignaciones de VLAN sean las correctas.</w:t>
      </w:r>
    </w:p>
    <w:p w14:paraId="02FA9435" w14:textId="77777777" w:rsidR="009440C6" w:rsidRPr="00DD0A63" w:rsidRDefault="009440C6" w:rsidP="00A67BD6">
      <w:pPr>
        <w:pStyle w:val="CMDRed"/>
      </w:pPr>
      <w:r>
        <w:t xml:space="preserve">S1# </w:t>
      </w:r>
      <w:r>
        <w:rPr>
          <w:b/>
        </w:rPr>
        <w:t>show vlan brief</w:t>
      </w:r>
    </w:p>
    <w:p w14:paraId="621479F6" w14:textId="77777777" w:rsidR="009440C6" w:rsidRPr="00DD0A63" w:rsidRDefault="009440C6" w:rsidP="00A67BD6">
      <w:pPr>
        <w:pStyle w:val="CMDOutputRed"/>
      </w:pPr>
    </w:p>
    <w:p w14:paraId="4697C1DD" w14:textId="77777777" w:rsidR="009440C6" w:rsidRPr="00DD0A63" w:rsidRDefault="009440C6" w:rsidP="00A67BD6">
      <w:pPr>
        <w:pStyle w:val="CMDOutputRed"/>
      </w:pPr>
      <w:r>
        <w:t>VLAN Name Status Ports</w:t>
      </w:r>
    </w:p>
    <w:p w14:paraId="46F5108E" w14:textId="77777777" w:rsidR="009440C6" w:rsidRPr="00DD0A63" w:rsidRDefault="009440C6" w:rsidP="00A67BD6">
      <w:pPr>
        <w:pStyle w:val="CMDOutputRed"/>
      </w:pPr>
      <w:r>
        <w:t>---- -------------------------------- --------- -------------------------------</w:t>
      </w:r>
    </w:p>
    <w:p w14:paraId="4288E630" w14:textId="77777777" w:rsidR="009440C6" w:rsidRPr="00DD0A63" w:rsidRDefault="009440C6" w:rsidP="00A67BD6">
      <w:pPr>
        <w:pStyle w:val="CMDOutputRed"/>
      </w:pPr>
      <w:r>
        <w:t>1 default active Fa0/1, Fa0/2, Fa0/3, Fa0/4</w:t>
      </w:r>
    </w:p>
    <w:p w14:paraId="18F387AC" w14:textId="77777777" w:rsidR="009440C6" w:rsidRPr="00DD0A63" w:rsidRDefault="009440C6" w:rsidP="00A67BD6">
      <w:pPr>
        <w:pStyle w:val="CMDOutputRed"/>
      </w:pPr>
      <w:r>
        <w:t xml:space="preserve">                                                Fa0/5, Fa0/7, Fa0/8, Fa0/9</w:t>
      </w:r>
    </w:p>
    <w:p w14:paraId="51A888DB" w14:textId="77777777" w:rsidR="009440C6" w:rsidRPr="00DD0A63" w:rsidRDefault="009440C6" w:rsidP="00A67BD6">
      <w:pPr>
        <w:pStyle w:val="CMDOutputRed"/>
      </w:pPr>
      <w:r>
        <w:t xml:space="preserve">                                                Fa0/10, Gi0/1, Gi0/2</w:t>
      </w:r>
    </w:p>
    <w:p w14:paraId="49971C50" w14:textId="77777777" w:rsidR="009440C6" w:rsidRPr="00DD0A63" w:rsidRDefault="009440C6" w:rsidP="00A67BD6">
      <w:pPr>
        <w:pStyle w:val="CMDOutputRed"/>
      </w:pPr>
      <w:r>
        <w:t xml:space="preserve">10 Operations active Fa0/6, </w:t>
      </w:r>
      <w:r w:rsidRPr="008509BD">
        <w:rPr>
          <w:highlight w:val="yellow"/>
        </w:rPr>
        <w:t>Fa0/11, Fa0/21</w:t>
      </w:r>
    </w:p>
    <w:p w14:paraId="45261256" w14:textId="77777777" w:rsidR="009440C6" w:rsidRPr="00DD0A63" w:rsidRDefault="009440C6" w:rsidP="00A67BD6">
      <w:pPr>
        <w:pStyle w:val="CMDOutputRed"/>
      </w:pPr>
      <w:r>
        <w:t>20 Parking_Lot active</w:t>
      </w:r>
    </w:p>
    <w:p w14:paraId="609A4EF2" w14:textId="77777777" w:rsidR="009440C6" w:rsidRPr="00DD0A63" w:rsidRDefault="009440C6" w:rsidP="00A67BD6">
      <w:pPr>
        <w:pStyle w:val="CMDOutputRed"/>
      </w:pPr>
      <w:r>
        <w:t>99 Management active Fa0/12, Fa0/13, Fa0/14, Fa0/15</w:t>
      </w:r>
    </w:p>
    <w:p w14:paraId="1AD394B9" w14:textId="77777777" w:rsidR="009440C6" w:rsidRPr="00DD0A63" w:rsidRDefault="009440C6" w:rsidP="00A67BD6">
      <w:pPr>
        <w:pStyle w:val="CMDOutputRed"/>
      </w:pPr>
      <w:r>
        <w:t xml:space="preserve">                                                Fa0/16, Fa0/17, Fa0/18, Fa0/19</w:t>
      </w:r>
    </w:p>
    <w:p w14:paraId="41FD4BE2" w14:textId="77777777" w:rsidR="009440C6" w:rsidRPr="00DD0A63" w:rsidRDefault="009440C6" w:rsidP="00A67BD6">
      <w:pPr>
        <w:pStyle w:val="CMDOutputRed"/>
      </w:pPr>
      <w:r>
        <w:t xml:space="preserve">                                                Fa0/20, Fa0/22, Fa0/23, Fa0/24</w:t>
      </w:r>
    </w:p>
    <w:p w14:paraId="2D54EC4D" w14:textId="77777777" w:rsidR="009440C6" w:rsidRPr="00DD0A63" w:rsidRDefault="009440C6" w:rsidP="00A67BD6">
      <w:pPr>
        <w:pStyle w:val="CMDOutputRed"/>
      </w:pPr>
      <w:r>
        <w:t>1000 Native active</w:t>
      </w:r>
    </w:p>
    <w:p w14:paraId="2DFA1F97" w14:textId="77777777" w:rsidR="009440C6" w:rsidRPr="00DD0A63" w:rsidRDefault="009440C6" w:rsidP="00A67BD6">
      <w:pPr>
        <w:pStyle w:val="CMDOutputRed"/>
      </w:pPr>
      <w:r>
        <w:t>1002 fddi-default act/unsup</w:t>
      </w:r>
    </w:p>
    <w:p w14:paraId="6F9AA09F" w14:textId="77777777" w:rsidR="009440C6" w:rsidRPr="00DD0A63" w:rsidRDefault="009440C6" w:rsidP="00A67BD6">
      <w:pPr>
        <w:pStyle w:val="CMDOutputRed"/>
      </w:pPr>
      <w:r>
        <w:t>1003 token-ring-default act/unsup</w:t>
      </w:r>
    </w:p>
    <w:p w14:paraId="1A10D984" w14:textId="77777777" w:rsidR="009440C6" w:rsidRPr="00DD0A63" w:rsidRDefault="009440C6" w:rsidP="00A67BD6">
      <w:pPr>
        <w:pStyle w:val="CMDOutputRed"/>
      </w:pPr>
      <w:r>
        <w:t>1004 fddinet-default act/unsup</w:t>
      </w:r>
    </w:p>
    <w:p w14:paraId="13756A35" w14:textId="77777777" w:rsidR="009440C6" w:rsidRPr="00DD0A63" w:rsidRDefault="009440C6" w:rsidP="00A67BD6">
      <w:pPr>
        <w:pStyle w:val="CMDOutputRed"/>
      </w:pPr>
      <w:r>
        <w:t>1005 trnet-default act/unsup</w:t>
      </w:r>
    </w:p>
    <w:p w14:paraId="3F838380" w14:textId="77777777" w:rsidR="009440C6" w:rsidRDefault="009440C6" w:rsidP="009440C6">
      <w:pPr>
        <w:pStyle w:val="Heading3"/>
      </w:pPr>
      <w:r>
        <w:t>Eliminar una asignación de VLAN de una interfaz</w:t>
      </w:r>
    </w:p>
    <w:p w14:paraId="3358A170" w14:textId="77777777" w:rsidR="009440C6" w:rsidRDefault="009440C6" w:rsidP="009440C6">
      <w:pPr>
        <w:pStyle w:val="SubStepAlpha"/>
      </w:pPr>
      <w:r>
        <w:t xml:space="preserve">Use el comando </w:t>
      </w:r>
      <w:r>
        <w:rPr>
          <w:b/>
        </w:rPr>
        <w:t>no switchport access vlan</w:t>
      </w:r>
      <w:r>
        <w:t xml:space="preserve"> para eliminar la asignación de la VLAN 10 a F0/24.</w:t>
      </w:r>
    </w:p>
    <w:p w14:paraId="6A361AA7" w14:textId="77777777" w:rsidR="009440C6" w:rsidRPr="0034725D" w:rsidRDefault="009440C6" w:rsidP="009440C6">
      <w:pPr>
        <w:pStyle w:val="CMD"/>
      </w:pPr>
      <w:r>
        <w:lastRenderedPageBreak/>
        <w:t xml:space="preserve">S1(config)# </w:t>
      </w:r>
      <w:r w:rsidRPr="0034725D">
        <w:rPr>
          <w:b/>
        </w:rPr>
        <w:t>interface f0/24</w:t>
      </w:r>
    </w:p>
    <w:p w14:paraId="38A9781F" w14:textId="77777777" w:rsidR="009440C6" w:rsidRPr="0034725D" w:rsidRDefault="009440C6" w:rsidP="009440C6">
      <w:pPr>
        <w:pStyle w:val="CMD"/>
        <w:rPr>
          <w:b/>
        </w:rPr>
      </w:pPr>
      <w:r>
        <w:t>S1(config-if)#</w:t>
      </w:r>
      <w:r>
        <w:rPr>
          <w:b/>
        </w:rPr>
        <w:t xml:space="preserve"> no switchport access vlan</w:t>
      </w:r>
    </w:p>
    <w:p w14:paraId="587215FA" w14:textId="77777777" w:rsidR="009440C6" w:rsidRPr="0034725D" w:rsidRDefault="009440C6" w:rsidP="009440C6">
      <w:pPr>
        <w:pStyle w:val="CMD"/>
      </w:pPr>
      <w:r>
        <w:t>S1(config-if)#</w:t>
      </w:r>
      <w:r w:rsidRPr="0034725D">
        <w:rPr>
          <w:b/>
        </w:rPr>
        <w:t xml:space="preserve"> end</w:t>
      </w:r>
    </w:p>
    <w:p w14:paraId="2BC1F40F" w14:textId="6ACF976B" w:rsidR="009440C6" w:rsidRDefault="009440C6" w:rsidP="009440C6">
      <w:pPr>
        <w:pStyle w:val="SubStepAlpha"/>
      </w:pPr>
      <w:r>
        <w:t>Verifique que se haya realizado el cambio de VLAN.</w:t>
      </w:r>
    </w:p>
    <w:p w14:paraId="38F0C1D5" w14:textId="4696A028" w:rsidR="00A67BD6" w:rsidRDefault="00A67BD6" w:rsidP="00A67BD6">
      <w:pPr>
        <w:pStyle w:val="Heading4"/>
      </w:pPr>
      <w:r>
        <w:t>Pregunta:</w:t>
      </w:r>
    </w:p>
    <w:p w14:paraId="4ABCADED" w14:textId="77777777" w:rsidR="009440C6" w:rsidRDefault="009440C6" w:rsidP="00A67BD6">
      <w:pPr>
        <w:pStyle w:val="BodyTextL50"/>
        <w:spacing w:before="0"/>
      </w:pPr>
      <w:r>
        <w:t>¿Con qué VLAN está asociado F0/24 ahora?</w:t>
      </w:r>
    </w:p>
    <w:p w14:paraId="43694C11" w14:textId="5094790A" w:rsidR="009440C6" w:rsidRDefault="00A67BD6" w:rsidP="00A67BD6">
      <w:pPr>
        <w:pStyle w:val="AnswerLineL50"/>
      </w:pPr>
      <w:r>
        <w:t>Escriba sus respuestas aquí.</w:t>
      </w:r>
    </w:p>
    <w:p w14:paraId="39980264" w14:textId="77777777" w:rsidR="009440C6" w:rsidRPr="00C4541F" w:rsidRDefault="009440C6" w:rsidP="009440C6">
      <w:pPr>
        <w:pStyle w:val="BodyTextL50"/>
        <w:rPr>
          <w:rStyle w:val="AnswerGray"/>
        </w:rPr>
      </w:pPr>
      <w:r>
        <w:rPr>
          <w:rStyle w:val="AnswerGray"/>
        </w:rPr>
        <w:t>VLAN 1, la VLAN predeterminada.</w:t>
      </w:r>
    </w:p>
    <w:p w14:paraId="17A0847B" w14:textId="77777777" w:rsidR="009440C6" w:rsidRPr="00DB3535" w:rsidRDefault="009440C6" w:rsidP="00A67BD6">
      <w:pPr>
        <w:pStyle w:val="CMDRed"/>
      </w:pPr>
      <w:r>
        <w:t xml:space="preserve">S1# </w:t>
      </w:r>
      <w:r>
        <w:rPr>
          <w:b/>
        </w:rPr>
        <w:t>show vlan brief</w:t>
      </w:r>
    </w:p>
    <w:p w14:paraId="04072779" w14:textId="77777777" w:rsidR="009440C6" w:rsidRPr="00DB3535" w:rsidRDefault="009440C6" w:rsidP="00A67BD6">
      <w:pPr>
        <w:pStyle w:val="CMDOutputRed"/>
      </w:pPr>
    </w:p>
    <w:p w14:paraId="2181F6B2" w14:textId="77777777" w:rsidR="009440C6" w:rsidRPr="00DB3535" w:rsidRDefault="009440C6" w:rsidP="00A67BD6">
      <w:pPr>
        <w:pStyle w:val="CMDOutputRed"/>
      </w:pPr>
      <w:r>
        <w:t>VLAN Name Status Ports</w:t>
      </w:r>
    </w:p>
    <w:p w14:paraId="11E1C4D0" w14:textId="77777777" w:rsidR="009440C6" w:rsidRPr="00DB3535" w:rsidRDefault="009440C6" w:rsidP="00A67BD6">
      <w:pPr>
        <w:pStyle w:val="CMDOutputRed"/>
      </w:pPr>
      <w:r>
        <w:t>---- -------------------------------- --------- -------------------------------</w:t>
      </w:r>
    </w:p>
    <w:p w14:paraId="1D48113E" w14:textId="77777777" w:rsidR="009440C6" w:rsidRPr="00DB3535" w:rsidRDefault="009440C6" w:rsidP="00A67BD6">
      <w:pPr>
        <w:pStyle w:val="CMDOutputRed"/>
      </w:pPr>
      <w:r>
        <w:t>1 default active Fa0/1, Fa0/2, Fa0/3, Fa0/4</w:t>
      </w:r>
    </w:p>
    <w:p w14:paraId="70CA3B68" w14:textId="77777777" w:rsidR="009440C6" w:rsidRPr="00DB3535" w:rsidRDefault="009440C6" w:rsidP="00A67BD6">
      <w:pPr>
        <w:pStyle w:val="CMDOutputRed"/>
      </w:pPr>
      <w:r>
        <w:t xml:space="preserve">                                                Fa0/5, Fa0/7, Fa0/8, Fa0/9</w:t>
      </w:r>
    </w:p>
    <w:p w14:paraId="1955F45A" w14:textId="77777777" w:rsidR="009440C6" w:rsidRPr="00DB3535" w:rsidRDefault="009440C6" w:rsidP="00A67BD6">
      <w:pPr>
        <w:pStyle w:val="CMDOutputRed"/>
      </w:pPr>
      <w:r>
        <w:t xml:space="preserve">                                                Fa0/10, </w:t>
      </w:r>
      <w:r w:rsidRPr="008509BD">
        <w:rPr>
          <w:highlight w:val="yellow"/>
        </w:rPr>
        <w:t>Fa0/24</w:t>
      </w:r>
      <w:r>
        <w:t>, Gi0/1, Gi0/2</w:t>
      </w:r>
    </w:p>
    <w:p w14:paraId="118BE602" w14:textId="77777777" w:rsidR="009440C6" w:rsidRPr="00DB3535" w:rsidRDefault="009440C6" w:rsidP="00A67BD6">
      <w:pPr>
        <w:pStyle w:val="CMDOutputRed"/>
      </w:pPr>
      <w:r>
        <w:t>10 Operations active Fa0/6, Fa0/11, Fa0/21</w:t>
      </w:r>
    </w:p>
    <w:p w14:paraId="3F038EE1" w14:textId="77777777" w:rsidR="009440C6" w:rsidRPr="00DB3535" w:rsidRDefault="009440C6" w:rsidP="00A67BD6">
      <w:pPr>
        <w:pStyle w:val="CMDOutputRed"/>
      </w:pPr>
      <w:r>
        <w:t>20 Parking_Lot active</w:t>
      </w:r>
    </w:p>
    <w:p w14:paraId="068D1167" w14:textId="77777777" w:rsidR="009440C6" w:rsidRPr="00DB3535" w:rsidRDefault="009440C6" w:rsidP="00A67BD6">
      <w:pPr>
        <w:pStyle w:val="CMDOutputRed"/>
      </w:pPr>
      <w:r>
        <w:t>99 Management active Fa0/12, Fa0/13, Fa0/14, Fa0/15</w:t>
      </w:r>
    </w:p>
    <w:p w14:paraId="6CE150B7" w14:textId="77777777" w:rsidR="009440C6" w:rsidRPr="00DB3535" w:rsidRDefault="009440C6" w:rsidP="00A67BD6">
      <w:pPr>
        <w:pStyle w:val="CMDOutputRed"/>
      </w:pPr>
      <w:r>
        <w:t xml:space="preserve">                                                Fa0/16, Fa0/17, Fa0/18, Fa0/19</w:t>
      </w:r>
    </w:p>
    <w:p w14:paraId="1AE27471" w14:textId="77777777" w:rsidR="009440C6" w:rsidRPr="00DB3535" w:rsidRDefault="009440C6" w:rsidP="00A67BD6">
      <w:pPr>
        <w:pStyle w:val="CMDOutputRed"/>
      </w:pPr>
      <w:r>
        <w:t xml:space="preserve">                                                Fa0/20, Fa0/22, Fa0/23</w:t>
      </w:r>
    </w:p>
    <w:p w14:paraId="7C99E58B" w14:textId="77777777" w:rsidR="009440C6" w:rsidRPr="00DB3535" w:rsidRDefault="009440C6" w:rsidP="00A67BD6">
      <w:pPr>
        <w:pStyle w:val="CMDOutputRed"/>
      </w:pPr>
      <w:r>
        <w:t>1000 Native active</w:t>
      </w:r>
    </w:p>
    <w:p w14:paraId="3708052D" w14:textId="77777777" w:rsidR="009440C6" w:rsidRPr="00DB3535" w:rsidRDefault="009440C6" w:rsidP="00A67BD6">
      <w:pPr>
        <w:pStyle w:val="CMDOutputRed"/>
      </w:pPr>
      <w:r>
        <w:t>1002 fddi-default act/unsup</w:t>
      </w:r>
    </w:p>
    <w:p w14:paraId="49BB569B" w14:textId="77777777" w:rsidR="009440C6" w:rsidRPr="00DB3535" w:rsidRDefault="009440C6" w:rsidP="00A67BD6">
      <w:pPr>
        <w:pStyle w:val="CMDOutputRed"/>
      </w:pPr>
      <w:r>
        <w:t>1003 token-ring-default act/unsup</w:t>
      </w:r>
    </w:p>
    <w:p w14:paraId="32F6482F" w14:textId="77777777" w:rsidR="009440C6" w:rsidRPr="00DB3535" w:rsidRDefault="009440C6" w:rsidP="00A67BD6">
      <w:pPr>
        <w:pStyle w:val="CMDOutputRed"/>
      </w:pPr>
      <w:r>
        <w:t>1004 fddinet-default act/unsup</w:t>
      </w:r>
    </w:p>
    <w:p w14:paraId="71A61740" w14:textId="69E4D7DE" w:rsidR="009440C6" w:rsidRPr="00A67BD6" w:rsidRDefault="009440C6" w:rsidP="00A67BD6">
      <w:pPr>
        <w:pStyle w:val="CMDOutputRed"/>
      </w:pPr>
      <w:r>
        <w:t>1005 trnet-default act/unsup</w:t>
      </w:r>
    </w:p>
    <w:p w14:paraId="0BD6DB61" w14:textId="77777777" w:rsidR="009440C6" w:rsidRDefault="009440C6" w:rsidP="009440C6">
      <w:pPr>
        <w:pStyle w:val="Heading3"/>
      </w:pPr>
      <w:r>
        <w:t>Eliminar una ID de VLAN de la base de datos de VLAN</w:t>
      </w:r>
    </w:p>
    <w:p w14:paraId="4CAAC5B8" w14:textId="77777777" w:rsidR="009440C6" w:rsidRDefault="009440C6" w:rsidP="009440C6">
      <w:pPr>
        <w:pStyle w:val="SubStepAlpha"/>
      </w:pPr>
      <w:r>
        <w:t>Add VLAN 30 to interface F0/24 without issuing the global VLAN command.</w:t>
      </w:r>
    </w:p>
    <w:p w14:paraId="4E70077F" w14:textId="77777777" w:rsidR="009440C6" w:rsidRPr="00765343" w:rsidRDefault="009440C6" w:rsidP="009440C6">
      <w:pPr>
        <w:pStyle w:val="CMD"/>
        <w:rPr>
          <w:b/>
        </w:rPr>
      </w:pPr>
      <w:r>
        <w:t xml:space="preserve">S1(config)# </w:t>
      </w:r>
      <w:r>
        <w:rPr>
          <w:b/>
        </w:rPr>
        <w:t>interface f0/24</w:t>
      </w:r>
    </w:p>
    <w:p w14:paraId="3ADC834E" w14:textId="77777777" w:rsidR="009440C6" w:rsidRDefault="009440C6" w:rsidP="009440C6">
      <w:pPr>
        <w:pStyle w:val="CMD"/>
      </w:pPr>
      <w:r>
        <w:t>S1(config-if)#</w:t>
      </w:r>
      <w:r>
        <w:rPr>
          <w:b/>
        </w:rPr>
        <w:t xml:space="preserve"> switchport access vlan 30</w:t>
      </w:r>
    </w:p>
    <w:p w14:paraId="38A61DF4" w14:textId="77777777" w:rsidR="009440C6" w:rsidRDefault="009440C6" w:rsidP="009440C6">
      <w:pPr>
        <w:pStyle w:val="CMDOutput"/>
      </w:pPr>
      <w:r>
        <w:rPr>
          <w:highlight w:val="yellow"/>
        </w:rPr>
        <w:t>% Access VLAN does not exist. Creating vlan 30</w:t>
      </w:r>
    </w:p>
    <w:p w14:paraId="57D7F294" w14:textId="77777777" w:rsidR="009440C6" w:rsidRDefault="009440C6" w:rsidP="009440C6">
      <w:pPr>
        <w:pStyle w:val="BodyTextL50"/>
      </w:pPr>
      <w:r>
        <w:rPr>
          <w:b/>
        </w:rPr>
        <w:t>Nota</w:t>
      </w:r>
      <w:r>
        <w:t xml:space="preserve">: La tecnología de switches actual ya no requiere la emisión del comando </w:t>
      </w:r>
      <w:r>
        <w:rPr>
          <w:b/>
        </w:rPr>
        <w:t>vlan</w:t>
      </w:r>
      <w:r>
        <w:t xml:space="preserve"> para agregar una VLAN a la base de datos. Al asignar una VLAN desconocida a un puerto, la VLAN se agrega a la base de datos de VLAN.</w:t>
      </w:r>
    </w:p>
    <w:p w14:paraId="128208E9" w14:textId="77777777" w:rsidR="009440C6" w:rsidRDefault="009440C6" w:rsidP="009440C6">
      <w:pPr>
        <w:pStyle w:val="SubStepAlpha"/>
      </w:pPr>
      <w:r>
        <w:t>Verifique que la nueva VLAN se muestre en la tabla de VLAN.</w:t>
      </w:r>
    </w:p>
    <w:p w14:paraId="219C90C3" w14:textId="77777777" w:rsidR="009440C6" w:rsidRPr="00DB3535" w:rsidRDefault="009440C6" w:rsidP="00A67BD6">
      <w:pPr>
        <w:pStyle w:val="CMDRed"/>
      </w:pPr>
      <w:r>
        <w:t xml:space="preserve">S1# </w:t>
      </w:r>
      <w:r>
        <w:rPr>
          <w:b/>
        </w:rPr>
        <w:t>show vlan brief</w:t>
      </w:r>
    </w:p>
    <w:p w14:paraId="0E6A5293" w14:textId="77777777" w:rsidR="009440C6" w:rsidRPr="00DB3535" w:rsidRDefault="009440C6" w:rsidP="00A67BD6">
      <w:pPr>
        <w:pStyle w:val="CMDOutputRed"/>
      </w:pPr>
    </w:p>
    <w:p w14:paraId="1FEE7AB1" w14:textId="77777777" w:rsidR="009440C6" w:rsidRPr="00DB3535" w:rsidRDefault="009440C6" w:rsidP="00A67BD6">
      <w:pPr>
        <w:pStyle w:val="CMDOutputRed"/>
      </w:pPr>
      <w:r>
        <w:t>VLAN Name Status Ports</w:t>
      </w:r>
    </w:p>
    <w:p w14:paraId="1AE58F00" w14:textId="77777777" w:rsidR="009440C6" w:rsidRPr="00DB3535" w:rsidRDefault="009440C6" w:rsidP="00A67BD6">
      <w:pPr>
        <w:pStyle w:val="CMDOutputRed"/>
      </w:pPr>
      <w:r>
        <w:t>---- -------------------------------- --------- -------------------------------</w:t>
      </w:r>
    </w:p>
    <w:p w14:paraId="73ABBD67" w14:textId="77777777" w:rsidR="009440C6" w:rsidRPr="00DB3535" w:rsidRDefault="009440C6" w:rsidP="00A67BD6">
      <w:pPr>
        <w:pStyle w:val="CMDOutputRed"/>
      </w:pPr>
      <w:r>
        <w:t>1 default active Fa0/1, Fa0/2, Fa0/3, Fa0/4</w:t>
      </w:r>
    </w:p>
    <w:p w14:paraId="1E8E006C" w14:textId="77777777" w:rsidR="009440C6" w:rsidRPr="00DB3535" w:rsidRDefault="009440C6" w:rsidP="00A67BD6">
      <w:pPr>
        <w:pStyle w:val="CMDOutputRed"/>
      </w:pPr>
      <w:r>
        <w:t xml:space="preserve">                                                Fa0/5, Fa0/7, Fa0/8, Fa0/9</w:t>
      </w:r>
    </w:p>
    <w:p w14:paraId="48B2E735" w14:textId="77777777" w:rsidR="009440C6" w:rsidRPr="00DB3535" w:rsidRDefault="009440C6" w:rsidP="00A67BD6">
      <w:pPr>
        <w:pStyle w:val="CMDOutputRed"/>
      </w:pPr>
      <w:r>
        <w:t xml:space="preserve">                                                Fa0/10, Gi0/1, Gi0/2</w:t>
      </w:r>
    </w:p>
    <w:p w14:paraId="125CAA08" w14:textId="77777777" w:rsidR="009440C6" w:rsidRPr="00DB3535" w:rsidRDefault="009440C6" w:rsidP="00A67BD6">
      <w:pPr>
        <w:pStyle w:val="CMDOutputRed"/>
      </w:pPr>
      <w:r>
        <w:t>10 Operaciones activas Fa0/6, Fa0/11, Fa0/21</w:t>
      </w:r>
    </w:p>
    <w:p w14:paraId="07F3BD37" w14:textId="77777777" w:rsidR="009440C6" w:rsidRPr="00DB3535" w:rsidRDefault="009440C6" w:rsidP="00A67BD6">
      <w:pPr>
        <w:pStyle w:val="CMDOutputRed"/>
      </w:pPr>
      <w:r>
        <w:t>20 Parking_Lot active</w:t>
      </w:r>
    </w:p>
    <w:p w14:paraId="2CAEA553" w14:textId="77777777" w:rsidR="009440C6" w:rsidRPr="00DB3535" w:rsidRDefault="009440C6" w:rsidP="00A67BD6">
      <w:pPr>
        <w:pStyle w:val="CMDOutputRed"/>
      </w:pPr>
      <w:r>
        <w:rPr>
          <w:highlight w:val="yellow"/>
        </w:rPr>
        <w:t>30 VLAN0030 active Fa0/24</w:t>
      </w:r>
    </w:p>
    <w:p w14:paraId="4309196C" w14:textId="77777777" w:rsidR="009440C6" w:rsidRPr="00DB3535" w:rsidRDefault="009440C6" w:rsidP="00A67BD6">
      <w:pPr>
        <w:pStyle w:val="CMDOutputRed"/>
      </w:pPr>
      <w:r>
        <w:t>99 Management active Fa0/12, Fa0/13, Fa0/14, Fa0/15</w:t>
      </w:r>
    </w:p>
    <w:p w14:paraId="4F212DE2" w14:textId="77777777" w:rsidR="009440C6" w:rsidRPr="00DB3535" w:rsidRDefault="009440C6" w:rsidP="00A67BD6">
      <w:pPr>
        <w:pStyle w:val="CMDOutputRed"/>
      </w:pPr>
      <w:r>
        <w:t xml:space="preserve">                                                Fa0/16, Fa0/17, Fa0/18, Fa0/19</w:t>
      </w:r>
    </w:p>
    <w:p w14:paraId="46EA1549" w14:textId="77777777" w:rsidR="009440C6" w:rsidRPr="00DB3535" w:rsidRDefault="009440C6" w:rsidP="00A67BD6">
      <w:pPr>
        <w:pStyle w:val="CMDOutputRed"/>
      </w:pPr>
      <w:r>
        <w:lastRenderedPageBreak/>
        <w:t xml:space="preserve">                                                Fa0/20, Fa0/22, Fa0/23</w:t>
      </w:r>
    </w:p>
    <w:p w14:paraId="1D3F77B9" w14:textId="77777777" w:rsidR="009440C6" w:rsidRPr="00DB3535" w:rsidRDefault="009440C6" w:rsidP="00A67BD6">
      <w:pPr>
        <w:pStyle w:val="CMDOutputRed"/>
      </w:pPr>
      <w:r>
        <w:t>1000 Native active</w:t>
      </w:r>
    </w:p>
    <w:p w14:paraId="26E0C4C2" w14:textId="77777777" w:rsidR="009440C6" w:rsidRPr="00DB3535" w:rsidRDefault="009440C6" w:rsidP="00A67BD6">
      <w:pPr>
        <w:pStyle w:val="CMDOutputRed"/>
      </w:pPr>
      <w:r>
        <w:t>1002 fddi-default act/unsup</w:t>
      </w:r>
    </w:p>
    <w:p w14:paraId="17E90412" w14:textId="77777777" w:rsidR="009440C6" w:rsidRPr="00DB3535" w:rsidRDefault="009440C6" w:rsidP="00A67BD6">
      <w:pPr>
        <w:pStyle w:val="CMDOutputRed"/>
      </w:pPr>
      <w:r>
        <w:t>1003 token-ring-default act/unsup</w:t>
      </w:r>
    </w:p>
    <w:p w14:paraId="614DE5DA" w14:textId="77777777" w:rsidR="009440C6" w:rsidRPr="00DB3535" w:rsidRDefault="009440C6" w:rsidP="00A67BD6">
      <w:pPr>
        <w:pStyle w:val="CMDOutputRed"/>
      </w:pPr>
      <w:r>
        <w:t>1004 fddinet-default act/unsup</w:t>
      </w:r>
    </w:p>
    <w:p w14:paraId="0477C8B2" w14:textId="77777777" w:rsidR="009440C6" w:rsidRPr="00DB3535" w:rsidRDefault="009440C6" w:rsidP="00A67BD6">
      <w:pPr>
        <w:pStyle w:val="CMDOutputRed"/>
      </w:pPr>
      <w:r>
        <w:t>1005 trnet-default act/unsup</w:t>
      </w:r>
    </w:p>
    <w:p w14:paraId="025B08BE" w14:textId="1CF2B27F" w:rsidR="009440C6" w:rsidRDefault="00A67BD6" w:rsidP="00A67BD6">
      <w:pPr>
        <w:pStyle w:val="Heading4"/>
      </w:pPr>
      <w:r>
        <w:t>Pregunta:</w:t>
      </w:r>
    </w:p>
    <w:p w14:paraId="796B1DB6" w14:textId="77777777" w:rsidR="009440C6" w:rsidRDefault="009440C6" w:rsidP="00A67BD6">
      <w:pPr>
        <w:pStyle w:val="BodyTextL50"/>
        <w:spacing w:before="0"/>
      </w:pPr>
      <w:r>
        <w:t>¿Cuál es el nombre predeterminado de la VLAN 30?</w:t>
      </w:r>
    </w:p>
    <w:p w14:paraId="1D5FD445" w14:textId="53A7A46D" w:rsidR="009440C6" w:rsidRDefault="00A67BD6" w:rsidP="00A67BD6">
      <w:pPr>
        <w:pStyle w:val="AnswerLineL50"/>
      </w:pPr>
      <w:r>
        <w:t>Escriba sus respuestas aquí.</w:t>
      </w:r>
    </w:p>
    <w:p w14:paraId="005F1CEF" w14:textId="77777777" w:rsidR="009440C6" w:rsidRPr="00C4541F" w:rsidRDefault="009440C6" w:rsidP="009440C6">
      <w:pPr>
        <w:pStyle w:val="BodyTextL50"/>
        <w:rPr>
          <w:rStyle w:val="AnswerGray"/>
        </w:rPr>
      </w:pPr>
      <w:r>
        <w:rPr>
          <w:rStyle w:val="AnswerGray"/>
        </w:rPr>
        <w:t>VLAN0030</w:t>
      </w:r>
    </w:p>
    <w:p w14:paraId="5BE5A356" w14:textId="77777777" w:rsidR="009440C6" w:rsidRDefault="009440C6" w:rsidP="009440C6">
      <w:pPr>
        <w:pStyle w:val="SubStepAlpha"/>
      </w:pPr>
      <w:r>
        <w:t xml:space="preserve">Use el comando </w:t>
      </w:r>
      <w:r>
        <w:rPr>
          <w:b/>
        </w:rPr>
        <w:t>no vlan 30</w:t>
      </w:r>
      <w:r>
        <w:t xml:space="preserve"> para eliminar la VLAN 30 de la base de datos de VLAN.</w:t>
      </w:r>
    </w:p>
    <w:p w14:paraId="13B80206" w14:textId="77777777" w:rsidR="009440C6" w:rsidRDefault="009440C6" w:rsidP="009440C6">
      <w:pPr>
        <w:pStyle w:val="CMD"/>
      </w:pPr>
      <w:r>
        <w:t xml:space="preserve">S1(config)# </w:t>
      </w:r>
      <w:r>
        <w:rPr>
          <w:b/>
        </w:rPr>
        <w:t>no vlan 30</w:t>
      </w:r>
    </w:p>
    <w:p w14:paraId="153251A3" w14:textId="77777777" w:rsidR="009440C6" w:rsidRDefault="009440C6" w:rsidP="009440C6">
      <w:pPr>
        <w:pStyle w:val="CMD"/>
        <w:rPr>
          <w:b/>
        </w:rPr>
      </w:pPr>
      <w:r>
        <w:t xml:space="preserve">S1(config)# </w:t>
      </w:r>
      <w:r w:rsidRPr="00765343">
        <w:rPr>
          <w:b/>
        </w:rPr>
        <w:t>end</w:t>
      </w:r>
    </w:p>
    <w:p w14:paraId="46728932" w14:textId="615BBE1D" w:rsidR="009440C6" w:rsidRDefault="009440C6" w:rsidP="009440C6">
      <w:pPr>
        <w:pStyle w:val="SubStepAlpha"/>
      </w:pPr>
      <w:r>
        <w:t xml:space="preserve">Emita el comando </w:t>
      </w:r>
      <w:r>
        <w:rPr>
          <w:b/>
        </w:rPr>
        <w:t>show vlan brief</w:t>
      </w:r>
      <w:r>
        <w:t>. F0/24 se asignó a la VLAN 30.</w:t>
      </w:r>
    </w:p>
    <w:p w14:paraId="17995A8B" w14:textId="304592DD" w:rsidR="00A67BD6" w:rsidRDefault="00A67BD6" w:rsidP="00A67BD6">
      <w:pPr>
        <w:pStyle w:val="Heading4"/>
      </w:pPr>
      <w:r>
        <w:t>Pregunta:</w:t>
      </w:r>
    </w:p>
    <w:p w14:paraId="330618BC" w14:textId="77777777" w:rsidR="009440C6" w:rsidRDefault="009440C6" w:rsidP="00A67BD6">
      <w:pPr>
        <w:pStyle w:val="BodyTextL50"/>
        <w:spacing w:before="0"/>
      </w:pPr>
      <w:r>
        <w:t>Una vez que se elimina la VLAN 30, ¿a qué VLAN se asigna el puerto F0/24? ¿Qué sucede con el tráfico destinado al host conectado a F0/24?</w:t>
      </w:r>
    </w:p>
    <w:p w14:paraId="0BEFA869" w14:textId="18A82A73" w:rsidR="009440C6" w:rsidRDefault="00A67BD6" w:rsidP="00092212">
      <w:pPr>
        <w:pStyle w:val="AnswerLineL50"/>
        <w:spacing w:after="480"/>
      </w:pPr>
      <w:r>
        <w:t>Escriba sus respuestas aquí.</w:t>
      </w:r>
    </w:p>
    <w:p w14:paraId="041C7BE5" w14:textId="32F0F78B" w:rsidR="009440C6" w:rsidRPr="00C4541F" w:rsidRDefault="009440C6" w:rsidP="009440C6">
      <w:pPr>
        <w:pStyle w:val="BodyTextL50"/>
        <w:rPr>
          <w:rStyle w:val="AnswerGray"/>
        </w:rPr>
      </w:pPr>
      <w:r>
        <w:rPr>
          <w:rStyle w:val="AnswerGray"/>
        </w:rPr>
        <w:t>Cuando elimina una VLAN, cualquier puerto asignado a esa VLAN queda inactivo. Por lo tanto, el puerto F0/24 sigue estando asociado a la VLAN 30. Sin embargo, la VLAN 30 está inactiva porque no existe en la base de datos de VLAN. Además, el puerto no transferirá ningún tráfico.</w:t>
      </w:r>
    </w:p>
    <w:p w14:paraId="53C9B910" w14:textId="77777777" w:rsidR="009440C6" w:rsidRDefault="009440C6" w:rsidP="00A67BD6">
      <w:pPr>
        <w:pStyle w:val="CMDRed"/>
      </w:pPr>
      <w:r>
        <w:t xml:space="preserve">S1# </w:t>
      </w:r>
      <w:r>
        <w:rPr>
          <w:b/>
        </w:rPr>
        <w:t>show vlan brief</w:t>
      </w:r>
    </w:p>
    <w:p w14:paraId="7CCD6F7A" w14:textId="77777777" w:rsidR="009440C6" w:rsidRDefault="009440C6" w:rsidP="00A67BD6">
      <w:pPr>
        <w:pStyle w:val="CMDOutputRed"/>
      </w:pPr>
    </w:p>
    <w:p w14:paraId="703AA543" w14:textId="77777777" w:rsidR="009440C6" w:rsidRDefault="009440C6" w:rsidP="00A67BD6">
      <w:pPr>
        <w:pStyle w:val="CMDOutputRed"/>
      </w:pPr>
      <w:r>
        <w:t>VLAN Name Status Ports</w:t>
      </w:r>
    </w:p>
    <w:p w14:paraId="14E2E49E" w14:textId="77777777" w:rsidR="009440C6" w:rsidRDefault="009440C6" w:rsidP="00A67BD6">
      <w:pPr>
        <w:pStyle w:val="CMDOutputRed"/>
      </w:pPr>
      <w:r>
        <w:t>---- -------------------------------- --------- -------------------------------</w:t>
      </w:r>
    </w:p>
    <w:p w14:paraId="5F693CD1" w14:textId="77777777" w:rsidR="009440C6" w:rsidRDefault="009440C6" w:rsidP="00A67BD6">
      <w:pPr>
        <w:pStyle w:val="CMDOutputRed"/>
      </w:pPr>
      <w:r>
        <w:t>1 default active Fa0/1, Fa0/2, Fa0/3, Fa0/4</w:t>
      </w:r>
    </w:p>
    <w:p w14:paraId="634EF956" w14:textId="77777777" w:rsidR="009440C6" w:rsidRDefault="009440C6" w:rsidP="00A67BD6">
      <w:pPr>
        <w:pStyle w:val="CMDOutputRed"/>
      </w:pPr>
      <w:r>
        <w:t xml:space="preserve">                                                Fa0/5, Fa0/7, Fa0/8, Fa0/9</w:t>
      </w:r>
    </w:p>
    <w:p w14:paraId="67C04928" w14:textId="77777777" w:rsidR="009440C6" w:rsidRDefault="009440C6" w:rsidP="00A67BD6">
      <w:pPr>
        <w:pStyle w:val="CMDOutputRed"/>
      </w:pPr>
      <w:r>
        <w:t xml:space="preserve">                                                Fa0/10, Gi0/1, Gi0/2</w:t>
      </w:r>
    </w:p>
    <w:p w14:paraId="56C37978" w14:textId="77777777" w:rsidR="009440C6" w:rsidRDefault="009440C6" w:rsidP="00A67BD6">
      <w:pPr>
        <w:pStyle w:val="CMDOutputRed"/>
      </w:pPr>
      <w:r>
        <w:t>10 Operations active Fa0/6, Fa0/11, Fa0/21</w:t>
      </w:r>
    </w:p>
    <w:p w14:paraId="2417C6B0" w14:textId="77777777" w:rsidR="009440C6" w:rsidRDefault="009440C6" w:rsidP="00A67BD6">
      <w:pPr>
        <w:pStyle w:val="CMDOutputRed"/>
      </w:pPr>
      <w:r>
        <w:t>20 Parking_Lot active</w:t>
      </w:r>
    </w:p>
    <w:p w14:paraId="3F2E1C76" w14:textId="77777777" w:rsidR="009440C6" w:rsidRDefault="009440C6" w:rsidP="00A67BD6">
      <w:pPr>
        <w:pStyle w:val="CMDOutputRed"/>
      </w:pPr>
      <w:r>
        <w:t>99 Management active Fa0/12, Fa0/13, Fa0/14, Fa0/15</w:t>
      </w:r>
    </w:p>
    <w:p w14:paraId="6706C27E" w14:textId="77777777" w:rsidR="009440C6" w:rsidRDefault="009440C6" w:rsidP="00A67BD6">
      <w:pPr>
        <w:pStyle w:val="CMDOutputRed"/>
      </w:pPr>
      <w:r>
        <w:t xml:space="preserve">                                                Fa0/16, Fa0/17, Fa0/18, Fa0/19</w:t>
      </w:r>
    </w:p>
    <w:p w14:paraId="09603DA2" w14:textId="77777777" w:rsidR="009440C6" w:rsidRDefault="009440C6" w:rsidP="00A67BD6">
      <w:pPr>
        <w:pStyle w:val="CMDOutputRed"/>
      </w:pPr>
      <w:r>
        <w:t xml:space="preserve">                                                Fa0/20, Fa0/22, Fa0/23</w:t>
      </w:r>
    </w:p>
    <w:p w14:paraId="4C292BDE" w14:textId="77777777" w:rsidR="009440C6" w:rsidRDefault="009440C6" w:rsidP="00A67BD6">
      <w:pPr>
        <w:pStyle w:val="CMDOutputRed"/>
      </w:pPr>
      <w:r>
        <w:t>1000 Native active</w:t>
      </w:r>
    </w:p>
    <w:p w14:paraId="6284D071" w14:textId="77777777" w:rsidR="009440C6" w:rsidRDefault="009440C6" w:rsidP="00A67BD6">
      <w:pPr>
        <w:pStyle w:val="CMDOutputRed"/>
      </w:pPr>
      <w:r>
        <w:t>1002 fddi-default act/unsup</w:t>
      </w:r>
    </w:p>
    <w:p w14:paraId="1C3D755D" w14:textId="77777777" w:rsidR="009440C6" w:rsidRDefault="009440C6" w:rsidP="00A67BD6">
      <w:pPr>
        <w:pStyle w:val="CMDOutputRed"/>
      </w:pPr>
      <w:r>
        <w:t>1003 token-ring-default act/unsup</w:t>
      </w:r>
    </w:p>
    <w:p w14:paraId="7CCC435A" w14:textId="77777777" w:rsidR="009440C6" w:rsidRDefault="009440C6" w:rsidP="00A67BD6">
      <w:pPr>
        <w:pStyle w:val="CMDOutputRed"/>
      </w:pPr>
      <w:r>
        <w:t>1004 fddinet-default act/unsup</w:t>
      </w:r>
    </w:p>
    <w:p w14:paraId="4340DA57" w14:textId="77777777" w:rsidR="009440C6" w:rsidRDefault="009440C6" w:rsidP="00A67BD6">
      <w:pPr>
        <w:pStyle w:val="CMDOutputRed"/>
      </w:pPr>
      <w:r>
        <w:t>1005 trnet-default act/unsup</w:t>
      </w:r>
    </w:p>
    <w:p w14:paraId="2A05252E" w14:textId="77777777" w:rsidR="009440C6" w:rsidRDefault="009440C6" w:rsidP="009440C6">
      <w:pPr>
        <w:pStyle w:val="SubStepAlpha"/>
      </w:pPr>
      <w:r>
        <w:t xml:space="preserve">Ejecute el comando </w:t>
      </w:r>
      <w:r>
        <w:rPr>
          <w:b/>
        </w:rPr>
        <w:t>no switchport access vlan</w:t>
      </w:r>
      <w:r>
        <w:t xml:space="preserve"> en la interfaz F0/24.</w:t>
      </w:r>
    </w:p>
    <w:p w14:paraId="22702CEE" w14:textId="77777777" w:rsidR="009440C6" w:rsidRPr="0034725D" w:rsidRDefault="009440C6" w:rsidP="009440C6">
      <w:pPr>
        <w:pStyle w:val="CMD"/>
        <w:rPr>
          <w:color w:val="FF0000"/>
        </w:rPr>
      </w:pPr>
      <w:r>
        <w:rPr>
          <w:color w:val="FF0000"/>
        </w:rPr>
        <w:t xml:space="preserve">S1(config)# </w:t>
      </w:r>
      <w:r w:rsidRPr="0034725D">
        <w:rPr>
          <w:b/>
          <w:color w:val="FF0000"/>
        </w:rPr>
        <w:t>interface f0/24</w:t>
      </w:r>
    </w:p>
    <w:p w14:paraId="44786A6C" w14:textId="77777777" w:rsidR="009440C6" w:rsidRPr="0034725D" w:rsidRDefault="009440C6" w:rsidP="009440C6">
      <w:pPr>
        <w:pStyle w:val="CMD"/>
        <w:rPr>
          <w:b/>
          <w:color w:val="FF0000"/>
        </w:rPr>
      </w:pPr>
      <w:r>
        <w:rPr>
          <w:color w:val="FF0000"/>
        </w:rPr>
        <w:t>S1 (config-if) #</w:t>
      </w:r>
      <w:r>
        <w:rPr>
          <w:b/>
          <w:color w:val="FF0000"/>
        </w:rPr>
        <w:t xml:space="preserve"> sin acceso a puerto de conmutación vlan </w:t>
      </w:r>
    </w:p>
    <w:p w14:paraId="5A978168" w14:textId="77777777" w:rsidR="009440C6" w:rsidRPr="0034725D" w:rsidRDefault="009440C6" w:rsidP="009440C6">
      <w:pPr>
        <w:pStyle w:val="CMD"/>
        <w:rPr>
          <w:color w:val="FF0000"/>
        </w:rPr>
      </w:pPr>
      <w:r>
        <w:rPr>
          <w:color w:val="FF0000"/>
        </w:rPr>
        <w:t>S1(config-if)#</w:t>
      </w:r>
      <w:r w:rsidRPr="0034725D">
        <w:rPr>
          <w:b/>
          <w:color w:val="FF0000"/>
        </w:rPr>
        <w:t xml:space="preserve"> end</w:t>
      </w:r>
    </w:p>
    <w:p w14:paraId="49F38360" w14:textId="77777777" w:rsidR="004E433E" w:rsidRDefault="009440C6" w:rsidP="009440C6">
      <w:pPr>
        <w:pStyle w:val="SubStepAlpha"/>
      </w:pPr>
      <w:r>
        <w:t>Ejecute el comando</w:t>
      </w:r>
      <w:r>
        <w:rPr>
          <w:b/>
        </w:rPr>
        <w:t xml:space="preserve"> show vlan brief </w:t>
      </w:r>
      <w:r>
        <w:t>para determinar la asignación de VLAN para F0/24.</w:t>
      </w:r>
    </w:p>
    <w:p w14:paraId="156A934F" w14:textId="7A55D90D" w:rsidR="004E433E" w:rsidRDefault="004E433E" w:rsidP="004E433E">
      <w:pPr>
        <w:pStyle w:val="Heading4"/>
      </w:pPr>
      <w:r>
        <w:t>Preguntas:</w:t>
      </w:r>
    </w:p>
    <w:p w14:paraId="014C5A43" w14:textId="1E03DE0E" w:rsidR="009440C6" w:rsidRDefault="009440C6" w:rsidP="004E433E">
      <w:pPr>
        <w:pStyle w:val="BodyTextL50"/>
        <w:spacing w:before="0"/>
      </w:pPr>
      <w:r>
        <w:t>¿A qué VLAN se asignó F0/24?</w:t>
      </w:r>
    </w:p>
    <w:p w14:paraId="692F69E5" w14:textId="4FC2AC39" w:rsidR="009440C6" w:rsidRDefault="004E433E" w:rsidP="004E433E">
      <w:pPr>
        <w:pStyle w:val="AnswerLineL50"/>
      </w:pPr>
      <w:r>
        <w:lastRenderedPageBreak/>
        <w:t>Escriba sus respuestas aquí.</w:t>
      </w:r>
    </w:p>
    <w:p w14:paraId="5AFE60D0" w14:textId="77777777" w:rsidR="009440C6" w:rsidRDefault="009440C6" w:rsidP="009440C6">
      <w:pPr>
        <w:pStyle w:val="BodyTextL50"/>
        <w:rPr>
          <w:rStyle w:val="AnswerGray"/>
        </w:rPr>
      </w:pPr>
      <w:r>
        <w:rPr>
          <w:rStyle w:val="AnswerGray"/>
        </w:rPr>
        <w:t>VLAN 1, la VLAN predeterminada.</w:t>
      </w:r>
    </w:p>
    <w:p w14:paraId="6BD50312" w14:textId="77777777" w:rsidR="009440C6" w:rsidRDefault="009440C6" w:rsidP="000944E9">
      <w:pPr>
        <w:pStyle w:val="CMDRed"/>
      </w:pPr>
      <w:r>
        <w:t xml:space="preserve">S1# </w:t>
      </w:r>
      <w:r>
        <w:rPr>
          <w:b/>
        </w:rPr>
        <w:t>show vlan brief</w:t>
      </w:r>
    </w:p>
    <w:p w14:paraId="65E3BEE0" w14:textId="77777777" w:rsidR="009440C6" w:rsidRPr="00DB3535" w:rsidRDefault="009440C6" w:rsidP="000944E9">
      <w:pPr>
        <w:pStyle w:val="CMDOutputRed"/>
      </w:pPr>
      <w:r>
        <w:t>VLAN Name Status Ports</w:t>
      </w:r>
    </w:p>
    <w:p w14:paraId="6D1E8298" w14:textId="77777777" w:rsidR="009440C6" w:rsidRPr="00DB3535" w:rsidRDefault="009440C6" w:rsidP="000944E9">
      <w:pPr>
        <w:pStyle w:val="CMDOutputRed"/>
      </w:pPr>
      <w:r>
        <w:t>---- -------------------------------- --------- -------------------------------</w:t>
      </w:r>
    </w:p>
    <w:p w14:paraId="4684FEA6" w14:textId="77777777" w:rsidR="009440C6" w:rsidRPr="00DB3535" w:rsidRDefault="009440C6" w:rsidP="000944E9">
      <w:pPr>
        <w:pStyle w:val="CMDOutputRed"/>
      </w:pPr>
      <w:r>
        <w:t>1 default active Fa0/1, Fa0/2, Fa0/3, Fa0/4</w:t>
      </w:r>
    </w:p>
    <w:p w14:paraId="772A02D7" w14:textId="77777777" w:rsidR="009440C6" w:rsidRPr="00DB3535" w:rsidRDefault="009440C6" w:rsidP="000944E9">
      <w:pPr>
        <w:pStyle w:val="CMDOutputRed"/>
      </w:pPr>
      <w:r>
        <w:t xml:space="preserve">                                                Fa0/5, Fa0/7, Fa0/8, Fa0/9</w:t>
      </w:r>
    </w:p>
    <w:p w14:paraId="21BBD876" w14:textId="77777777" w:rsidR="009440C6" w:rsidRPr="00DB3535" w:rsidRDefault="009440C6" w:rsidP="000944E9">
      <w:pPr>
        <w:pStyle w:val="CMDOutputRed"/>
      </w:pPr>
      <w:r>
        <w:t xml:space="preserve">                                                Fa0/10, </w:t>
      </w:r>
      <w:r w:rsidRPr="008509BD">
        <w:rPr>
          <w:highlight w:val="yellow"/>
        </w:rPr>
        <w:t>Fa0/24</w:t>
      </w:r>
      <w:r>
        <w:t>, Gi0/1, Gi0/2</w:t>
      </w:r>
    </w:p>
    <w:p w14:paraId="3E6BDF24" w14:textId="77777777" w:rsidR="009440C6" w:rsidRPr="00DB3535" w:rsidRDefault="009440C6" w:rsidP="000944E9">
      <w:pPr>
        <w:pStyle w:val="CMDOutputRed"/>
      </w:pPr>
      <w:r>
        <w:t>10 Operations active Fa0/6, Fa0/11, Fa0/21</w:t>
      </w:r>
    </w:p>
    <w:p w14:paraId="4B5C2B5D" w14:textId="77777777" w:rsidR="009440C6" w:rsidRPr="00DB3535" w:rsidRDefault="009440C6" w:rsidP="000944E9">
      <w:pPr>
        <w:pStyle w:val="CMDOutputRed"/>
      </w:pPr>
      <w:r>
        <w:t>20 Parking_Lot active</w:t>
      </w:r>
    </w:p>
    <w:p w14:paraId="29F86CF9" w14:textId="77777777" w:rsidR="009440C6" w:rsidRPr="00DB3535" w:rsidRDefault="009440C6" w:rsidP="000944E9">
      <w:pPr>
        <w:pStyle w:val="CMDOutputRed"/>
      </w:pPr>
      <w:r>
        <w:t>99 Management active Fa0/12, Fa0/13, Fa0/14, Fa0/15</w:t>
      </w:r>
    </w:p>
    <w:p w14:paraId="3A794C4C" w14:textId="77777777" w:rsidR="009440C6" w:rsidRPr="00DB3535" w:rsidRDefault="009440C6" w:rsidP="000944E9">
      <w:pPr>
        <w:pStyle w:val="CMDOutputRed"/>
      </w:pPr>
      <w:r>
        <w:t xml:space="preserve">                                                Fa0/16, Fa0/17, Fa0/18, Fa0/19</w:t>
      </w:r>
    </w:p>
    <w:p w14:paraId="5A70D028" w14:textId="77777777" w:rsidR="009440C6" w:rsidRPr="00DB3535" w:rsidRDefault="009440C6" w:rsidP="000944E9">
      <w:pPr>
        <w:pStyle w:val="CMDOutputRed"/>
      </w:pPr>
      <w:r>
        <w:t xml:space="preserve">                                                Fa0/20, Fa0/22, Fa0/23</w:t>
      </w:r>
    </w:p>
    <w:p w14:paraId="34EE727D" w14:textId="77777777" w:rsidR="009440C6" w:rsidRPr="00DB3535" w:rsidRDefault="009440C6" w:rsidP="000944E9">
      <w:pPr>
        <w:pStyle w:val="CMDOutputRed"/>
      </w:pPr>
      <w:r>
        <w:t>1000 Native active</w:t>
      </w:r>
    </w:p>
    <w:p w14:paraId="3AAAE4BA" w14:textId="77777777" w:rsidR="009440C6" w:rsidRPr="00DB3535" w:rsidRDefault="009440C6" w:rsidP="000944E9">
      <w:pPr>
        <w:pStyle w:val="CMDOutputRed"/>
      </w:pPr>
      <w:r>
        <w:t>1002 fddi-default act/unsup</w:t>
      </w:r>
    </w:p>
    <w:p w14:paraId="491579B4" w14:textId="77777777" w:rsidR="009440C6" w:rsidRPr="00DB3535" w:rsidRDefault="009440C6" w:rsidP="000944E9">
      <w:pPr>
        <w:pStyle w:val="CMDOutputRed"/>
      </w:pPr>
      <w:r>
        <w:t>1003 token-ring-default act/unsup</w:t>
      </w:r>
    </w:p>
    <w:p w14:paraId="57EAC8D4" w14:textId="77777777" w:rsidR="009440C6" w:rsidRPr="00DB3535" w:rsidRDefault="009440C6" w:rsidP="000944E9">
      <w:pPr>
        <w:pStyle w:val="CMDOutputRed"/>
      </w:pPr>
      <w:r>
        <w:t>1004 fddinet-default act/unsup</w:t>
      </w:r>
    </w:p>
    <w:p w14:paraId="65275012" w14:textId="77777777" w:rsidR="009440C6" w:rsidRPr="000944E9" w:rsidRDefault="009440C6" w:rsidP="000944E9">
      <w:pPr>
        <w:pStyle w:val="CMDOutputRed"/>
      </w:pPr>
      <w:r>
        <w:t>1005 trnet-default act/unsup</w:t>
      </w:r>
    </w:p>
    <w:p w14:paraId="3037A153" w14:textId="77777777" w:rsidR="009440C6" w:rsidRDefault="009440C6" w:rsidP="009440C6">
      <w:pPr>
        <w:pStyle w:val="BodyTextL50"/>
      </w:pPr>
      <w:r>
        <w:rPr>
          <w:b/>
        </w:rPr>
        <w:t>Nota</w:t>
      </w:r>
      <w:r>
        <w:t>: Antes de eliminar una VLAN de la base de datos, se recomienda reasignar todos los puertos asignados a esa VLAN.</w:t>
      </w:r>
    </w:p>
    <w:p w14:paraId="6134BE5F" w14:textId="77777777" w:rsidR="009440C6" w:rsidRDefault="009440C6" w:rsidP="009440C6">
      <w:pPr>
        <w:pStyle w:val="BodyTextL50"/>
      </w:pPr>
      <w:r>
        <w:t>¿Por qué debe reasignar un puerto a otra VLAN antes de eliminar la VLAN de la base de datos de VLAN?</w:t>
      </w:r>
    </w:p>
    <w:p w14:paraId="67BD873E" w14:textId="3C192547" w:rsidR="009440C6" w:rsidRDefault="004E433E" w:rsidP="00092212">
      <w:pPr>
        <w:pStyle w:val="AnswerLineL50"/>
        <w:spacing w:after="720"/>
      </w:pPr>
      <w:r>
        <w:t>Escriba sus respuestas aquí.</w:t>
      </w:r>
    </w:p>
    <w:p w14:paraId="6CFA36A1" w14:textId="751AC0D2" w:rsidR="009440C6" w:rsidRDefault="009440C6" w:rsidP="009440C6">
      <w:pPr>
        <w:pStyle w:val="BodyTextL50"/>
        <w:rPr>
          <w:rStyle w:val="AnswerGray"/>
        </w:rPr>
      </w:pPr>
      <w:r>
        <w:rPr>
          <w:rStyle w:val="AnswerGray"/>
        </w:rPr>
        <w:t>Las interfaces asignadas a una VLAN que se eliminó de la base de datos de VLAN no están disponibles para usar hasta que se reasignen a otra VLAN. Este problema puede ser difícil de resolver, ya que las interfaces de enlace troncal tampoco aparecen en la lista de puertos (en la parte 4, se incluye más información sobre las interfaces de enlace troncal).</w:t>
      </w:r>
    </w:p>
    <w:p w14:paraId="034B88CE" w14:textId="77777777" w:rsidR="0097630B" w:rsidRPr="00DD0A63" w:rsidRDefault="0097630B" w:rsidP="0097630B">
      <w:pPr>
        <w:pStyle w:val="ConfigWindow"/>
      </w:pPr>
      <w:r>
        <w:t>Cerrar la ventana de configuración</w:t>
      </w:r>
    </w:p>
    <w:p w14:paraId="560EBEEA" w14:textId="77777777" w:rsidR="009440C6" w:rsidRDefault="009440C6" w:rsidP="00665FC9">
      <w:pPr>
        <w:pStyle w:val="Heading2"/>
        <w:spacing w:before="120"/>
      </w:pPr>
      <w:r>
        <w:t>Configurar un enlace troncal 802.1Q entre los switches</w:t>
      </w:r>
    </w:p>
    <w:p w14:paraId="0EBEFDBD" w14:textId="77777777" w:rsidR="009440C6" w:rsidRDefault="009440C6" w:rsidP="009440C6">
      <w:pPr>
        <w:pStyle w:val="BodyTextL25"/>
      </w:pPr>
      <w: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14:paraId="5018F042" w14:textId="77777777" w:rsidR="009440C6" w:rsidRDefault="009440C6" w:rsidP="009440C6">
      <w:pPr>
        <w:pStyle w:val="Heading3"/>
      </w:pPr>
      <w:r>
        <w:t>Usar DTP para iniciar el enlace troncal en F0/1</w:t>
      </w:r>
    </w:p>
    <w:p w14:paraId="67C60172" w14:textId="01023DCD" w:rsidR="009440C6" w:rsidRDefault="009440C6" w:rsidP="009440C6">
      <w:pPr>
        <w:pStyle w:val="BodyTextL25"/>
      </w:pPr>
      <w:r>
        <w:t>El modo de DTP predeterminado de un puerto en un switch 2960 es dinámico automático. Esto permite que la interfaz convierta el enlace en un enlace troncal si la interfaz vecina se establece en modo de enlace troncal o dinámico deseado.</w:t>
      </w:r>
    </w:p>
    <w:p w14:paraId="6039A4BC" w14:textId="3D335304" w:rsidR="0097630B" w:rsidRPr="00DD0A63" w:rsidRDefault="0097630B" w:rsidP="0097630B">
      <w:pPr>
        <w:pStyle w:val="ConfigWindow"/>
      </w:pPr>
      <w:r>
        <w:t>Abrir la ventana de configuración</w:t>
      </w:r>
    </w:p>
    <w:p w14:paraId="32325AB7" w14:textId="77777777" w:rsidR="009440C6" w:rsidRDefault="009440C6" w:rsidP="0097630B">
      <w:pPr>
        <w:pStyle w:val="SubStepAlpha"/>
        <w:spacing w:before="0"/>
      </w:pPr>
      <w:r>
        <w:t>Establezca F0/1 en el S1 en modo de enlace troncal.</w:t>
      </w:r>
    </w:p>
    <w:p w14:paraId="50CEF253" w14:textId="77777777" w:rsidR="009440C6" w:rsidRDefault="009440C6" w:rsidP="009440C6">
      <w:pPr>
        <w:pStyle w:val="CMD"/>
      </w:pPr>
      <w:r>
        <w:t>S1(config)#</w:t>
      </w:r>
      <w:r w:rsidRPr="00213734">
        <w:rPr>
          <w:b/>
        </w:rPr>
        <w:t xml:space="preserve"> interface f0/1</w:t>
      </w:r>
    </w:p>
    <w:p w14:paraId="2E333DCF" w14:textId="77777777" w:rsidR="009440C6" w:rsidRDefault="009440C6" w:rsidP="009440C6">
      <w:pPr>
        <w:pStyle w:val="CMD"/>
        <w:rPr>
          <w:b/>
        </w:rPr>
      </w:pPr>
      <w:r>
        <w:t>S1(config-if)#</w:t>
      </w:r>
      <w:r w:rsidRPr="00213734">
        <w:rPr>
          <w:b/>
        </w:rPr>
        <w:t xml:space="preserve"> switchport mode dynamic desirable</w:t>
      </w:r>
    </w:p>
    <w:p w14:paraId="7ED6F800" w14:textId="77777777" w:rsidR="009440C6" w:rsidRPr="00DB3535" w:rsidRDefault="009440C6" w:rsidP="009440C6">
      <w:pPr>
        <w:pStyle w:val="CMD"/>
        <w:rPr>
          <w:sz w:val="18"/>
        </w:rPr>
      </w:pPr>
      <w:r>
        <w:rPr>
          <w:sz w:val="18"/>
        </w:rPr>
        <w:t>Sep 19 02:51:47.257: %LINEPROTO-5-UPDOWN: Line protocol on Interface FastEthernet0/1, changed state to up</w:t>
      </w:r>
    </w:p>
    <w:p w14:paraId="17F514FC" w14:textId="77777777" w:rsidR="009440C6" w:rsidRDefault="009440C6" w:rsidP="009440C6">
      <w:pPr>
        <w:pStyle w:val="CMDOutput"/>
      </w:pPr>
      <w:r>
        <w:t xml:space="preserve">Sep 19 02:51:47.291: %LINEPROTO-5-UPDOWN: </w:t>
      </w:r>
      <w:r w:rsidRPr="008509BD">
        <w:rPr>
          <w:highlight w:val="yellow"/>
        </w:rPr>
        <w:t>Line protocol on Interface Vlan99, changed state to up</w:t>
      </w:r>
    </w:p>
    <w:p w14:paraId="3032BA20" w14:textId="77777777" w:rsidR="009440C6" w:rsidRDefault="009440C6" w:rsidP="009440C6">
      <w:pPr>
        <w:pStyle w:val="BodyTextL50"/>
      </w:pPr>
      <w:r>
        <w:lastRenderedPageBreak/>
        <w:t>También debe recibir mensajes de estado de enlace en el S2.</w:t>
      </w:r>
    </w:p>
    <w:p w14:paraId="251B2868" w14:textId="77777777" w:rsidR="009440C6" w:rsidRDefault="009440C6" w:rsidP="009440C6">
      <w:pPr>
        <w:pStyle w:val="CMDOutput"/>
      </w:pPr>
      <w:r>
        <w:t>S2#</w:t>
      </w:r>
    </w:p>
    <w:p w14:paraId="1DE9DBE6" w14:textId="77777777" w:rsidR="009440C6" w:rsidRDefault="009440C6" w:rsidP="009440C6">
      <w:pPr>
        <w:pStyle w:val="CMDOutput"/>
      </w:pPr>
      <w:r>
        <w:t>Sep 19 02:42:19.424: %LINK-3-UPDOWN: Interface FastEthernet0/1, changed state to up</w:t>
      </w:r>
    </w:p>
    <w:p w14:paraId="2FA5D049" w14:textId="77777777" w:rsidR="009440C6" w:rsidRDefault="009440C6" w:rsidP="009440C6">
      <w:pPr>
        <w:pStyle w:val="CMDOutput"/>
      </w:pPr>
      <w:r>
        <w:t xml:space="preserve">Sep 19 02:42:21.454: %LINEPROTO-5-UPDOWN: </w:t>
      </w:r>
      <w:r w:rsidRPr="008509BD">
        <w:rPr>
          <w:highlight w:val="yellow"/>
        </w:rPr>
        <w:t>Line protocol on Interface Vlan99, changed state to up</w:t>
      </w:r>
    </w:p>
    <w:p w14:paraId="0734502C" w14:textId="77777777" w:rsidR="009440C6" w:rsidRDefault="009440C6" w:rsidP="009440C6">
      <w:pPr>
        <w:pStyle w:val="CMDOutput"/>
      </w:pPr>
      <w:r>
        <w:t>Sep 19 02:42:22.419: %LINEPROTO-5-UPDOWN: Line protocol on Interface FastEthernet0/1, changed state to up</w:t>
      </w:r>
    </w:p>
    <w:p w14:paraId="7CF45EAE" w14:textId="77777777" w:rsidR="009440C6" w:rsidRDefault="009440C6" w:rsidP="009440C6">
      <w:pPr>
        <w:pStyle w:val="SubStepAlpha"/>
      </w:pPr>
      <w:r>
        <w:t xml:space="preserve">Emita el comando </w:t>
      </w:r>
      <w:r>
        <w:rPr>
          <w:b/>
        </w:rPr>
        <w:t>show vlan brief</w:t>
      </w:r>
      <w:r>
        <w:t xml:space="preserve"> en el S1 y el S2. La interfaz F0/1 ya no está asignada a la VLAN 1. Las interfaces de enlace troncal no se incluyen en la tabla de VLAN.</w:t>
      </w:r>
    </w:p>
    <w:p w14:paraId="45E129FA" w14:textId="77777777" w:rsidR="009440C6" w:rsidRDefault="009440C6" w:rsidP="004E433E">
      <w:pPr>
        <w:pStyle w:val="CMDRed"/>
      </w:pPr>
      <w:r>
        <w:t xml:space="preserve">S1# </w:t>
      </w:r>
      <w:r>
        <w:rPr>
          <w:b/>
        </w:rPr>
        <w:t>show vlan brief</w:t>
      </w:r>
    </w:p>
    <w:p w14:paraId="6A1443E5" w14:textId="77777777" w:rsidR="009440C6" w:rsidRDefault="009440C6" w:rsidP="004E433E">
      <w:pPr>
        <w:pStyle w:val="CMDOutputRed"/>
      </w:pPr>
    </w:p>
    <w:p w14:paraId="267D8D7F" w14:textId="77777777" w:rsidR="009440C6" w:rsidRDefault="009440C6" w:rsidP="004E433E">
      <w:pPr>
        <w:pStyle w:val="CMDOutputRed"/>
      </w:pPr>
      <w:r>
        <w:t>VLAN Name Status Ports</w:t>
      </w:r>
    </w:p>
    <w:p w14:paraId="39AA0ACB" w14:textId="77777777" w:rsidR="009440C6" w:rsidRDefault="009440C6" w:rsidP="004E433E">
      <w:pPr>
        <w:pStyle w:val="CMDOutputRed"/>
      </w:pPr>
      <w:r>
        <w:t>---- -------------------------------- --------- -------------------------------</w:t>
      </w:r>
    </w:p>
    <w:p w14:paraId="4B6CD66D" w14:textId="77777777" w:rsidR="009440C6" w:rsidRDefault="009440C6" w:rsidP="004E433E">
      <w:pPr>
        <w:pStyle w:val="CMDOutputRed"/>
      </w:pPr>
      <w:r>
        <w:t>1 default active Fa0/2, Fa0/3, Fa0/4, Fa0/5</w:t>
      </w:r>
    </w:p>
    <w:p w14:paraId="296AF4C8" w14:textId="77777777" w:rsidR="009440C6" w:rsidRDefault="009440C6" w:rsidP="004E433E">
      <w:pPr>
        <w:pStyle w:val="CMDOutputRed"/>
      </w:pPr>
      <w:r>
        <w:t xml:space="preserve">                                                Fa0/7, Fa0/8, Fa0/9, Fa0/10</w:t>
      </w:r>
    </w:p>
    <w:p w14:paraId="073D66B0" w14:textId="77777777" w:rsidR="009440C6" w:rsidRDefault="009440C6" w:rsidP="004E433E">
      <w:pPr>
        <w:pStyle w:val="CMDOutputRed"/>
      </w:pPr>
      <w:r>
        <w:t xml:space="preserve">                                                Fa0/24, Gi0/1, Gi0/2</w:t>
      </w:r>
    </w:p>
    <w:p w14:paraId="59993318" w14:textId="77777777" w:rsidR="009440C6" w:rsidRDefault="009440C6" w:rsidP="004E433E">
      <w:pPr>
        <w:pStyle w:val="CMDOutputRed"/>
      </w:pPr>
      <w:r>
        <w:t>10 Operations active Fa0/6, Fa0/11, Fa0/21</w:t>
      </w:r>
    </w:p>
    <w:p w14:paraId="654A12A8" w14:textId="77777777" w:rsidR="009440C6" w:rsidRDefault="009440C6" w:rsidP="004E433E">
      <w:pPr>
        <w:pStyle w:val="CMDOutputRed"/>
      </w:pPr>
      <w:r>
        <w:t>20 Parking_Lot active</w:t>
      </w:r>
    </w:p>
    <w:p w14:paraId="65BAA94B" w14:textId="77777777" w:rsidR="009440C6" w:rsidRDefault="009440C6" w:rsidP="004E433E">
      <w:pPr>
        <w:pStyle w:val="CMDOutputRed"/>
      </w:pPr>
      <w:r>
        <w:t>99 Management active Fa0/12, Fa0/13, Fa0/14, Fa0/15</w:t>
      </w:r>
    </w:p>
    <w:p w14:paraId="44FDA286" w14:textId="77777777" w:rsidR="009440C6" w:rsidRDefault="009440C6" w:rsidP="004E433E">
      <w:pPr>
        <w:pStyle w:val="CMDOutputRed"/>
      </w:pPr>
      <w:r>
        <w:t xml:space="preserve">                                                Fa0/16, Fa0/17, Fa0/18, Fa0/19</w:t>
      </w:r>
    </w:p>
    <w:p w14:paraId="5150C752" w14:textId="77777777" w:rsidR="009440C6" w:rsidRDefault="009440C6" w:rsidP="004E433E">
      <w:pPr>
        <w:pStyle w:val="CMDOutputRed"/>
      </w:pPr>
      <w:r>
        <w:t xml:space="preserve">                                                Fa0/20, Fa0/22, Fa0/23</w:t>
      </w:r>
    </w:p>
    <w:p w14:paraId="22FB6A0F" w14:textId="77777777" w:rsidR="009440C6" w:rsidRDefault="009440C6" w:rsidP="004E433E">
      <w:pPr>
        <w:pStyle w:val="CMDOutputRed"/>
      </w:pPr>
      <w:r>
        <w:t>1000 Native active</w:t>
      </w:r>
    </w:p>
    <w:p w14:paraId="2220900D" w14:textId="77777777" w:rsidR="009440C6" w:rsidRDefault="009440C6" w:rsidP="004E433E">
      <w:pPr>
        <w:pStyle w:val="CMDOutputRed"/>
      </w:pPr>
      <w:r>
        <w:t>1002 fddi-default act/unsup</w:t>
      </w:r>
    </w:p>
    <w:p w14:paraId="56430AF4" w14:textId="77777777" w:rsidR="009440C6" w:rsidRDefault="009440C6" w:rsidP="004E433E">
      <w:pPr>
        <w:pStyle w:val="CMDOutputRed"/>
      </w:pPr>
      <w:r>
        <w:t>1003 token-ring-default act/unsup</w:t>
      </w:r>
    </w:p>
    <w:p w14:paraId="65081060" w14:textId="77777777" w:rsidR="009440C6" w:rsidRDefault="009440C6" w:rsidP="004E433E">
      <w:pPr>
        <w:pStyle w:val="CMDOutputRed"/>
      </w:pPr>
      <w:r>
        <w:t>1004 fddinet-default act/unsup</w:t>
      </w:r>
    </w:p>
    <w:p w14:paraId="016915A2" w14:textId="77777777" w:rsidR="009440C6" w:rsidRDefault="009440C6" w:rsidP="004E433E">
      <w:pPr>
        <w:pStyle w:val="CMDOutputRed"/>
      </w:pPr>
      <w:r>
        <w:t xml:space="preserve">1005 trnet-default act/unsup </w:t>
      </w:r>
    </w:p>
    <w:p w14:paraId="376FAAC3" w14:textId="77777777" w:rsidR="009440C6" w:rsidRDefault="009440C6" w:rsidP="009440C6">
      <w:pPr>
        <w:pStyle w:val="SubStepAlpha"/>
      </w:pPr>
      <w:r>
        <w:t xml:space="preserve">Emita el comando </w:t>
      </w:r>
      <w:r>
        <w:rPr>
          <w:b/>
        </w:rPr>
        <w:t>show interfaces trunk</w:t>
      </w:r>
      <w:r>
        <w:t xml:space="preserve"> para ver las interfaces de enlace troncal. Observe que el modo en el S1 está establecido en deseado, y el modo en el S2 en automático.</w:t>
      </w:r>
    </w:p>
    <w:p w14:paraId="51F6DC8C" w14:textId="77777777" w:rsidR="009440C6" w:rsidRPr="00D348B1" w:rsidRDefault="009440C6" w:rsidP="009440C6">
      <w:pPr>
        <w:pStyle w:val="CMD"/>
      </w:pPr>
      <w:r>
        <w:t xml:space="preserve">S1# </w:t>
      </w:r>
      <w:r w:rsidRPr="005570B4">
        <w:rPr>
          <w:b/>
        </w:rPr>
        <w:t>show interfaces trunk</w:t>
      </w:r>
    </w:p>
    <w:p w14:paraId="0677C6C5" w14:textId="77777777" w:rsidR="009440C6" w:rsidRDefault="009440C6" w:rsidP="003100EC">
      <w:pPr>
        <w:pStyle w:val="CMDOutputRed"/>
      </w:pPr>
    </w:p>
    <w:p w14:paraId="3C113A39" w14:textId="77777777" w:rsidR="009440C6" w:rsidRDefault="009440C6" w:rsidP="003100EC">
      <w:pPr>
        <w:pStyle w:val="CMDOutputRed"/>
      </w:pPr>
      <w:r>
        <w:t>Port Mode Encapsulation Status Native vlan</w:t>
      </w:r>
    </w:p>
    <w:p w14:paraId="7BF3818F" w14:textId="77777777" w:rsidR="009440C6" w:rsidRDefault="009440C6" w:rsidP="003100EC">
      <w:pPr>
        <w:pStyle w:val="CMDOutputRed"/>
      </w:pPr>
      <w:r>
        <w:t>Fa0/1 desirable 802.1q trunking 1</w:t>
      </w:r>
    </w:p>
    <w:p w14:paraId="47BE3785" w14:textId="77777777" w:rsidR="009440C6" w:rsidRDefault="009440C6" w:rsidP="003100EC">
      <w:pPr>
        <w:pStyle w:val="CMDOutputRed"/>
      </w:pPr>
    </w:p>
    <w:p w14:paraId="6764CACC" w14:textId="77777777" w:rsidR="009440C6" w:rsidRDefault="009440C6" w:rsidP="003100EC">
      <w:pPr>
        <w:pStyle w:val="CMDOutputRed"/>
      </w:pPr>
      <w:r>
        <w:t>Port Vlans allowed on trunk</w:t>
      </w:r>
    </w:p>
    <w:p w14:paraId="20C4DA04" w14:textId="77777777" w:rsidR="009440C6" w:rsidRDefault="009440C6" w:rsidP="003100EC">
      <w:pPr>
        <w:pStyle w:val="CMDOutputRed"/>
      </w:pPr>
      <w:r>
        <w:t>Fa0/1 1-4094</w:t>
      </w:r>
    </w:p>
    <w:p w14:paraId="3AEC8021" w14:textId="77777777" w:rsidR="009440C6" w:rsidRDefault="009440C6" w:rsidP="003100EC">
      <w:pPr>
        <w:pStyle w:val="CMDOutputRed"/>
      </w:pPr>
    </w:p>
    <w:p w14:paraId="1DFC4011" w14:textId="77777777" w:rsidR="009440C6" w:rsidRDefault="009440C6" w:rsidP="003100EC">
      <w:pPr>
        <w:pStyle w:val="CMDOutputRed"/>
      </w:pPr>
      <w:r>
        <w:t>Port Vlans allowed and active in management domain</w:t>
      </w:r>
    </w:p>
    <w:p w14:paraId="713289FD" w14:textId="77777777" w:rsidR="009440C6" w:rsidRDefault="009440C6" w:rsidP="003100EC">
      <w:pPr>
        <w:pStyle w:val="CMDOutputRed"/>
      </w:pPr>
      <w:r>
        <w:t>Fa0/1 1,10,20,99,1000</w:t>
      </w:r>
    </w:p>
    <w:p w14:paraId="3AE4A97E" w14:textId="77777777" w:rsidR="009440C6" w:rsidRDefault="009440C6" w:rsidP="003100EC">
      <w:pPr>
        <w:pStyle w:val="CMDOutputRed"/>
      </w:pPr>
    </w:p>
    <w:p w14:paraId="714726E7" w14:textId="77777777" w:rsidR="009440C6" w:rsidRDefault="009440C6" w:rsidP="003100EC">
      <w:pPr>
        <w:pStyle w:val="CMDOutputRed"/>
      </w:pPr>
      <w:r>
        <w:t>Port Vlans in spanning tree forwarding state and not pruned</w:t>
      </w:r>
    </w:p>
    <w:p w14:paraId="51AC6DD8" w14:textId="77777777" w:rsidR="009440C6" w:rsidRDefault="009440C6" w:rsidP="003100EC">
      <w:pPr>
        <w:pStyle w:val="CMDOutputRed"/>
      </w:pPr>
      <w:r>
        <w:t>Fa0/1 1,10,20,99,1000</w:t>
      </w:r>
    </w:p>
    <w:p w14:paraId="5C3FDF78" w14:textId="77777777" w:rsidR="00050578" w:rsidRDefault="00050578" w:rsidP="003100EC">
      <w:pPr>
        <w:pStyle w:val="CMD"/>
      </w:pPr>
    </w:p>
    <w:p w14:paraId="5CF898A6" w14:textId="76BD6E5D" w:rsidR="009440C6" w:rsidRDefault="009440C6" w:rsidP="003100EC">
      <w:pPr>
        <w:pStyle w:val="CMD"/>
      </w:pPr>
      <w:r>
        <w:t xml:space="preserve">S2# </w:t>
      </w:r>
      <w:r w:rsidRPr="003100EC">
        <w:rPr>
          <w:b/>
        </w:rPr>
        <w:t>show interfaces trunk</w:t>
      </w:r>
    </w:p>
    <w:p w14:paraId="480506F9" w14:textId="77777777" w:rsidR="009440C6" w:rsidRDefault="009440C6" w:rsidP="00050578">
      <w:pPr>
        <w:pStyle w:val="CMDOutputRed"/>
      </w:pPr>
    </w:p>
    <w:p w14:paraId="03E9632A" w14:textId="77777777" w:rsidR="009440C6" w:rsidRDefault="009440C6" w:rsidP="00050578">
      <w:pPr>
        <w:pStyle w:val="CMDOutputRed"/>
      </w:pPr>
      <w:r>
        <w:t>Port Mode Encapsulation Status Native vlan</w:t>
      </w:r>
    </w:p>
    <w:p w14:paraId="2B8DFA88" w14:textId="77777777" w:rsidR="009440C6" w:rsidRDefault="009440C6" w:rsidP="00050578">
      <w:pPr>
        <w:pStyle w:val="CMDOutputRed"/>
      </w:pPr>
      <w:r>
        <w:t>Fa0/1 auto 802.1q trunking 1</w:t>
      </w:r>
    </w:p>
    <w:p w14:paraId="00D0F6B2" w14:textId="77777777" w:rsidR="009440C6" w:rsidRDefault="009440C6" w:rsidP="00050578">
      <w:pPr>
        <w:pStyle w:val="CMDOutputRed"/>
      </w:pPr>
    </w:p>
    <w:p w14:paraId="6B94C27C" w14:textId="77777777" w:rsidR="009440C6" w:rsidRDefault="009440C6" w:rsidP="00050578">
      <w:pPr>
        <w:pStyle w:val="CMDOutputRed"/>
      </w:pPr>
      <w:r>
        <w:t>Port Vlans allowed on trunk</w:t>
      </w:r>
    </w:p>
    <w:p w14:paraId="44F5F540" w14:textId="77777777" w:rsidR="009440C6" w:rsidRDefault="009440C6" w:rsidP="00050578">
      <w:pPr>
        <w:pStyle w:val="CMDOutputRed"/>
      </w:pPr>
      <w:r>
        <w:lastRenderedPageBreak/>
        <w:t>Fa0/1 1-4094</w:t>
      </w:r>
    </w:p>
    <w:p w14:paraId="2ACE7457" w14:textId="77777777" w:rsidR="009440C6" w:rsidRDefault="009440C6" w:rsidP="00050578">
      <w:pPr>
        <w:pStyle w:val="CMDOutputRed"/>
      </w:pPr>
    </w:p>
    <w:p w14:paraId="4D51EA26" w14:textId="77777777" w:rsidR="009440C6" w:rsidRDefault="009440C6" w:rsidP="00050578">
      <w:pPr>
        <w:pStyle w:val="CMDOutputRed"/>
      </w:pPr>
      <w:r>
        <w:t>Port Vlans allowed and active in management domain</w:t>
      </w:r>
    </w:p>
    <w:p w14:paraId="5A9084A7" w14:textId="77777777" w:rsidR="009440C6" w:rsidRDefault="009440C6" w:rsidP="00050578">
      <w:pPr>
        <w:pStyle w:val="CMDOutputRed"/>
      </w:pPr>
      <w:r>
        <w:t>Fa0/1 1,10,20,99,1000</w:t>
      </w:r>
    </w:p>
    <w:p w14:paraId="753DD421" w14:textId="77777777" w:rsidR="009440C6" w:rsidRDefault="009440C6" w:rsidP="00050578">
      <w:pPr>
        <w:pStyle w:val="CMDOutputRed"/>
      </w:pPr>
    </w:p>
    <w:p w14:paraId="5FFFF18B" w14:textId="77777777" w:rsidR="009440C6" w:rsidRDefault="009440C6" w:rsidP="00050578">
      <w:pPr>
        <w:pStyle w:val="CMDOutputRed"/>
      </w:pPr>
      <w:r>
        <w:t>Port Vlans in spanning tree forwarding state and not pruned</w:t>
      </w:r>
    </w:p>
    <w:p w14:paraId="78E24F90" w14:textId="77777777" w:rsidR="009440C6" w:rsidRDefault="009440C6" w:rsidP="00050578">
      <w:pPr>
        <w:pStyle w:val="CMDOutputRed"/>
      </w:pPr>
      <w:r>
        <w:t>Fa0/1 1,10,20,99,1000</w:t>
      </w:r>
    </w:p>
    <w:p w14:paraId="06B14FE1" w14:textId="15F563FC" w:rsidR="009440C6" w:rsidRDefault="009440C6" w:rsidP="009440C6">
      <w:pPr>
        <w:pStyle w:val="BodyTextL50"/>
      </w:pPr>
      <w:r>
        <w:rPr>
          <w:b/>
        </w:rPr>
        <w:t>Nota</w:t>
      </w:r>
      <w:r>
        <w:t>: de manera predeterminada, todas las VLAN se permiten en un enlace troncal. El comando</w:t>
      </w:r>
      <w:r>
        <w:rPr>
          <w:b/>
        </w:rPr>
        <w:t xml:space="preserve">switchport trunk </w:t>
      </w:r>
      <w:r>
        <w:t>le permite controlar qué VLAN tienen acceso al enlace troncal. Para esta práctica de laboratorio, mantenga la configuración predeterminada que permite que todas las VLAN atraviesen F0/1.</w:t>
      </w:r>
    </w:p>
    <w:p w14:paraId="02097DE9" w14:textId="6F2CD5A4" w:rsidR="00092212" w:rsidRDefault="00092212" w:rsidP="00092212">
      <w:pPr>
        <w:pStyle w:val="ConfigWindow"/>
      </w:pPr>
      <w:r>
        <w:t>Cerrar la ventana de configuración</w:t>
      </w:r>
    </w:p>
    <w:p w14:paraId="5B522B07" w14:textId="5B7EAC38" w:rsidR="009440C6" w:rsidRDefault="009440C6" w:rsidP="00092212">
      <w:pPr>
        <w:pStyle w:val="SubStepAlpha"/>
        <w:spacing w:before="0"/>
      </w:pPr>
      <w:r>
        <w:t>Verifique que el tráfico de VLAN se transfiera a través de la interfaz de enlace troncal F0/1.</w:t>
      </w:r>
    </w:p>
    <w:p w14:paraId="25A1CF3D" w14:textId="05E51F6A" w:rsidR="00050578" w:rsidRDefault="00050578" w:rsidP="00050578">
      <w:pPr>
        <w:pStyle w:val="Heading4"/>
      </w:pPr>
      <w:r>
        <w:t>Preguntas:</w:t>
      </w:r>
    </w:p>
    <w:p w14:paraId="1E5DF77F" w14:textId="77777777" w:rsidR="00050578" w:rsidRDefault="009440C6" w:rsidP="008C38FA">
      <w:pPr>
        <w:pStyle w:val="BodyTextL50"/>
        <w:tabs>
          <w:tab w:val="left" w:pos="2790"/>
        </w:tabs>
        <w:spacing w:before="0"/>
      </w:pPr>
      <w:r>
        <w:t>¿Se puede hacer ping del S1 al S2?</w:t>
      </w:r>
    </w:p>
    <w:p w14:paraId="43F22E6C" w14:textId="6B638D2B" w:rsidR="00050578" w:rsidRDefault="00050578" w:rsidP="00050578">
      <w:pPr>
        <w:pStyle w:val="AnswerLineL50"/>
      </w:pPr>
      <w:r>
        <w:t>Escriba sus respuestas aquí.</w:t>
      </w:r>
    </w:p>
    <w:p w14:paraId="7A497F89" w14:textId="19507BF4" w:rsidR="009440C6" w:rsidRDefault="009440C6" w:rsidP="009440C6">
      <w:pPr>
        <w:pStyle w:val="BodyTextL50"/>
        <w:tabs>
          <w:tab w:val="left" w:pos="2790"/>
        </w:tabs>
        <w:rPr>
          <w:rStyle w:val="AnswerGray"/>
        </w:rPr>
      </w:pPr>
      <w:r>
        <w:rPr>
          <w:rStyle w:val="AnswerGray"/>
        </w:rPr>
        <w:t>Sí</w:t>
      </w:r>
    </w:p>
    <w:p w14:paraId="5FFDE562" w14:textId="77777777" w:rsidR="00050578" w:rsidRDefault="009440C6" w:rsidP="0097630B">
      <w:pPr>
        <w:pStyle w:val="BodyTextL50"/>
        <w:tabs>
          <w:tab w:val="left" w:pos="2790"/>
        </w:tabs>
        <w:spacing w:before="0"/>
      </w:pPr>
      <w:r>
        <w:t>¿Se puede hacer ping de la PC-A a la PC-B?</w:t>
      </w:r>
    </w:p>
    <w:p w14:paraId="35B61489" w14:textId="1E97E1C6" w:rsidR="00050578" w:rsidRDefault="00050578" w:rsidP="00050578">
      <w:pPr>
        <w:pStyle w:val="AnswerLineL50"/>
      </w:pPr>
      <w:r>
        <w:t>Escriba sus respuestas aquí.</w:t>
      </w:r>
    </w:p>
    <w:p w14:paraId="70AE9C5C" w14:textId="2A55B965" w:rsidR="009440C6" w:rsidRDefault="009440C6" w:rsidP="009440C6">
      <w:pPr>
        <w:pStyle w:val="BodyTextL50"/>
        <w:tabs>
          <w:tab w:val="left" w:pos="2790"/>
        </w:tabs>
        <w:rPr>
          <w:rStyle w:val="AnswerGray"/>
        </w:rPr>
      </w:pPr>
      <w:r>
        <w:rPr>
          <w:rStyle w:val="AnswerGray"/>
        </w:rPr>
        <w:t>Sí</w:t>
      </w:r>
    </w:p>
    <w:p w14:paraId="432E24D8" w14:textId="77777777" w:rsidR="00050578" w:rsidRDefault="009440C6" w:rsidP="009440C6">
      <w:pPr>
        <w:pStyle w:val="BodyTextL50"/>
        <w:tabs>
          <w:tab w:val="left" w:pos="2790"/>
        </w:tabs>
      </w:pPr>
      <w:r>
        <w:t>¿Se puede hacer ping de la PC-A al S1?</w:t>
      </w:r>
    </w:p>
    <w:p w14:paraId="5DD216CA" w14:textId="7F608011" w:rsidR="00050578" w:rsidRDefault="00050578" w:rsidP="00050578">
      <w:pPr>
        <w:pStyle w:val="AnswerLineL50"/>
      </w:pPr>
      <w:r>
        <w:t>Escriba sus respuestas aquí.</w:t>
      </w:r>
    </w:p>
    <w:p w14:paraId="75B15D58" w14:textId="5C48542D" w:rsidR="009440C6" w:rsidRDefault="009440C6" w:rsidP="009440C6">
      <w:pPr>
        <w:pStyle w:val="BodyTextL50"/>
        <w:tabs>
          <w:tab w:val="left" w:pos="2790"/>
        </w:tabs>
      </w:pPr>
      <w:r>
        <w:rPr>
          <w:rStyle w:val="AnswerGray"/>
        </w:rPr>
        <w:t>No</w:t>
      </w:r>
    </w:p>
    <w:p w14:paraId="1A4800CE" w14:textId="77777777" w:rsidR="00050578" w:rsidRDefault="009440C6" w:rsidP="009440C6">
      <w:pPr>
        <w:pStyle w:val="BodyTextL50"/>
        <w:tabs>
          <w:tab w:val="left" w:pos="2790"/>
        </w:tabs>
      </w:pPr>
      <w:r>
        <w:t>¿Se puede hacer ping de la PC-B al S2?</w:t>
      </w:r>
    </w:p>
    <w:p w14:paraId="3D34CC52" w14:textId="298F8FD1" w:rsidR="00050578" w:rsidRDefault="00050578" w:rsidP="00050578">
      <w:pPr>
        <w:pStyle w:val="AnswerLineL50"/>
      </w:pPr>
      <w:r>
        <w:t>Escriba sus respuestas aquí.</w:t>
      </w:r>
    </w:p>
    <w:p w14:paraId="3056F6C6" w14:textId="57539981" w:rsidR="009440C6" w:rsidRDefault="009440C6" w:rsidP="009440C6">
      <w:pPr>
        <w:pStyle w:val="BodyTextL50"/>
        <w:tabs>
          <w:tab w:val="left" w:pos="2790"/>
        </w:tabs>
      </w:pPr>
      <w:r>
        <w:rPr>
          <w:rStyle w:val="AnswerGray"/>
        </w:rPr>
        <w:t>No</w:t>
      </w:r>
    </w:p>
    <w:p w14:paraId="1345E2DF" w14:textId="77777777" w:rsidR="009440C6" w:rsidRPr="00CE5984" w:rsidRDefault="009440C6" w:rsidP="009440C6">
      <w:pPr>
        <w:pStyle w:val="BodyTextL50"/>
      </w:pPr>
      <w:r>
        <w:t>Si la respuesta a cualquiera de las preguntas anteriores es no, justifíquela a continuación.</w:t>
      </w:r>
    </w:p>
    <w:p w14:paraId="2E8ADCDD" w14:textId="2DBC0AB2" w:rsidR="009440C6" w:rsidRDefault="00050578" w:rsidP="00050578">
      <w:pPr>
        <w:pStyle w:val="AnswerLineL50"/>
      </w:pPr>
      <w:r>
        <w:t>Escriba sus respuestas aquí.</w:t>
      </w:r>
    </w:p>
    <w:p w14:paraId="2047D417" w14:textId="02CDEDE4" w:rsidR="009440C6" w:rsidRDefault="009440C6" w:rsidP="009440C6">
      <w:pPr>
        <w:pStyle w:val="BodyTextL50"/>
        <w:rPr>
          <w:rStyle w:val="AnswerGray"/>
        </w:rPr>
      </w:pPr>
      <w:r>
        <w:rPr>
          <w:rStyle w:val="AnswerGray"/>
        </w:rPr>
        <w:t>Los switches están en la VLAN 99 y las PC están en la VLAN 10; por lo tanto, los pings entre VLAN no tuvieron éxito.</w:t>
      </w:r>
    </w:p>
    <w:p w14:paraId="7EA04CF8" w14:textId="77777777" w:rsidR="009440C6" w:rsidRDefault="009440C6" w:rsidP="00092212">
      <w:pPr>
        <w:pStyle w:val="Heading3"/>
      </w:pPr>
      <w:r>
        <w:t>Configurar manualmente la interfaz de enlace troncal F0/1</w:t>
      </w:r>
    </w:p>
    <w:p w14:paraId="66B5C565" w14:textId="77777777" w:rsidR="009440C6" w:rsidRDefault="009440C6" w:rsidP="009440C6">
      <w:pPr>
        <w:pStyle w:val="BodyTextL25"/>
      </w:pPr>
      <w:r>
        <w:t xml:space="preserve">El comando </w:t>
      </w:r>
      <w:r w:rsidRPr="00F649A4">
        <w:rPr>
          <w:b/>
        </w:rPr>
        <w:t>switchport mode trunk</w:t>
      </w:r>
      <w:r>
        <w:t xml:space="preserve"> se usa para configurar un puerto manualmente como enlace troncal. Este comando se debe emitir en ambos extremos del enlace.</w:t>
      </w:r>
    </w:p>
    <w:p w14:paraId="6662A4E8" w14:textId="56306020" w:rsidR="009440C6" w:rsidRDefault="009440C6" w:rsidP="009440C6">
      <w:pPr>
        <w:pStyle w:val="SubStepAlpha"/>
      </w:pPr>
      <w:r>
        <w:t>Cambie el modo de switchport en la interfaz F0/1 para forzar el enlace troncal. Haga esto en ambos switches.</w:t>
      </w:r>
    </w:p>
    <w:p w14:paraId="18E4908E" w14:textId="06E4C43A" w:rsidR="00B27BDB" w:rsidRDefault="00B27BDB" w:rsidP="00B27BDB">
      <w:pPr>
        <w:pStyle w:val="ConfigWindow"/>
      </w:pPr>
      <w:r>
        <w:t>Abrir la ventana de configuración</w:t>
      </w:r>
    </w:p>
    <w:p w14:paraId="715D43BA" w14:textId="77777777" w:rsidR="009440C6" w:rsidRPr="006540C9" w:rsidRDefault="009440C6" w:rsidP="00B27BDB">
      <w:pPr>
        <w:pStyle w:val="CMD"/>
        <w:spacing w:before="0"/>
      </w:pPr>
      <w:r>
        <w:t xml:space="preserve">S1(config)# </w:t>
      </w:r>
      <w:r w:rsidRPr="006540C9">
        <w:rPr>
          <w:b/>
        </w:rPr>
        <w:t>interface f0/1</w:t>
      </w:r>
    </w:p>
    <w:p w14:paraId="21FC228B" w14:textId="77777777" w:rsidR="009440C6" w:rsidRPr="006540C9" w:rsidRDefault="009440C6" w:rsidP="009440C6">
      <w:pPr>
        <w:pStyle w:val="CMD"/>
        <w:rPr>
          <w:b/>
        </w:rPr>
      </w:pPr>
      <w:r>
        <w:t>S1(config-if)#</w:t>
      </w:r>
      <w:r w:rsidRPr="006540C9">
        <w:rPr>
          <w:b/>
        </w:rPr>
        <w:t xml:space="preserve"> switchport mode trunk</w:t>
      </w:r>
    </w:p>
    <w:p w14:paraId="60C5FE98" w14:textId="77777777" w:rsidR="009440C6" w:rsidRPr="004C40AE" w:rsidRDefault="009440C6" w:rsidP="009440C6">
      <w:pPr>
        <w:pStyle w:val="CMD"/>
        <w:rPr>
          <w:color w:val="FF0000"/>
        </w:rPr>
      </w:pPr>
    </w:p>
    <w:p w14:paraId="26C4EDBA" w14:textId="77777777" w:rsidR="009440C6" w:rsidRPr="002850CF" w:rsidRDefault="009440C6" w:rsidP="000944E9">
      <w:pPr>
        <w:pStyle w:val="CMDRed"/>
      </w:pPr>
      <w:r>
        <w:t xml:space="preserve">S2(config)# </w:t>
      </w:r>
      <w:r w:rsidRPr="000944E9">
        <w:rPr>
          <w:b/>
        </w:rPr>
        <w:t>interface f0/1</w:t>
      </w:r>
    </w:p>
    <w:p w14:paraId="6BE0D09C" w14:textId="77777777" w:rsidR="009440C6" w:rsidRPr="002850CF" w:rsidRDefault="009440C6" w:rsidP="000944E9">
      <w:pPr>
        <w:pStyle w:val="CMDRed"/>
      </w:pPr>
      <w:r>
        <w:t>S2(config-if)#</w:t>
      </w:r>
      <w:r w:rsidRPr="000944E9">
        <w:rPr>
          <w:b/>
        </w:rPr>
        <w:t xml:space="preserve"> switchport mode trunk</w:t>
      </w:r>
    </w:p>
    <w:p w14:paraId="2AAFDAEC" w14:textId="77777777" w:rsidR="009440C6" w:rsidRDefault="009440C6" w:rsidP="009440C6">
      <w:pPr>
        <w:pStyle w:val="SubStepAlpha"/>
      </w:pPr>
      <w:r>
        <w:t xml:space="preserve">Ejecute el comando </w:t>
      </w:r>
      <w:r w:rsidRPr="006D2B54">
        <w:rPr>
          <w:b/>
        </w:rPr>
        <w:t>show interfaces trunk</w:t>
      </w:r>
      <w:r>
        <w:t xml:space="preserve"> para ver el modo de enlace troncal. Observe que el modo cambió de </w:t>
      </w:r>
      <w:r w:rsidRPr="006D2B54">
        <w:rPr>
          <w:b/>
        </w:rPr>
        <w:t>desirable</w:t>
      </w:r>
      <w:r>
        <w:t xml:space="preserve"> a </w:t>
      </w:r>
      <w:r w:rsidRPr="006D2B54">
        <w:rPr>
          <w:b/>
        </w:rPr>
        <w:t>on</w:t>
      </w:r>
      <w:r>
        <w:t>.</w:t>
      </w:r>
    </w:p>
    <w:p w14:paraId="376E5917" w14:textId="77777777" w:rsidR="009440C6" w:rsidRPr="006D2B54" w:rsidRDefault="009440C6" w:rsidP="009440C6">
      <w:pPr>
        <w:pStyle w:val="CMD"/>
        <w:rPr>
          <w:b/>
        </w:rPr>
      </w:pPr>
      <w:r>
        <w:t xml:space="preserve">S2# </w:t>
      </w:r>
      <w:r w:rsidRPr="006D2B54">
        <w:rPr>
          <w:b/>
        </w:rPr>
        <w:t>show interfaces trunk</w:t>
      </w:r>
    </w:p>
    <w:p w14:paraId="1F5C9A87" w14:textId="77777777" w:rsidR="009440C6" w:rsidRDefault="009440C6" w:rsidP="00050578">
      <w:pPr>
        <w:pStyle w:val="CMDOutputRed"/>
      </w:pPr>
    </w:p>
    <w:p w14:paraId="3EA0F859" w14:textId="77777777" w:rsidR="009440C6" w:rsidRDefault="009440C6" w:rsidP="00050578">
      <w:pPr>
        <w:pStyle w:val="CMDOutputRed"/>
      </w:pPr>
      <w:r>
        <w:t>Port Mode Encapsulation Status Native vlan</w:t>
      </w:r>
    </w:p>
    <w:p w14:paraId="406436DD" w14:textId="77777777" w:rsidR="009440C6" w:rsidRDefault="009440C6" w:rsidP="00050578">
      <w:pPr>
        <w:pStyle w:val="CMDOutputRed"/>
      </w:pPr>
      <w:r>
        <w:t>Fa0/1 on 802.1q trunking 1</w:t>
      </w:r>
    </w:p>
    <w:p w14:paraId="5F998F87" w14:textId="77777777" w:rsidR="009440C6" w:rsidRDefault="009440C6" w:rsidP="00050578">
      <w:pPr>
        <w:pStyle w:val="CMDOutputRed"/>
      </w:pPr>
    </w:p>
    <w:p w14:paraId="212426AE" w14:textId="77777777" w:rsidR="009440C6" w:rsidRDefault="009440C6" w:rsidP="00050578">
      <w:pPr>
        <w:pStyle w:val="CMDOutputRed"/>
      </w:pPr>
      <w:r>
        <w:t>Port Vlans allowed on trunk</w:t>
      </w:r>
    </w:p>
    <w:p w14:paraId="02ECA5A0" w14:textId="77777777" w:rsidR="009440C6" w:rsidRDefault="009440C6" w:rsidP="00050578">
      <w:pPr>
        <w:pStyle w:val="CMDOutputRed"/>
      </w:pPr>
      <w:r>
        <w:t>Fa0/1 1-4094</w:t>
      </w:r>
    </w:p>
    <w:p w14:paraId="4B9A9862" w14:textId="77777777" w:rsidR="009440C6" w:rsidRDefault="009440C6" w:rsidP="00050578">
      <w:pPr>
        <w:pStyle w:val="CMDOutputRed"/>
      </w:pPr>
    </w:p>
    <w:p w14:paraId="04D4B65C" w14:textId="77777777" w:rsidR="009440C6" w:rsidRDefault="009440C6" w:rsidP="00050578">
      <w:pPr>
        <w:pStyle w:val="CMDOutputRed"/>
      </w:pPr>
      <w:r>
        <w:t>Port Vlans allowed and active in management domain</w:t>
      </w:r>
    </w:p>
    <w:p w14:paraId="6F6487DD" w14:textId="77777777" w:rsidR="009440C6" w:rsidRDefault="009440C6" w:rsidP="00050578">
      <w:pPr>
        <w:pStyle w:val="CMDOutputRed"/>
      </w:pPr>
      <w:r>
        <w:t>Fa0/1 1,10,20,99,1000</w:t>
      </w:r>
    </w:p>
    <w:p w14:paraId="7EBD1C12" w14:textId="77777777" w:rsidR="009440C6" w:rsidRDefault="009440C6" w:rsidP="00050578">
      <w:pPr>
        <w:pStyle w:val="CMDOutputRed"/>
      </w:pPr>
    </w:p>
    <w:p w14:paraId="37EAE93B" w14:textId="77777777" w:rsidR="009440C6" w:rsidRDefault="009440C6" w:rsidP="00050578">
      <w:pPr>
        <w:pStyle w:val="CMDOutputRed"/>
      </w:pPr>
      <w:r>
        <w:t>Port Vlans in spanning tree forwarding state and not pruned</w:t>
      </w:r>
    </w:p>
    <w:p w14:paraId="57F67E9E" w14:textId="28064AD7" w:rsidR="009440C6" w:rsidRDefault="009440C6" w:rsidP="00050578">
      <w:pPr>
        <w:pStyle w:val="CMDOutputRed"/>
      </w:pPr>
      <w:r>
        <w:t>Fa0/1 1,10,20,99,1000</w:t>
      </w:r>
    </w:p>
    <w:p w14:paraId="26644B97" w14:textId="1471E4D0" w:rsidR="009440C6" w:rsidRDefault="009440C6" w:rsidP="009440C6">
      <w:pPr>
        <w:pStyle w:val="SubStepAlpha"/>
      </w:pPr>
      <w:r>
        <w:t>Modifique la configuración troncal en ambos switches cambiando la VLAN nativa de VLAN 1 a VLAN 1000.</w:t>
      </w:r>
    </w:p>
    <w:p w14:paraId="70B4B1AD" w14:textId="77777777" w:rsidR="009440C6" w:rsidRDefault="009440C6" w:rsidP="009440C6">
      <w:pPr>
        <w:pStyle w:val="CMD"/>
      </w:pPr>
      <w:r>
        <w:t xml:space="preserve">S1(config)# </w:t>
      </w:r>
      <w:r w:rsidRPr="008509BD">
        <w:rPr>
          <w:b/>
          <w:bCs/>
        </w:rPr>
        <w:t>interface f0/1</w:t>
      </w:r>
    </w:p>
    <w:p w14:paraId="5F11212C" w14:textId="77777777" w:rsidR="009440C6" w:rsidRDefault="009440C6" w:rsidP="009440C6">
      <w:pPr>
        <w:pStyle w:val="CMD"/>
      </w:pPr>
      <w:r>
        <w:t>S1(config-if)#</w:t>
      </w:r>
      <w:r>
        <w:rPr>
          <w:b/>
        </w:rPr>
        <w:t xml:space="preserve"> switchport trunk native vlan 1000</w:t>
      </w:r>
    </w:p>
    <w:p w14:paraId="2F328168" w14:textId="77777777" w:rsidR="009440C6" w:rsidRDefault="009440C6" w:rsidP="009440C6">
      <w:pPr>
        <w:pStyle w:val="CMD"/>
      </w:pPr>
    </w:p>
    <w:p w14:paraId="3F9B4640" w14:textId="77777777" w:rsidR="009440C6" w:rsidRPr="008509BD" w:rsidRDefault="009440C6" w:rsidP="000944E9">
      <w:pPr>
        <w:pStyle w:val="CMDRed"/>
      </w:pPr>
      <w:r>
        <w:t xml:space="preserve">S2(config)# </w:t>
      </w:r>
      <w:r w:rsidRPr="000944E9">
        <w:rPr>
          <w:b/>
        </w:rPr>
        <w:t>interface f0/1</w:t>
      </w:r>
    </w:p>
    <w:p w14:paraId="42E2EC6D" w14:textId="77777777" w:rsidR="009440C6" w:rsidRPr="008509BD" w:rsidRDefault="009440C6" w:rsidP="000944E9">
      <w:pPr>
        <w:pStyle w:val="CMDRed"/>
      </w:pPr>
      <w:r>
        <w:t>S2(config-if)#</w:t>
      </w:r>
      <w:r>
        <w:rPr>
          <w:b/>
        </w:rPr>
        <w:t xml:space="preserve"> switchport trunk native vlan 1000</w:t>
      </w:r>
    </w:p>
    <w:p w14:paraId="1694F003" w14:textId="5D9DDD2F" w:rsidR="009440C6" w:rsidRDefault="009440C6" w:rsidP="009440C6">
      <w:pPr>
        <w:pStyle w:val="SubStepAlpha"/>
      </w:pPr>
      <w:r>
        <w:t>Use el comando show interfaces trunk para verificar la configuración de los enlaces troncales. Observe que se actualiza la información de VLAN nativa.</w:t>
      </w:r>
    </w:p>
    <w:p w14:paraId="6AC85178" w14:textId="77777777" w:rsidR="009440C6" w:rsidRPr="006D2B54" w:rsidRDefault="009440C6" w:rsidP="009440C6">
      <w:pPr>
        <w:pStyle w:val="CMD"/>
      </w:pPr>
      <w:r>
        <w:t xml:space="preserve">S2# </w:t>
      </w:r>
      <w:r w:rsidRPr="008509BD">
        <w:rPr>
          <w:b/>
          <w:bCs/>
        </w:rPr>
        <w:t>show interfaces trunk</w:t>
      </w:r>
    </w:p>
    <w:p w14:paraId="21EA5325" w14:textId="77777777" w:rsidR="009440C6" w:rsidRDefault="009440C6" w:rsidP="00050578">
      <w:pPr>
        <w:pStyle w:val="CMDOutputRed"/>
      </w:pPr>
    </w:p>
    <w:p w14:paraId="3584714F" w14:textId="77777777" w:rsidR="009440C6" w:rsidRDefault="009440C6" w:rsidP="00050578">
      <w:pPr>
        <w:pStyle w:val="CMDOutputRed"/>
      </w:pPr>
      <w:r>
        <w:t>Port Mode Encapsulation Status Native vlan</w:t>
      </w:r>
    </w:p>
    <w:p w14:paraId="34FBA663" w14:textId="77777777" w:rsidR="009440C6" w:rsidRDefault="009440C6" w:rsidP="00050578">
      <w:pPr>
        <w:pStyle w:val="CMDOutputRed"/>
      </w:pPr>
      <w:r>
        <w:t>Fa0/1 on 802.1q trunking 1000</w:t>
      </w:r>
    </w:p>
    <w:p w14:paraId="352AF0C4" w14:textId="77777777" w:rsidR="009440C6" w:rsidRDefault="009440C6" w:rsidP="00050578">
      <w:pPr>
        <w:pStyle w:val="CMDOutputRed"/>
      </w:pPr>
    </w:p>
    <w:p w14:paraId="4B637003" w14:textId="77777777" w:rsidR="009440C6" w:rsidRDefault="009440C6" w:rsidP="00050578">
      <w:pPr>
        <w:pStyle w:val="CMDOutputRed"/>
      </w:pPr>
      <w:r>
        <w:t>Port Vlans allowed on trunk</w:t>
      </w:r>
    </w:p>
    <w:p w14:paraId="40CCF0A4" w14:textId="77777777" w:rsidR="009440C6" w:rsidRDefault="009440C6" w:rsidP="00050578">
      <w:pPr>
        <w:pStyle w:val="CMDOutputRed"/>
      </w:pPr>
      <w:r>
        <w:t>Fa0/1 1-4094</w:t>
      </w:r>
    </w:p>
    <w:p w14:paraId="11389D58" w14:textId="77777777" w:rsidR="009440C6" w:rsidRDefault="009440C6" w:rsidP="00050578">
      <w:pPr>
        <w:pStyle w:val="CMDOutputRed"/>
      </w:pPr>
    </w:p>
    <w:p w14:paraId="43F903AC" w14:textId="77777777" w:rsidR="009440C6" w:rsidRDefault="009440C6" w:rsidP="00050578">
      <w:pPr>
        <w:pStyle w:val="CMDOutputRed"/>
      </w:pPr>
      <w:r>
        <w:t>Port Vlans allowed and active in management domain</w:t>
      </w:r>
    </w:p>
    <w:p w14:paraId="430EBAFF" w14:textId="77777777" w:rsidR="009440C6" w:rsidRDefault="009440C6" w:rsidP="00050578">
      <w:pPr>
        <w:pStyle w:val="CMDOutputRed"/>
      </w:pPr>
      <w:r>
        <w:t>Fa0/1 1,10,20,99,1000</w:t>
      </w:r>
    </w:p>
    <w:p w14:paraId="2728967D" w14:textId="77777777" w:rsidR="009440C6" w:rsidRDefault="009440C6" w:rsidP="00050578">
      <w:pPr>
        <w:pStyle w:val="CMDOutputRed"/>
      </w:pPr>
    </w:p>
    <w:p w14:paraId="5B2208AF" w14:textId="77777777" w:rsidR="009440C6" w:rsidRDefault="009440C6" w:rsidP="00050578">
      <w:pPr>
        <w:pStyle w:val="CMDOutputRed"/>
      </w:pPr>
      <w:r>
        <w:t>Port Vlans in spanning tree forwarding state and not pruned</w:t>
      </w:r>
    </w:p>
    <w:p w14:paraId="43B40228" w14:textId="77777777" w:rsidR="009440C6" w:rsidRDefault="009440C6" w:rsidP="00050578">
      <w:pPr>
        <w:pStyle w:val="CMDOutputRed"/>
      </w:pPr>
      <w:r>
        <w:t>Fa0/1 1,10,20,99,1000</w:t>
      </w:r>
    </w:p>
    <w:p w14:paraId="49996F43" w14:textId="1C2A80C8" w:rsidR="009440C6" w:rsidRDefault="00050578" w:rsidP="00050578">
      <w:pPr>
        <w:pStyle w:val="Heading4"/>
      </w:pPr>
      <w:r>
        <w:t>Preguntas:</w:t>
      </w:r>
    </w:p>
    <w:p w14:paraId="1E4E26FF" w14:textId="77777777" w:rsidR="009440C6" w:rsidRDefault="009440C6" w:rsidP="00050578">
      <w:pPr>
        <w:pStyle w:val="BodyTextL50"/>
        <w:spacing w:before="0"/>
      </w:pPr>
      <w:r>
        <w:t>¿Por qué desearía configurar una interfaz en modo de enlace troncal de forma manual en lugar de usar DTP?</w:t>
      </w:r>
    </w:p>
    <w:p w14:paraId="65E37D9B" w14:textId="4DD6AB76" w:rsidR="009440C6" w:rsidRPr="00F649A4" w:rsidRDefault="00050578" w:rsidP="00092212">
      <w:pPr>
        <w:pStyle w:val="AnswerLineL50"/>
        <w:spacing w:after="480"/>
      </w:pPr>
      <w:r>
        <w:t>Escriba sus respuestas aquí.</w:t>
      </w:r>
    </w:p>
    <w:p w14:paraId="635693B3" w14:textId="77777777" w:rsidR="009440C6" w:rsidRDefault="009440C6" w:rsidP="009440C6">
      <w:pPr>
        <w:pStyle w:val="BodyTextL50"/>
        <w:rPr>
          <w:rStyle w:val="AnswerGray"/>
        </w:rPr>
      </w:pPr>
      <w:r>
        <w:rPr>
          <w:rStyle w:val="AnswerGray"/>
        </w:rPr>
        <w:t xml:space="preserve">No todos los equipos usan DTP. Con el comando </w:t>
      </w:r>
      <w:r w:rsidRPr="00C01E9C">
        <w:rPr>
          <w:rStyle w:val="AnswerGray"/>
          <w:b w:val="0"/>
        </w:rPr>
        <w:t>switchport mode trunk</w:t>
      </w:r>
      <w:r>
        <w:rPr>
          <w:rStyle w:val="AnswerGray"/>
        </w:rPr>
        <w:t>, se garantiza que el puerto se convierta en un enlace troncal, independientemente del tipo de equipo conectado al otro extremo del enlace.</w:t>
      </w:r>
    </w:p>
    <w:p w14:paraId="0B6D258E" w14:textId="77777777" w:rsidR="009440C6" w:rsidRDefault="009440C6" w:rsidP="00092212">
      <w:pPr>
        <w:pStyle w:val="BodyTextL50"/>
        <w:spacing w:after="600"/>
      </w:pPr>
      <w:r>
        <w:t>¿Por qué podría querer cambiar la VLAN nativa en un tronco?</w:t>
      </w:r>
    </w:p>
    <w:p w14:paraId="27AFAA60" w14:textId="5D3B8475" w:rsidR="009440C6" w:rsidRPr="00F649A4" w:rsidRDefault="00050578" w:rsidP="00050578">
      <w:pPr>
        <w:pStyle w:val="AnswerLineL50"/>
      </w:pPr>
      <w:r>
        <w:t>Escriba sus respuestas aquí.</w:t>
      </w:r>
    </w:p>
    <w:p w14:paraId="1927FEDE" w14:textId="69086197" w:rsidR="009440C6" w:rsidRDefault="009440C6" w:rsidP="009440C6">
      <w:pPr>
        <w:pStyle w:val="BodyTextL50"/>
        <w:rPr>
          <w:rStyle w:val="AnswerGray"/>
        </w:rPr>
      </w:pPr>
      <w:r>
        <w:rPr>
          <w:rStyle w:val="AnswerGray"/>
        </w:rPr>
        <w:lastRenderedPageBreak/>
        <w:t>El uso de VLAN 1, la VLAN predeterminada, ya que la VLAN nativa es un riesgo para la seguridad. Todos los diferentes protocolos de control que se intercambian entre switches se intercambian a través de la VLAN 1 nativa sin etiquetar, y esa información podría verse expuesta si se utiliza la configuración predeterminada en los puertos a los que se conectan los usuarios.</w:t>
      </w:r>
    </w:p>
    <w:p w14:paraId="45E704D4" w14:textId="77777777" w:rsidR="00B27BDB" w:rsidRPr="00DD0A63" w:rsidRDefault="00B27BDB" w:rsidP="00B27BDB">
      <w:pPr>
        <w:pStyle w:val="ConfigWindow"/>
      </w:pPr>
      <w:r>
        <w:t>Cerrar la ventana de configuración</w:t>
      </w:r>
    </w:p>
    <w:p w14:paraId="175E7957" w14:textId="77777777" w:rsidR="009440C6" w:rsidRDefault="009440C6" w:rsidP="00665FC9">
      <w:pPr>
        <w:pStyle w:val="Heading2"/>
        <w:spacing w:before="120"/>
      </w:pPr>
      <w:r>
        <w:t>Eliminar la base de datos de VLAN</w:t>
      </w:r>
    </w:p>
    <w:p w14:paraId="1E61CD95" w14:textId="77777777" w:rsidR="009440C6" w:rsidRDefault="009440C6" w:rsidP="009440C6">
      <w:pPr>
        <w:pStyle w:val="BodyTextL25"/>
      </w:pPr>
      <w:r>
        <w:t>En la parte 5, eliminará la base de datos de VLAN del switch. Es necesario hacer esto al inicializar un switch para que vuelva a la configuración predeterminada.</w:t>
      </w:r>
    </w:p>
    <w:p w14:paraId="291891D7" w14:textId="77777777" w:rsidR="009440C6" w:rsidRDefault="009440C6" w:rsidP="009440C6">
      <w:pPr>
        <w:pStyle w:val="Heading3"/>
      </w:pPr>
      <w:r>
        <w:t>Determinar si existe la base de datos de VLAN</w:t>
      </w:r>
    </w:p>
    <w:p w14:paraId="303DB0F9" w14:textId="77777777" w:rsidR="00665FC9" w:rsidRPr="00DD0A63" w:rsidRDefault="00665FC9" w:rsidP="00665FC9">
      <w:pPr>
        <w:pStyle w:val="ConfigWindow"/>
      </w:pPr>
      <w:r>
        <w:t>Abrir la ventana de configuración</w:t>
      </w:r>
    </w:p>
    <w:p w14:paraId="2E9FAE3D" w14:textId="44B4410B" w:rsidR="009440C6" w:rsidRDefault="009440C6" w:rsidP="00665FC9">
      <w:pPr>
        <w:pStyle w:val="BodyTextL25"/>
        <w:spacing w:before="0"/>
      </w:pPr>
      <w:r>
        <w:t xml:space="preserve">Emita el comando </w:t>
      </w:r>
      <w:r w:rsidRPr="00B929C6">
        <w:rPr>
          <w:b/>
        </w:rPr>
        <w:t>show flash</w:t>
      </w:r>
      <w:r>
        <w:t xml:space="preserve"> para determinar si existe el archivo </w:t>
      </w:r>
      <w:r w:rsidRPr="009967DC">
        <w:rPr>
          <w:b/>
        </w:rPr>
        <w:t>vlan.dat</w:t>
      </w:r>
      <w:r>
        <w:t xml:space="preserve"> en la memoria flash.</w:t>
      </w:r>
    </w:p>
    <w:p w14:paraId="3EEC186D" w14:textId="77777777" w:rsidR="009440C6" w:rsidRPr="00CB206F" w:rsidRDefault="009440C6" w:rsidP="00B27BDB">
      <w:pPr>
        <w:pStyle w:val="CMD"/>
        <w:spacing w:before="0"/>
      </w:pPr>
      <w:r>
        <w:t>S1#</w:t>
      </w:r>
      <w:r w:rsidRPr="00050578">
        <w:rPr>
          <w:b/>
        </w:rPr>
        <w:t xml:space="preserve"> show flash:</w:t>
      </w:r>
    </w:p>
    <w:p w14:paraId="0271E545" w14:textId="77777777" w:rsidR="009440C6" w:rsidRPr="00CB206F" w:rsidRDefault="009440C6" w:rsidP="00050578">
      <w:pPr>
        <w:pStyle w:val="CMDOutputRed"/>
      </w:pPr>
    </w:p>
    <w:p w14:paraId="6675291C" w14:textId="77777777" w:rsidR="009440C6" w:rsidRPr="00CB206F" w:rsidRDefault="009440C6" w:rsidP="00050578">
      <w:pPr>
        <w:pStyle w:val="CMDOutputRed"/>
      </w:pPr>
      <w:r>
        <w:t>Directory of flash:/</w:t>
      </w:r>
    </w:p>
    <w:p w14:paraId="37B6F4FC" w14:textId="77777777" w:rsidR="009440C6" w:rsidRPr="00CB206F" w:rsidRDefault="009440C6" w:rsidP="00050578">
      <w:pPr>
        <w:pStyle w:val="CMDOutputRed"/>
      </w:pPr>
    </w:p>
    <w:p w14:paraId="00E141EA" w14:textId="77777777" w:rsidR="009440C6" w:rsidRPr="00CB206F" w:rsidRDefault="009440C6" w:rsidP="00050578">
      <w:pPr>
        <w:pStyle w:val="CMDOutputRed"/>
      </w:pPr>
      <w:r>
        <w:t xml:space="preserve">    2 -rwx 59416 1 de mar de 1993 01:20:12 + 00:00 multiple-fs</w:t>
      </w:r>
    </w:p>
    <w:p w14:paraId="5CAA63BB" w14:textId="77777777" w:rsidR="009440C6" w:rsidRPr="00CB206F" w:rsidRDefault="009440C6" w:rsidP="00050578">
      <w:pPr>
        <w:pStyle w:val="CMDOutputRed"/>
      </w:pPr>
      <w:r>
        <w:t xml:space="preserve">    3 -rwx 15186645 Mar 1 1993 00:19:23 + 00:00 C2960-Lanbasek9-mz.152-4.E8.bin</w:t>
      </w:r>
    </w:p>
    <w:p w14:paraId="0FC0DFD8" w14:textId="77777777" w:rsidR="009440C6" w:rsidRPr="00CB206F" w:rsidRDefault="009440C6" w:rsidP="00050578">
      <w:pPr>
        <w:pStyle w:val="CMDOutputRed"/>
      </w:pPr>
      <w:r>
        <w:rPr>
          <w:highlight w:val="yellow"/>
        </w:rPr>
        <w:t xml:space="preserve">    5 -rwx 796 19 sep 2019 02:48:04 + 00:00 vlan.dat</w:t>
      </w:r>
    </w:p>
    <w:p w14:paraId="7558176A" w14:textId="77777777" w:rsidR="009440C6" w:rsidRPr="00CB206F" w:rsidRDefault="009440C6" w:rsidP="00050578">
      <w:pPr>
        <w:pStyle w:val="CMDOutputRed"/>
      </w:pPr>
      <w:r>
        <w:t xml:space="preserve">    </w:t>
      </w:r>
    </w:p>
    <w:p w14:paraId="4F873551" w14:textId="77777777" w:rsidR="009440C6" w:rsidRPr="00CB206F" w:rsidRDefault="009440C6" w:rsidP="00050578">
      <w:pPr>
        <w:pStyle w:val="CMDOutputRed"/>
      </w:pPr>
      <w:r>
        <w:t>61028352 bytes total (33762304 bytes free)</w:t>
      </w:r>
    </w:p>
    <w:p w14:paraId="7991EAE3" w14:textId="77777777" w:rsidR="009440C6" w:rsidRDefault="009440C6" w:rsidP="009440C6">
      <w:pPr>
        <w:pStyle w:val="BodyTextL50"/>
      </w:pPr>
      <w:r>
        <w:rPr>
          <w:b/>
        </w:rPr>
        <w:t>Nota</w:t>
      </w:r>
      <w:r>
        <w:t xml:space="preserve">: Si hay un archivo </w:t>
      </w:r>
      <w:r>
        <w:rPr>
          <w:b/>
        </w:rPr>
        <w:t>vlan.dat</w:t>
      </w:r>
      <w:r>
        <w:t xml:space="preserve"> en la memoria flash, la base de datos de VLAN no contiene la configuración predeterminada.</w:t>
      </w:r>
    </w:p>
    <w:p w14:paraId="6DECF355" w14:textId="77777777" w:rsidR="009440C6" w:rsidRDefault="009440C6" w:rsidP="009440C6">
      <w:pPr>
        <w:pStyle w:val="Heading3"/>
      </w:pPr>
      <w:r>
        <w:t>Eliminar la base de datos de VLAN</w:t>
      </w:r>
    </w:p>
    <w:p w14:paraId="3640013C" w14:textId="77777777" w:rsidR="009440C6" w:rsidRDefault="009440C6" w:rsidP="009440C6">
      <w:pPr>
        <w:pStyle w:val="SubStepAlpha"/>
      </w:pPr>
      <w:r>
        <w:t xml:space="preserve">Emita el comando </w:t>
      </w:r>
      <w:r w:rsidRPr="00A042D6">
        <w:rPr>
          <w:b/>
        </w:rPr>
        <w:t>delete vlan.dat</w:t>
      </w:r>
      <w:r>
        <w:t xml:space="preserve"> para eliminar el archivo vlan.dat de la memoria flash y restablecer la base de datos de VLAN a la configuración predeterminada. Se le solicitará dos veces que confirme que desea eliminar el archivo vlan.dat. Presione Enter ambas veces.</w:t>
      </w:r>
    </w:p>
    <w:p w14:paraId="507C304A" w14:textId="77777777" w:rsidR="009440C6" w:rsidRDefault="009440C6" w:rsidP="009440C6">
      <w:pPr>
        <w:pStyle w:val="CMD"/>
      </w:pPr>
      <w:r>
        <w:t xml:space="preserve">S1# </w:t>
      </w:r>
      <w:r w:rsidRPr="00050578">
        <w:rPr>
          <w:b/>
        </w:rPr>
        <w:t>delete vlan.dat</w:t>
      </w:r>
    </w:p>
    <w:p w14:paraId="47556A63" w14:textId="77777777" w:rsidR="009440C6" w:rsidRDefault="009440C6" w:rsidP="002D4D3E">
      <w:pPr>
        <w:pStyle w:val="CMDOutput"/>
      </w:pPr>
      <w:r>
        <w:t xml:space="preserve">Delete filename [vlan.dat]? </w:t>
      </w:r>
    </w:p>
    <w:p w14:paraId="38C86F06" w14:textId="1D4D3D4F" w:rsidR="009440C6" w:rsidRPr="002D4D3E" w:rsidRDefault="009440C6" w:rsidP="002D4D3E">
      <w:pPr>
        <w:pStyle w:val="CMDOutput"/>
        <w:rPr>
          <w:rStyle w:val="CMDOutputChar"/>
        </w:rPr>
      </w:pPr>
      <w:r>
        <w:t>Delete flash:/vlan.dat? [confirm]</w:t>
      </w:r>
    </w:p>
    <w:p w14:paraId="7C58115E" w14:textId="77777777" w:rsidR="009440C6" w:rsidRDefault="009440C6" w:rsidP="009440C6">
      <w:pPr>
        <w:pStyle w:val="SubStepAlpha"/>
      </w:pPr>
      <w:r>
        <w:t xml:space="preserve">Emita el comando </w:t>
      </w:r>
      <w:r w:rsidRPr="00A042D6">
        <w:rPr>
          <w:b/>
        </w:rPr>
        <w:t>show flash</w:t>
      </w:r>
      <w:r>
        <w:t xml:space="preserve"> para verificar que se haya eliminado el archivo vlan.dat.</w:t>
      </w:r>
    </w:p>
    <w:p w14:paraId="599F3B55" w14:textId="77777777" w:rsidR="009440C6" w:rsidRPr="00CB206F" w:rsidRDefault="009440C6" w:rsidP="00050578">
      <w:pPr>
        <w:pStyle w:val="CMD"/>
      </w:pPr>
      <w:r>
        <w:t xml:space="preserve">S1# </w:t>
      </w:r>
      <w:r w:rsidRPr="00050578">
        <w:rPr>
          <w:b/>
        </w:rPr>
        <w:t>show flash:</w:t>
      </w:r>
    </w:p>
    <w:p w14:paraId="4CB41334" w14:textId="77777777" w:rsidR="009440C6" w:rsidRPr="00CB206F" w:rsidRDefault="009440C6" w:rsidP="00050578">
      <w:pPr>
        <w:pStyle w:val="CMDOutputRed"/>
      </w:pPr>
    </w:p>
    <w:p w14:paraId="33519E3D" w14:textId="77777777" w:rsidR="009440C6" w:rsidRPr="00CB206F" w:rsidRDefault="009440C6" w:rsidP="00050578">
      <w:pPr>
        <w:pStyle w:val="CMDOutputRed"/>
      </w:pPr>
      <w:r>
        <w:t>Directory of flash:/</w:t>
      </w:r>
    </w:p>
    <w:p w14:paraId="5D3056A9" w14:textId="77777777" w:rsidR="009440C6" w:rsidRPr="00CB206F" w:rsidRDefault="009440C6" w:rsidP="00050578">
      <w:pPr>
        <w:pStyle w:val="CMDOutputRed"/>
      </w:pPr>
    </w:p>
    <w:p w14:paraId="22797CB2" w14:textId="77777777" w:rsidR="009440C6" w:rsidRPr="00CB206F" w:rsidRDefault="009440C6" w:rsidP="00050578">
      <w:pPr>
        <w:pStyle w:val="CMDOutputRed"/>
      </w:pPr>
      <w:r>
        <w:t xml:space="preserve">    2 -rwx 59416 1 de mar de 1993 01:20:12 + 00:00 multiple-fs</w:t>
      </w:r>
    </w:p>
    <w:p w14:paraId="29B17056" w14:textId="77777777" w:rsidR="009440C6" w:rsidRPr="00CB206F" w:rsidRDefault="009440C6" w:rsidP="00050578">
      <w:pPr>
        <w:pStyle w:val="CMDOutputRed"/>
      </w:pPr>
      <w:r>
        <w:t xml:space="preserve">    3 -rwx 15186645 Mar 1 1993 00:19:23 + 00:00 C2960-Lanbasek9-mz.152-4.E8.bin</w:t>
      </w:r>
    </w:p>
    <w:p w14:paraId="172F6B83" w14:textId="77777777" w:rsidR="009440C6" w:rsidRPr="00CB206F" w:rsidRDefault="009440C6" w:rsidP="00050578">
      <w:pPr>
        <w:pStyle w:val="CMDOutputRed"/>
      </w:pPr>
    </w:p>
    <w:p w14:paraId="113C3305" w14:textId="77777777" w:rsidR="009440C6" w:rsidRPr="00CB206F" w:rsidRDefault="009440C6" w:rsidP="00050578">
      <w:pPr>
        <w:pStyle w:val="CMDOutputRed"/>
      </w:pPr>
      <w:r>
        <w:t>61028352 bytes total (33763840 bytes free)</w:t>
      </w:r>
    </w:p>
    <w:p w14:paraId="4D7E03A8" w14:textId="0F3393EC" w:rsidR="009440C6" w:rsidRDefault="00050578" w:rsidP="00050578">
      <w:pPr>
        <w:pStyle w:val="Heading4"/>
      </w:pPr>
      <w:r>
        <w:t>Pregunta:</w:t>
      </w:r>
    </w:p>
    <w:p w14:paraId="765F30C0" w14:textId="77777777" w:rsidR="009440C6" w:rsidRDefault="009440C6" w:rsidP="00050578">
      <w:pPr>
        <w:pStyle w:val="BodyTextL50"/>
        <w:spacing w:before="0"/>
      </w:pPr>
      <w:r>
        <w:t>Para inicializar un switch para que vuelva a la configuración predeterminada, ¿cuáles son los otros comandos que se necesitan?</w:t>
      </w:r>
    </w:p>
    <w:p w14:paraId="3141E090" w14:textId="3BB1C44C" w:rsidR="009440C6" w:rsidRDefault="00050578" w:rsidP="00665FC9">
      <w:pPr>
        <w:pStyle w:val="AnswerLineL50"/>
        <w:spacing w:after="480"/>
      </w:pPr>
      <w:r>
        <w:t>Escriba sus respuestas aquí.</w:t>
      </w:r>
    </w:p>
    <w:p w14:paraId="4750BBCB" w14:textId="399499DA" w:rsidR="009440C6" w:rsidRDefault="009440C6" w:rsidP="009440C6">
      <w:pPr>
        <w:pStyle w:val="BodyTextL50"/>
        <w:rPr>
          <w:rStyle w:val="AnswerGray"/>
        </w:rPr>
      </w:pPr>
      <w:r>
        <w:rPr>
          <w:rStyle w:val="AnswerGray"/>
        </w:rPr>
        <w:t xml:space="preserve">Para que un switch vuelva a la configuración predeterminada, se deben emitir los comandos </w:t>
      </w:r>
      <w:r w:rsidRPr="00A042D6">
        <w:rPr>
          <w:rStyle w:val="AnswerGray"/>
          <w:b w:val="0"/>
        </w:rPr>
        <w:t>erase startup-config</w:t>
      </w:r>
      <w:r>
        <w:rPr>
          <w:rStyle w:val="AnswerGray"/>
        </w:rPr>
        <w:t xml:space="preserve"> y</w:t>
      </w:r>
      <w:r w:rsidRPr="00A042D6">
        <w:rPr>
          <w:rStyle w:val="AnswerGray"/>
          <w:b w:val="0"/>
        </w:rPr>
        <w:t xml:space="preserve"> reload</w:t>
      </w:r>
      <w:r>
        <w:rPr>
          <w:rStyle w:val="AnswerGray"/>
        </w:rPr>
        <w:t xml:space="preserve"> después de emitir el comando </w:t>
      </w:r>
      <w:r w:rsidRPr="007D5A77">
        <w:rPr>
          <w:rStyle w:val="AnswerGray"/>
          <w:b w:val="0"/>
        </w:rPr>
        <w:t>delete vlan.dat</w:t>
      </w:r>
      <w:r>
        <w:rPr>
          <w:rStyle w:val="AnswerGray"/>
        </w:rPr>
        <w:t>.</w:t>
      </w:r>
    </w:p>
    <w:p w14:paraId="4F0A9087" w14:textId="77777777" w:rsidR="00B27BDB" w:rsidRPr="00DD0A63" w:rsidRDefault="00B27BDB" w:rsidP="00B27BDB">
      <w:pPr>
        <w:pStyle w:val="ConfigWindow"/>
      </w:pPr>
      <w:r>
        <w:t>Cerrar la ventana de configuración</w:t>
      </w:r>
    </w:p>
    <w:p w14:paraId="7F413F85" w14:textId="49093D3D" w:rsidR="009440C6" w:rsidRDefault="009440C6" w:rsidP="00665FC9">
      <w:pPr>
        <w:pStyle w:val="Heading1"/>
        <w:spacing w:before="120"/>
      </w:pPr>
      <w:r>
        <w:lastRenderedPageBreak/>
        <w:t>Preguntas de reflexión</w:t>
      </w:r>
    </w:p>
    <w:p w14:paraId="052EDD49" w14:textId="77777777" w:rsidR="009440C6" w:rsidRDefault="009440C6" w:rsidP="004E433E">
      <w:pPr>
        <w:pStyle w:val="ReflectionQ"/>
      </w:pPr>
      <w:r>
        <w:t>¿Qué se necesita para permitir que los hosts en la VLAN 10 se comuniquen con los hosts en la VLAN 99?</w:t>
      </w:r>
    </w:p>
    <w:p w14:paraId="04B03023" w14:textId="6A69DDD0" w:rsidR="009440C6" w:rsidRDefault="004E433E" w:rsidP="00665FC9">
      <w:pPr>
        <w:pStyle w:val="AnswerLineL25"/>
        <w:spacing w:after="480"/>
      </w:pPr>
      <w:r>
        <w:t>Escriba sus respuestas aquí.</w:t>
      </w:r>
    </w:p>
    <w:p w14:paraId="76336B2E" w14:textId="77777777" w:rsidR="009440C6" w:rsidRPr="00596998" w:rsidRDefault="009440C6" w:rsidP="009440C6">
      <w:pPr>
        <w:pStyle w:val="BodyTextL25"/>
        <w:rPr>
          <w:rStyle w:val="AnswerGray"/>
        </w:rPr>
      </w:pPr>
      <w:r>
        <w:rPr>
          <w:rStyle w:val="AnswerGray"/>
        </w:rPr>
        <w:t>Las respuestas variarán, pero para permitir el enrutamiento entre VLAN se requiere un dispositivo de capa 3 para enrutar el tráfico entre las VLAN.</w:t>
      </w:r>
    </w:p>
    <w:p w14:paraId="2DA3B3F4" w14:textId="77777777" w:rsidR="009440C6" w:rsidRDefault="009440C6" w:rsidP="004E433E">
      <w:pPr>
        <w:pStyle w:val="ReflectionQ"/>
      </w:pPr>
      <w:r>
        <w:t>¿Cuáles son algunos de los beneficios principales que una organización puede obtener mediante el uso eficaz de las VLAN?</w:t>
      </w:r>
    </w:p>
    <w:p w14:paraId="2BE5954A" w14:textId="17E440B0" w:rsidR="009440C6" w:rsidRDefault="004E433E" w:rsidP="00665FC9">
      <w:pPr>
        <w:pStyle w:val="AnswerLineL25"/>
        <w:spacing w:after="720"/>
      </w:pPr>
      <w:r>
        <w:t>Escriba sus respuestas aquí.</w:t>
      </w:r>
    </w:p>
    <w:p w14:paraId="219D0416" w14:textId="23A372D4" w:rsidR="009440C6" w:rsidRDefault="009440C6" w:rsidP="009440C6">
      <w:pPr>
        <w:pStyle w:val="BodyTextL25"/>
        <w:rPr>
          <w:rStyle w:val="AnswerGray"/>
        </w:rPr>
      </w:pPr>
      <w:r>
        <w:rPr>
          <w:rStyle w:val="AnswerGray"/>
        </w:rPr>
        <w:t>Las respuestas varían, pero algunos de los beneficios de las VLAN incluyen lo siguiente: aumento de la seguridad, ahorro de costos (uso eficaz del ancho de banda y los uplinks), aumento del rendimiento (dominios de difusión más pequeños), mitigación de las tormentas de difusión, aumento de la eficiencia del personal de TI, simplificación de la administración de proyectos y aplicaciones.</w:t>
      </w:r>
    </w:p>
    <w:p w14:paraId="5078EEDB" w14:textId="3E803EBF" w:rsidR="00E50691" w:rsidRPr="00E50691" w:rsidRDefault="00E50691" w:rsidP="00E50691">
      <w:pPr>
        <w:pStyle w:val="ConfigWindow"/>
      </w:pPr>
      <w:r>
        <w:t>Fin del documento</w:t>
      </w:r>
    </w:p>
    <w:p w14:paraId="1FB28F6B" w14:textId="77777777" w:rsidR="009440C6" w:rsidRPr="00F27963" w:rsidRDefault="009440C6" w:rsidP="00665FC9">
      <w:pPr>
        <w:pStyle w:val="Heading1"/>
        <w:rPr>
          <w:rStyle w:val="LabSectionGray"/>
        </w:rPr>
      </w:pPr>
      <w:r>
        <w:rPr>
          <w:rStyle w:val="LabSectionGray"/>
        </w:rPr>
        <w:t>Configuración de dispositivo: Final</w:t>
      </w:r>
    </w:p>
    <w:p w14:paraId="2034C408" w14:textId="77777777" w:rsidR="009440C6" w:rsidRPr="0082466B" w:rsidRDefault="009440C6" w:rsidP="00665FC9">
      <w:pPr>
        <w:pStyle w:val="Heading1"/>
        <w:rPr>
          <w:rStyle w:val="LabSectionGray"/>
          <w:rFonts w:ascii="Courier New" w:hAnsi="Courier New"/>
          <w:sz w:val="20"/>
        </w:rPr>
      </w:pPr>
      <w:r>
        <w:rPr>
          <w:rStyle w:val="LabSectionGray"/>
        </w:rPr>
        <w:t>Switch S1</w:t>
      </w:r>
    </w:p>
    <w:p w14:paraId="23511750" w14:textId="77777777" w:rsidR="009440C6" w:rsidRPr="00CE5984" w:rsidRDefault="009440C6" w:rsidP="009440C6">
      <w:pPr>
        <w:pStyle w:val="DevConfigs"/>
        <w:rPr>
          <w:rStyle w:val="DevConfigGray"/>
        </w:rPr>
      </w:pPr>
      <w:r>
        <w:rPr>
          <w:rStyle w:val="DevConfigGray"/>
        </w:rPr>
        <w:t>Building configuration...</w:t>
      </w:r>
    </w:p>
    <w:p w14:paraId="78F81893" w14:textId="77777777" w:rsidR="009440C6" w:rsidRPr="00CE5984" w:rsidRDefault="009440C6" w:rsidP="009440C6">
      <w:pPr>
        <w:pStyle w:val="DevConfigs"/>
        <w:rPr>
          <w:rStyle w:val="DevConfigGray"/>
        </w:rPr>
      </w:pPr>
    </w:p>
    <w:p w14:paraId="60D3A84D" w14:textId="77777777" w:rsidR="009440C6" w:rsidRPr="00CE5984" w:rsidRDefault="009440C6" w:rsidP="009440C6">
      <w:pPr>
        <w:pStyle w:val="DevConfigs"/>
        <w:rPr>
          <w:rStyle w:val="DevConfigGray"/>
        </w:rPr>
      </w:pPr>
      <w:r>
        <w:rPr>
          <w:rStyle w:val="DevConfigGray"/>
        </w:rPr>
        <w:t>Current configuration : 2571 bytes</w:t>
      </w:r>
    </w:p>
    <w:p w14:paraId="32EC7734" w14:textId="77777777" w:rsidR="009440C6" w:rsidRPr="00CE5984" w:rsidRDefault="009440C6" w:rsidP="009440C6">
      <w:pPr>
        <w:pStyle w:val="DevConfigs"/>
        <w:rPr>
          <w:rStyle w:val="DevConfigGray"/>
        </w:rPr>
      </w:pPr>
      <w:r>
        <w:rPr>
          <w:rStyle w:val="DevConfigGray"/>
        </w:rPr>
        <w:t>!</w:t>
      </w:r>
    </w:p>
    <w:p w14:paraId="34A5C894" w14:textId="77777777" w:rsidR="009440C6" w:rsidRPr="00CE5984" w:rsidRDefault="009440C6" w:rsidP="009440C6">
      <w:pPr>
        <w:pStyle w:val="DevConfigs"/>
        <w:rPr>
          <w:rStyle w:val="DevConfigGray"/>
        </w:rPr>
      </w:pPr>
      <w:r>
        <w:rPr>
          <w:rStyle w:val="DevConfigGray"/>
        </w:rPr>
        <w:t>version 15.2</w:t>
      </w:r>
    </w:p>
    <w:p w14:paraId="570CA291" w14:textId="77777777" w:rsidR="009440C6" w:rsidRPr="00CE5984" w:rsidRDefault="009440C6" w:rsidP="009440C6">
      <w:pPr>
        <w:pStyle w:val="DevConfigs"/>
        <w:rPr>
          <w:rStyle w:val="DevConfigGray"/>
        </w:rPr>
      </w:pPr>
      <w:r>
        <w:rPr>
          <w:rStyle w:val="DevConfigGray"/>
        </w:rPr>
        <w:t>no service pad</w:t>
      </w:r>
    </w:p>
    <w:p w14:paraId="1AC5757C" w14:textId="77777777" w:rsidR="009440C6" w:rsidRPr="00CE5984" w:rsidRDefault="009440C6" w:rsidP="009440C6">
      <w:pPr>
        <w:pStyle w:val="DevConfigs"/>
        <w:rPr>
          <w:rStyle w:val="DevConfigGray"/>
        </w:rPr>
      </w:pPr>
      <w:r>
        <w:rPr>
          <w:rStyle w:val="DevConfigGray"/>
        </w:rPr>
        <w:t>service timestamps debug datetime msec</w:t>
      </w:r>
    </w:p>
    <w:p w14:paraId="2438E39A" w14:textId="77777777" w:rsidR="009440C6" w:rsidRPr="00CE5984" w:rsidRDefault="009440C6" w:rsidP="009440C6">
      <w:pPr>
        <w:pStyle w:val="DevConfigs"/>
        <w:rPr>
          <w:rStyle w:val="DevConfigGray"/>
        </w:rPr>
      </w:pPr>
      <w:r>
        <w:rPr>
          <w:rStyle w:val="DevConfigGray"/>
        </w:rPr>
        <w:t>service timestamps log datetime msec</w:t>
      </w:r>
    </w:p>
    <w:p w14:paraId="35803E59" w14:textId="5C4183FA" w:rsidR="009440C6" w:rsidRPr="0082466B" w:rsidRDefault="009440C6" w:rsidP="00A4688A">
      <w:pPr>
        <w:pStyle w:val="DevConfigs"/>
        <w:tabs>
          <w:tab w:val="right" w:pos="10080"/>
        </w:tabs>
        <w:rPr>
          <w:rStyle w:val="DevConfigGray"/>
        </w:rPr>
      </w:pPr>
      <w:r>
        <w:rPr>
          <w:rStyle w:val="DevConfigGray"/>
        </w:rPr>
        <w:t>service password-encryption</w:t>
      </w:r>
    </w:p>
    <w:p w14:paraId="13E4A70A" w14:textId="77777777" w:rsidR="009440C6" w:rsidRPr="0082466B" w:rsidRDefault="009440C6" w:rsidP="009440C6">
      <w:pPr>
        <w:pStyle w:val="DevConfigs"/>
        <w:rPr>
          <w:rStyle w:val="DevConfigGray"/>
        </w:rPr>
      </w:pPr>
      <w:r>
        <w:rPr>
          <w:rStyle w:val="DevConfigGray"/>
        </w:rPr>
        <w:t>!</w:t>
      </w:r>
    </w:p>
    <w:p w14:paraId="45E8E1C8" w14:textId="77777777" w:rsidR="009440C6" w:rsidRPr="0082466B" w:rsidRDefault="009440C6" w:rsidP="009440C6">
      <w:pPr>
        <w:pStyle w:val="DevConfigs"/>
        <w:rPr>
          <w:rStyle w:val="DevConfigGray"/>
        </w:rPr>
      </w:pPr>
      <w:r>
        <w:rPr>
          <w:rStyle w:val="DevConfigGray"/>
        </w:rPr>
        <w:t>hostname S1</w:t>
      </w:r>
    </w:p>
    <w:p w14:paraId="122A8383" w14:textId="77777777" w:rsidR="009440C6" w:rsidRPr="0082466B" w:rsidRDefault="009440C6" w:rsidP="009440C6">
      <w:pPr>
        <w:pStyle w:val="DevConfigs"/>
        <w:rPr>
          <w:rStyle w:val="DevConfigGray"/>
        </w:rPr>
      </w:pPr>
      <w:r>
        <w:rPr>
          <w:rStyle w:val="DevConfigGray"/>
        </w:rPr>
        <w:t>!</w:t>
      </w:r>
    </w:p>
    <w:p w14:paraId="0403E181" w14:textId="77777777" w:rsidR="009440C6" w:rsidRPr="0082466B" w:rsidRDefault="009440C6" w:rsidP="009440C6">
      <w:pPr>
        <w:pStyle w:val="DevConfigs"/>
        <w:rPr>
          <w:rStyle w:val="DevConfigGray"/>
        </w:rPr>
      </w:pPr>
      <w:r>
        <w:rPr>
          <w:rStyle w:val="DevConfigGray"/>
        </w:rPr>
        <w:t>boot-start-marker</w:t>
      </w:r>
    </w:p>
    <w:p w14:paraId="23EECC16" w14:textId="77777777" w:rsidR="009440C6" w:rsidRPr="0082466B" w:rsidRDefault="009440C6" w:rsidP="009440C6">
      <w:pPr>
        <w:pStyle w:val="DevConfigs"/>
        <w:rPr>
          <w:rStyle w:val="DevConfigGray"/>
        </w:rPr>
      </w:pPr>
      <w:r>
        <w:rPr>
          <w:rStyle w:val="DevConfigGray"/>
        </w:rPr>
        <w:t>boot-end-marker</w:t>
      </w:r>
    </w:p>
    <w:p w14:paraId="1B1820A4" w14:textId="77777777" w:rsidR="009440C6" w:rsidRPr="0082466B" w:rsidRDefault="009440C6" w:rsidP="009440C6">
      <w:pPr>
        <w:pStyle w:val="DevConfigs"/>
        <w:rPr>
          <w:rStyle w:val="DevConfigGray"/>
        </w:rPr>
      </w:pPr>
      <w:r>
        <w:rPr>
          <w:rStyle w:val="DevConfigGray"/>
        </w:rPr>
        <w:t>!</w:t>
      </w:r>
    </w:p>
    <w:p w14:paraId="07A8F359" w14:textId="73C02BFB" w:rsidR="009440C6" w:rsidRPr="0082466B" w:rsidRDefault="005C60C1" w:rsidP="009440C6">
      <w:pPr>
        <w:pStyle w:val="DevConfigs"/>
        <w:rPr>
          <w:rStyle w:val="DevConfigGray"/>
        </w:rPr>
      </w:pPr>
      <w:r>
        <w:rPr>
          <w:rStyle w:val="DevConfigGray"/>
        </w:rPr>
        <w:t>enable secret 5 $1$GCQG$N33u/asvJfEWsnrIHRWjM1</w:t>
      </w:r>
    </w:p>
    <w:p w14:paraId="778C408C" w14:textId="77777777" w:rsidR="009440C6" w:rsidRPr="0082466B" w:rsidRDefault="009440C6" w:rsidP="009440C6">
      <w:pPr>
        <w:pStyle w:val="DevConfigs"/>
        <w:rPr>
          <w:rStyle w:val="DevConfigGray"/>
        </w:rPr>
      </w:pPr>
      <w:r>
        <w:rPr>
          <w:rStyle w:val="DevConfigGray"/>
        </w:rPr>
        <w:t>!</w:t>
      </w:r>
    </w:p>
    <w:p w14:paraId="5A9522EF" w14:textId="77777777" w:rsidR="009440C6" w:rsidRPr="0082466B" w:rsidRDefault="009440C6" w:rsidP="009440C6">
      <w:pPr>
        <w:pStyle w:val="DevConfigs"/>
        <w:rPr>
          <w:rStyle w:val="DevConfigGray"/>
        </w:rPr>
      </w:pPr>
      <w:r>
        <w:rPr>
          <w:rStyle w:val="DevConfigGray"/>
        </w:rPr>
        <w:t>no aaa new-model</w:t>
      </w:r>
    </w:p>
    <w:p w14:paraId="266A1034" w14:textId="77777777" w:rsidR="009440C6" w:rsidRPr="0082466B" w:rsidRDefault="009440C6" w:rsidP="009440C6">
      <w:pPr>
        <w:pStyle w:val="DevConfigs"/>
        <w:rPr>
          <w:rStyle w:val="DevConfigGray"/>
        </w:rPr>
      </w:pPr>
      <w:r>
        <w:rPr>
          <w:rStyle w:val="DevConfigGray"/>
        </w:rPr>
        <w:t>system mtu routing 1500</w:t>
      </w:r>
    </w:p>
    <w:p w14:paraId="4DFC6B83" w14:textId="77777777" w:rsidR="009440C6" w:rsidRPr="0082466B" w:rsidRDefault="009440C6" w:rsidP="009440C6">
      <w:pPr>
        <w:pStyle w:val="DevConfigs"/>
        <w:rPr>
          <w:rStyle w:val="DevConfigGray"/>
        </w:rPr>
      </w:pPr>
      <w:r>
        <w:rPr>
          <w:rStyle w:val="DevConfigGray"/>
        </w:rPr>
        <w:t>!</w:t>
      </w:r>
    </w:p>
    <w:p w14:paraId="67B56B83" w14:textId="77777777" w:rsidR="009440C6" w:rsidRPr="0082466B" w:rsidRDefault="009440C6" w:rsidP="009440C6">
      <w:pPr>
        <w:pStyle w:val="DevConfigs"/>
        <w:rPr>
          <w:rStyle w:val="DevConfigGray"/>
        </w:rPr>
      </w:pPr>
      <w:r>
        <w:rPr>
          <w:rStyle w:val="DevConfigGray"/>
        </w:rPr>
        <w:t>no ip domain-lookup</w:t>
      </w:r>
    </w:p>
    <w:p w14:paraId="35EA6226" w14:textId="77777777" w:rsidR="009440C6" w:rsidRPr="0082466B" w:rsidRDefault="009440C6" w:rsidP="009440C6">
      <w:pPr>
        <w:pStyle w:val="DevConfigs"/>
        <w:rPr>
          <w:rStyle w:val="DevConfigGray"/>
        </w:rPr>
      </w:pPr>
      <w:r>
        <w:rPr>
          <w:rStyle w:val="DevConfigGray"/>
        </w:rPr>
        <w:t>!</w:t>
      </w:r>
    </w:p>
    <w:p w14:paraId="7BC4124F" w14:textId="77777777" w:rsidR="009440C6" w:rsidRPr="0082466B" w:rsidRDefault="009440C6" w:rsidP="009440C6">
      <w:pPr>
        <w:pStyle w:val="DevConfigs"/>
        <w:rPr>
          <w:rStyle w:val="DevConfigGray"/>
        </w:rPr>
      </w:pPr>
      <w:r>
        <w:rPr>
          <w:rStyle w:val="DevConfigGray"/>
        </w:rPr>
        <w:t>spanning-tree mode pvst</w:t>
      </w:r>
    </w:p>
    <w:p w14:paraId="2BFF5DFB" w14:textId="77777777" w:rsidR="009440C6" w:rsidRPr="0082466B" w:rsidRDefault="009440C6" w:rsidP="009440C6">
      <w:pPr>
        <w:pStyle w:val="DevConfigs"/>
        <w:rPr>
          <w:rStyle w:val="DevConfigGray"/>
        </w:rPr>
      </w:pPr>
      <w:r>
        <w:rPr>
          <w:rStyle w:val="DevConfigGray"/>
        </w:rPr>
        <w:t>spanning-tree extend system-id</w:t>
      </w:r>
    </w:p>
    <w:p w14:paraId="7EC534A1" w14:textId="77777777" w:rsidR="009440C6" w:rsidRPr="0082466B" w:rsidRDefault="009440C6" w:rsidP="009440C6">
      <w:pPr>
        <w:pStyle w:val="DevConfigs"/>
        <w:rPr>
          <w:rStyle w:val="DevConfigGray"/>
        </w:rPr>
      </w:pPr>
      <w:r>
        <w:rPr>
          <w:rStyle w:val="DevConfigGray"/>
        </w:rPr>
        <w:t>!</w:t>
      </w:r>
    </w:p>
    <w:p w14:paraId="6E810B82" w14:textId="77777777" w:rsidR="009440C6" w:rsidRPr="0082466B" w:rsidRDefault="009440C6" w:rsidP="009440C6">
      <w:pPr>
        <w:pStyle w:val="DevConfigs"/>
        <w:rPr>
          <w:rStyle w:val="DevConfigGray"/>
        </w:rPr>
      </w:pPr>
      <w:r>
        <w:rPr>
          <w:rStyle w:val="DevConfigGray"/>
        </w:rPr>
        <w:t>vlan internal allocation policy ascending</w:t>
      </w:r>
    </w:p>
    <w:p w14:paraId="67A3605A" w14:textId="77777777" w:rsidR="009440C6" w:rsidRPr="0082466B" w:rsidRDefault="009440C6" w:rsidP="009440C6">
      <w:pPr>
        <w:pStyle w:val="DevConfigs"/>
        <w:rPr>
          <w:rStyle w:val="DevConfigGray"/>
        </w:rPr>
      </w:pPr>
      <w:r>
        <w:rPr>
          <w:rStyle w:val="DevConfigGray"/>
        </w:rPr>
        <w:t>!</w:t>
      </w:r>
    </w:p>
    <w:p w14:paraId="01B44CB8" w14:textId="2E6421B6" w:rsidR="009440C6" w:rsidRDefault="009440C6" w:rsidP="009440C6">
      <w:pPr>
        <w:pStyle w:val="DevConfigs"/>
        <w:rPr>
          <w:rStyle w:val="DevConfigGray"/>
        </w:rPr>
      </w:pPr>
      <w:r>
        <w:rPr>
          <w:rStyle w:val="DevConfigGray"/>
        </w:rPr>
        <w:lastRenderedPageBreak/>
        <w:t>interface FastEthernet0/1</w:t>
      </w:r>
    </w:p>
    <w:p w14:paraId="526E21C0" w14:textId="1EB84EDB" w:rsidR="005C60C1" w:rsidRPr="0082466B" w:rsidRDefault="005C60C1" w:rsidP="009440C6">
      <w:pPr>
        <w:pStyle w:val="DevConfigs"/>
        <w:rPr>
          <w:rStyle w:val="DevConfigGray"/>
        </w:rPr>
      </w:pPr>
      <w:r>
        <w:rPr>
          <w:rStyle w:val="DevConfigGray"/>
        </w:rPr>
        <w:t xml:space="preserve"> switchport trunk native vlan 1000</w:t>
      </w:r>
    </w:p>
    <w:p w14:paraId="7CEFD128" w14:textId="77777777" w:rsidR="009440C6" w:rsidRPr="0082466B" w:rsidRDefault="009440C6" w:rsidP="009440C6">
      <w:pPr>
        <w:pStyle w:val="DevConfigs"/>
        <w:rPr>
          <w:rStyle w:val="DevConfigGray"/>
        </w:rPr>
      </w:pPr>
      <w:r>
        <w:rPr>
          <w:rStyle w:val="DevConfigGray"/>
        </w:rPr>
        <w:t xml:space="preserve"> switchport mode trunk</w:t>
      </w:r>
    </w:p>
    <w:p w14:paraId="1737F315" w14:textId="77777777" w:rsidR="009440C6" w:rsidRPr="0082466B" w:rsidRDefault="009440C6" w:rsidP="009440C6">
      <w:pPr>
        <w:pStyle w:val="DevConfigs"/>
        <w:rPr>
          <w:rStyle w:val="DevConfigGray"/>
        </w:rPr>
      </w:pPr>
      <w:r>
        <w:rPr>
          <w:rStyle w:val="DevConfigGray"/>
        </w:rPr>
        <w:t>!</w:t>
      </w:r>
    </w:p>
    <w:p w14:paraId="5875274C" w14:textId="77777777" w:rsidR="009440C6" w:rsidRDefault="009440C6" w:rsidP="009440C6">
      <w:pPr>
        <w:pStyle w:val="DevConfigs"/>
        <w:rPr>
          <w:rStyle w:val="DevConfigGray"/>
        </w:rPr>
      </w:pPr>
      <w:r>
        <w:rPr>
          <w:rStyle w:val="DevConfigGray"/>
        </w:rPr>
        <w:t>interface FastEthernet0/2</w:t>
      </w:r>
    </w:p>
    <w:p w14:paraId="21717111" w14:textId="77777777" w:rsidR="009440C6" w:rsidRPr="0082466B" w:rsidRDefault="009440C6" w:rsidP="009440C6">
      <w:pPr>
        <w:pStyle w:val="DevConfigs"/>
        <w:rPr>
          <w:rStyle w:val="DevConfigGray"/>
        </w:rPr>
      </w:pPr>
      <w:r>
        <w:rPr>
          <w:rStyle w:val="DevConfigGray"/>
        </w:rPr>
        <w:t xml:space="preserve"> shutdown</w:t>
      </w:r>
    </w:p>
    <w:p w14:paraId="180B6694" w14:textId="77777777" w:rsidR="009440C6" w:rsidRPr="0082466B" w:rsidRDefault="009440C6" w:rsidP="009440C6">
      <w:pPr>
        <w:pStyle w:val="DevConfigs"/>
        <w:rPr>
          <w:rStyle w:val="DevConfigGray"/>
        </w:rPr>
      </w:pPr>
      <w:r>
        <w:rPr>
          <w:rStyle w:val="DevConfigGray"/>
        </w:rPr>
        <w:t>!</w:t>
      </w:r>
    </w:p>
    <w:p w14:paraId="086B0799" w14:textId="77777777" w:rsidR="009440C6" w:rsidRDefault="009440C6" w:rsidP="009440C6">
      <w:pPr>
        <w:pStyle w:val="DevConfigs"/>
        <w:rPr>
          <w:rStyle w:val="DevConfigGray"/>
        </w:rPr>
      </w:pPr>
      <w:r>
        <w:rPr>
          <w:rStyle w:val="DevConfigGray"/>
        </w:rPr>
        <w:t>interface FastEthernet0/3</w:t>
      </w:r>
    </w:p>
    <w:p w14:paraId="0D0F252B" w14:textId="77777777" w:rsidR="009440C6" w:rsidRPr="0082466B" w:rsidRDefault="009440C6" w:rsidP="009440C6">
      <w:pPr>
        <w:pStyle w:val="DevConfigs"/>
        <w:rPr>
          <w:rStyle w:val="DevConfigGray"/>
        </w:rPr>
      </w:pPr>
      <w:r>
        <w:rPr>
          <w:rStyle w:val="DevConfigGray"/>
        </w:rPr>
        <w:t xml:space="preserve"> shutdown</w:t>
      </w:r>
    </w:p>
    <w:p w14:paraId="19119906" w14:textId="77777777" w:rsidR="009440C6" w:rsidRPr="0082466B" w:rsidRDefault="009440C6" w:rsidP="009440C6">
      <w:pPr>
        <w:pStyle w:val="DevConfigs"/>
        <w:rPr>
          <w:rStyle w:val="DevConfigGray"/>
        </w:rPr>
      </w:pPr>
      <w:r>
        <w:rPr>
          <w:rStyle w:val="DevConfigGray"/>
        </w:rPr>
        <w:t>!</w:t>
      </w:r>
    </w:p>
    <w:p w14:paraId="532829B6" w14:textId="77777777" w:rsidR="009440C6" w:rsidRDefault="009440C6" w:rsidP="009440C6">
      <w:pPr>
        <w:pStyle w:val="DevConfigs"/>
        <w:rPr>
          <w:rStyle w:val="DevConfigGray"/>
        </w:rPr>
      </w:pPr>
      <w:r>
        <w:rPr>
          <w:rStyle w:val="DevConfigGray"/>
        </w:rPr>
        <w:t>interface FastEthernet0/4</w:t>
      </w:r>
    </w:p>
    <w:p w14:paraId="46D4FD3D" w14:textId="77777777" w:rsidR="009440C6" w:rsidRPr="0082466B" w:rsidRDefault="009440C6" w:rsidP="009440C6">
      <w:pPr>
        <w:pStyle w:val="DevConfigs"/>
        <w:rPr>
          <w:rStyle w:val="DevConfigGray"/>
        </w:rPr>
      </w:pPr>
      <w:r>
        <w:rPr>
          <w:rStyle w:val="DevConfigGray"/>
        </w:rPr>
        <w:t xml:space="preserve"> shutdown</w:t>
      </w:r>
    </w:p>
    <w:p w14:paraId="7403E9FE" w14:textId="77777777" w:rsidR="009440C6" w:rsidRPr="0082466B" w:rsidRDefault="009440C6" w:rsidP="009440C6">
      <w:pPr>
        <w:pStyle w:val="DevConfigs"/>
        <w:rPr>
          <w:rStyle w:val="DevConfigGray"/>
        </w:rPr>
      </w:pPr>
      <w:r>
        <w:rPr>
          <w:rStyle w:val="DevConfigGray"/>
        </w:rPr>
        <w:t>!</w:t>
      </w:r>
    </w:p>
    <w:p w14:paraId="5534B77F" w14:textId="77777777" w:rsidR="009440C6" w:rsidRDefault="009440C6" w:rsidP="009440C6">
      <w:pPr>
        <w:pStyle w:val="DevConfigs"/>
        <w:rPr>
          <w:rStyle w:val="DevConfigGray"/>
        </w:rPr>
      </w:pPr>
      <w:r>
        <w:rPr>
          <w:rStyle w:val="DevConfigGray"/>
        </w:rPr>
        <w:t>interface FastEthernet0/5</w:t>
      </w:r>
    </w:p>
    <w:p w14:paraId="627077A6" w14:textId="77777777" w:rsidR="009440C6" w:rsidRPr="0082466B" w:rsidRDefault="009440C6" w:rsidP="009440C6">
      <w:pPr>
        <w:pStyle w:val="DevConfigs"/>
        <w:rPr>
          <w:rStyle w:val="DevConfigGray"/>
        </w:rPr>
      </w:pPr>
      <w:r>
        <w:rPr>
          <w:rStyle w:val="DevConfigGray"/>
        </w:rPr>
        <w:t xml:space="preserve"> shutdown</w:t>
      </w:r>
    </w:p>
    <w:p w14:paraId="0FAB0675" w14:textId="77777777" w:rsidR="009440C6" w:rsidRPr="0082466B" w:rsidRDefault="009440C6" w:rsidP="009440C6">
      <w:pPr>
        <w:pStyle w:val="DevConfigs"/>
        <w:rPr>
          <w:rStyle w:val="DevConfigGray"/>
        </w:rPr>
      </w:pPr>
      <w:r>
        <w:rPr>
          <w:rStyle w:val="DevConfigGray"/>
        </w:rPr>
        <w:t>!</w:t>
      </w:r>
    </w:p>
    <w:p w14:paraId="2F23603E" w14:textId="77777777" w:rsidR="009440C6" w:rsidRPr="0082466B" w:rsidRDefault="009440C6" w:rsidP="009440C6">
      <w:pPr>
        <w:pStyle w:val="DevConfigs"/>
        <w:rPr>
          <w:rStyle w:val="DevConfigGray"/>
        </w:rPr>
      </w:pPr>
      <w:r>
        <w:rPr>
          <w:rStyle w:val="DevConfigGray"/>
        </w:rPr>
        <w:t>interface FastEthernet0/6</w:t>
      </w:r>
    </w:p>
    <w:p w14:paraId="7B2FE4AA" w14:textId="77777777" w:rsidR="009440C6" w:rsidRPr="0082466B" w:rsidRDefault="009440C6" w:rsidP="009440C6">
      <w:pPr>
        <w:pStyle w:val="DevConfigs"/>
        <w:rPr>
          <w:rStyle w:val="DevConfigGray"/>
        </w:rPr>
      </w:pPr>
      <w:r>
        <w:rPr>
          <w:rStyle w:val="DevConfigGray"/>
        </w:rPr>
        <w:t xml:space="preserve"> switchport access vlan 10</w:t>
      </w:r>
    </w:p>
    <w:p w14:paraId="77644C29" w14:textId="77777777" w:rsidR="009440C6" w:rsidRPr="0082466B" w:rsidRDefault="009440C6" w:rsidP="009440C6">
      <w:pPr>
        <w:pStyle w:val="DevConfigs"/>
        <w:rPr>
          <w:rStyle w:val="DevConfigGray"/>
        </w:rPr>
      </w:pPr>
      <w:r>
        <w:rPr>
          <w:rStyle w:val="DevConfigGray"/>
        </w:rPr>
        <w:t xml:space="preserve"> switchport mode access</w:t>
      </w:r>
    </w:p>
    <w:p w14:paraId="5DCAAB37" w14:textId="77777777" w:rsidR="009440C6" w:rsidRPr="0082466B" w:rsidRDefault="009440C6" w:rsidP="009440C6">
      <w:pPr>
        <w:pStyle w:val="DevConfigs"/>
        <w:rPr>
          <w:rStyle w:val="DevConfigGray"/>
        </w:rPr>
      </w:pPr>
      <w:r>
        <w:rPr>
          <w:rStyle w:val="DevConfigGray"/>
        </w:rPr>
        <w:t>!</w:t>
      </w:r>
    </w:p>
    <w:p w14:paraId="43175398" w14:textId="77777777" w:rsidR="009440C6" w:rsidRDefault="009440C6" w:rsidP="009440C6">
      <w:pPr>
        <w:pStyle w:val="DevConfigs"/>
        <w:rPr>
          <w:rStyle w:val="DevConfigGray"/>
        </w:rPr>
      </w:pPr>
      <w:r>
        <w:rPr>
          <w:rStyle w:val="DevConfigGray"/>
        </w:rPr>
        <w:t>interface FastEthernet0/7</w:t>
      </w:r>
    </w:p>
    <w:p w14:paraId="70EEB64C" w14:textId="77777777" w:rsidR="009440C6" w:rsidRPr="0082466B" w:rsidRDefault="009440C6" w:rsidP="009440C6">
      <w:pPr>
        <w:pStyle w:val="DevConfigs"/>
        <w:rPr>
          <w:rStyle w:val="DevConfigGray"/>
        </w:rPr>
      </w:pPr>
      <w:r>
        <w:rPr>
          <w:rStyle w:val="DevConfigGray"/>
        </w:rPr>
        <w:t xml:space="preserve"> shutdown</w:t>
      </w:r>
    </w:p>
    <w:p w14:paraId="10D477C6" w14:textId="77777777" w:rsidR="009440C6" w:rsidRPr="0082466B" w:rsidRDefault="009440C6" w:rsidP="009440C6">
      <w:pPr>
        <w:pStyle w:val="DevConfigs"/>
        <w:rPr>
          <w:rStyle w:val="DevConfigGray"/>
        </w:rPr>
      </w:pPr>
      <w:r>
        <w:rPr>
          <w:rStyle w:val="DevConfigGray"/>
        </w:rPr>
        <w:t>!</w:t>
      </w:r>
    </w:p>
    <w:p w14:paraId="4203ABA4" w14:textId="77777777" w:rsidR="009440C6" w:rsidRDefault="009440C6" w:rsidP="009440C6">
      <w:pPr>
        <w:pStyle w:val="DevConfigs"/>
        <w:rPr>
          <w:rStyle w:val="DevConfigGray"/>
        </w:rPr>
      </w:pPr>
      <w:r>
        <w:rPr>
          <w:rStyle w:val="DevConfigGray"/>
        </w:rPr>
        <w:t>interface FastEthernet0/8</w:t>
      </w:r>
    </w:p>
    <w:p w14:paraId="21DC7BB6" w14:textId="77777777" w:rsidR="009440C6" w:rsidRPr="0082466B" w:rsidRDefault="009440C6" w:rsidP="009440C6">
      <w:pPr>
        <w:pStyle w:val="DevConfigs"/>
        <w:rPr>
          <w:rStyle w:val="DevConfigGray"/>
        </w:rPr>
      </w:pPr>
      <w:r>
        <w:rPr>
          <w:rStyle w:val="DevConfigGray"/>
        </w:rPr>
        <w:t xml:space="preserve"> shutdown</w:t>
      </w:r>
    </w:p>
    <w:p w14:paraId="2282B362" w14:textId="77777777" w:rsidR="009440C6" w:rsidRPr="0082466B" w:rsidRDefault="009440C6" w:rsidP="009440C6">
      <w:pPr>
        <w:pStyle w:val="DevConfigs"/>
        <w:rPr>
          <w:rStyle w:val="DevConfigGray"/>
        </w:rPr>
      </w:pPr>
      <w:r>
        <w:rPr>
          <w:rStyle w:val="DevConfigGray"/>
        </w:rPr>
        <w:t>!</w:t>
      </w:r>
    </w:p>
    <w:p w14:paraId="0B288E45" w14:textId="77777777" w:rsidR="009440C6" w:rsidRDefault="009440C6" w:rsidP="009440C6">
      <w:pPr>
        <w:pStyle w:val="DevConfigs"/>
        <w:rPr>
          <w:rStyle w:val="DevConfigGray"/>
        </w:rPr>
      </w:pPr>
      <w:r>
        <w:rPr>
          <w:rStyle w:val="DevConfigGray"/>
        </w:rPr>
        <w:t>interface FastEthernet0/9</w:t>
      </w:r>
    </w:p>
    <w:p w14:paraId="2DE6B479" w14:textId="77777777" w:rsidR="009440C6" w:rsidRPr="0082466B" w:rsidRDefault="009440C6" w:rsidP="009440C6">
      <w:pPr>
        <w:pStyle w:val="DevConfigs"/>
        <w:rPr>
          <w:rStyle w:val="DevConfigGray"/>
        </w:rPr>
      </w:pPr>
      <w:r>
        <w:rPr>
          <w:rStyle w:val="DevConfigGray"/>
        </w:rPr>
        <w:t xml:space="preserve"> shutdown</w:t>
      </w:r>
    </w:p>
    <w:p w14:paraId="06A663C5" w14:textId="77777777" w:rsidR="009440C6" w:rsidRPr="0082466B" w:rsidRDefault="009440C6" w:rsidP="009440C6">
      <w:pPr>
        <w:pStyle w:val="DevConfigs"/>
        <w:rPr>
          <w:rStyle w:val="DevConfigGray"/>
        </w:rPr>
      </w:pPr>
      <w:r>
        <w:rPr>
          <w:rStyle w:val="DevConfigGray"/>
        </w:rPr>
        <w:t>!</w:t>
      </w:r>
    </w:p>
    <w:p w14:paraId="384E3FEE" w14:textId="77777777" w:rsidR="009440C6" w:rsidRDefault="009440C6" w:rsidP="009440C6">
      <w:pPr>
        <w:pStyle w:val="DevConfigs"/>
        <w:rPr>
          <w:rStyle w:val="DevConfigGray"/>
        </w:rPr>
      </w:pPr>
      <w:r>
        <w:rPr>
          <w:rStyle w:val="DevConfigGray"/>
        </w:rPr>
        <w:t>interface FastEthernet0/10</w:t>
      </w:r>
    </w:p>
    <w:p w14:paraId="2CF74C41" w14:textId="77777777" w:rsidR="009440C6" w:rsidRPr="0082466B" w:rsidRDefault="009440C6" w:rsidP="009440C6">
      <w:pPr>
        <w:pStyle w:val="DevConfigs"/>
        <w:rPr>
          <w:rStyle w:val="DevConfigGray"/>
        </w:rPr>
      </w:pPr>
      <w:r>
        <w:rPr>
          <w:rStyle w:val="DevConfigGray"/>
        </w:rPr>
        <w:t xml:space="preserve"> shutdown</w:t>
      </w:r>
    </w:p>
    <w:p w14:paraId="26351555" w14:textId="77777777" w:rsidR="009440C6" w:rsidRPr="0082466B" w:rsidRDefault="009440C6" w:rsidP="009440C6">
      <w:pPr>
        <w:pStyle w:val="DevConfigs"/>
        <w:rPr>
          <w:rStyle w:val="DevConfigGray"/>
        </w:rPr>
      </w:pPr>
      <w:r>
        <w:rPr>
          <w:rStyle w:val="DevConfigGray"/>
        </w:rPr>
        <w:t>!</w:t>
      </w:r>
    </w:p>
    <w:p w14:paraId="5D802ECD" w14:textId="77777777" w:rsidR="009440C6" w:rsidRPr="00B63A82" w:rsidRDefault="009440C6" w:rsidP="009440C6">
      <w:pPr>
        <w:pStyle w:val="DevConfigs"/>
        <w:rPr>
          <w:rStyle w:val="DevConfigGray"/>
        </w:rPr>
      </w:pPr>
      <w:r>
        <w:rPr>
          <w:rStyle w:val="DevConfigGray"/>
        </w:rPr>
        <w:t>interface FastEthernet0/11</w:t>
      </w:r>
    </w:p>
    <w:p w14:paraId="19904EE8" w14:textId="77777777" w:rsidR="009440C6" w:rsidRDefault="009440C6" w:rsidP="009440C6">
      <w:pPr>
        <w:pStyle w:val="DevConfigs"/>
        <w:rPr>
          <w:rStyle w:val="DevConfigGray"/>
        </w:rPr>
      </w:pPr>
      <w:r>
        <w:rPr>
          <w:rStyle w:val="DevConfigGray"/>
        </w:rPr>
        <w:t xml:space="preserve"> switchport access vlan 99</w:t>
      </w:r>
    </w:p>
    <w:p w14:paraId="502FEB5A" w14:textId="77777777" w:rsidR="009440C6" w:rsidRPr="00B63A82" w:rsidRDefault="009440C6" w:rsidP="009440C6">
      <w:pPr>
        <w:pStyle w:val="DevConfigs"/>
        <w:rPr>
          <w:rStyle w:val="DevConfigGray"/>
        </w:rPr>
      </w:pPr>
      <w:r>
        <w:rPr>
          <w:rStyle w:val="DevConfigGray"/>
        </w:rPr>
        <w:t xml:space="preserve"> switchport mode access</w:t>
      </w:r>
    </w:p>
    <w:p w14:paraId="5964CA10" w14:textId="77777777" w:rsidR="009440C6" w:rsidRPr="00B63A82" w:rsidRDefault="009440C6" w:rsidP="009440C6">
      <w:pPr>
        <w:pStyle w:val="DevConfigs"/>
        <w:rPr>
          <w:rStyle w:val="DevConfigGray"/>
        </w:rPr>
      </w:pPr>
      <w:r>
        <w:rPr>
          <w:rStyle w:val="DevConfigGray"/>
        </w:rPr>
        <w:t xml:space="preserve"> shutdown</w:t>
      </w:r>
    </w:p>
    <w:p w14:paraId="0AA8B702" w14:textId="77777777" w:rsidR="009440C6" w:rsidRPr="00B63A82" w:rsidRDefault="009440C6" w:rsidP="009440C6">
      <w:pPr>
        <w:pStyle w:val="DevConfigs"/>
        <w:rPr>
          <w:rStyle w:val="DevConfigGray"/>
        </w:rPr>
      </w:pPr>
      <w:r>
        <w:rPr>
          <w:rStyle w:val="DevConfigGray"/>
        </w:rPr>
        <w:t>!</w:t>
      </w:r>
    </w:p>
    <w:p w14:paraId="0581907C" w14:textId="77777777" w:rsidR="009440C6" w:rsidRPr="00B63A82" w:rsidRDefault="009440C6" w:rsidP="009440C6">
      <w:pPr>
        <w:pStyle w:val="DevConfigs"/>
        <w:rPr>
          <w:rStyle w:val="DevConfigGray"/>
        </w:rPr>
      </w:pPr>
      <w:r>
        <w:rPr>
          <w:rStyle w:val="DevConfigGray"/>
        </w:rPr>
        <w:t>interface FastEthernet0/12</w:t>
      </w:r>
    </w:p>
    <w:p w14:paraId="5690A6D5" w14:textId="77777777" w:rsidR="009440C6" w:rsidRDefault="009440C6" w:rsidP="009440C6">
      <w:pPr>
        <w:pStyle w:val="DevConfigs"/>
        <w:rPr>
          <w:rStyle w:val="DevConfigGray"/>
        </w:rPr>
      </w:pPr>
      <w:r>
        <w:rPr>
          <w:rStyle w:val="DevConfigGray"/>
        </w:rPr>
        <w:t xml:space="preserve"> switchport access vlan 99</w:t>
      </w:r>
    </w:p>
    <w:p w14:paraId="065D25A7" w14:textId="77777777" w:rsidR="009440C6" w:rsidRPr="00B63A82" w:rsidRDefault="009440C6" w:rsidP="009440C6">
      <w:pPr>
        <w:pStyle w:val="DevConfigs"/>
        <w:rPr>
          <w:rStyle w:val="DevConfigGray"/>
        </w:rPr>
      </w:pPr>
      <w:r>
        <w:rPr>
          <w:rStyle w:val="DevConfigGray"/>
        </w:rPr>
        <w:t xml:space="preserve"> switchport mode access</w:t>
      </w:r>
    </w:p>
    <w:p w14:paraId="3E7A3D34" w14:textId="77777777" w:rsidR="009440C6" w:rsidRPr="00B63A82" w:rsidRDefault="009440C6" w:rsidP="009440C6">
      <w:pPr>
        <w:pStyle w:val="DevConfigs"/>
        <w:rPr>
          <w:rStyle w:val="DevConfigGray"/>
        </w:rPr>
      </w:pPr>
      <w:r>
        <w:rPr>
          <w:rStyle w:val="DevConfigGray"/>
        </w:rPr>
        <w:t xml:space="preserve"> shutdown</w:t>
      </w:r>
    </w:p>
    <w:p w14:paraId="728ABCF1" w14:textId="77777777" w:rsidR="009440C6" w:rsidRPr="00B63A82" w:rsidRDefault="009440C6" w:rsidP="009440C6">
      <w:pPr>
        <w:pStyle w:val="DevConfigs"/>
        <w:rPr>
          <w:rStyle w:val="DevConfigGray"/>
        </w:rPr>
      </w:pPr>
      <w:r>
        <w:rPr>
          <w:rStyle w:val="DevConfigGray"/>
        </w:rPr>
        <w:t>!</w:t>
      </w:r>
    </w:p>
    <w:p w14:paraId="4F7F6D93" w14:textId="77777777" w:rsidR="009440C6" w:rsidRPr="00B63A82" w:rsidRDefault="009440C6" w:rsidP="009440C6">
      <w:pPr>
        <w:pStyle w:val="DevConfigs"/>
        <w:rPr>
          <w:rStyle w:val="DevConfigGray"/>
        </w:rPr>
      </w:pPr>
      <w:r>
        <w:rPr>
          <w:rStyle w:val="DevConfigGray"/>
        </w:rPr>
        <w:t>interface FastEthernet0/13</w:t>
      </w:r>
    </w:p>
    <w:p w14:paraId="669B7C56" w14:textId="77777777" w:rsidR="009440C6" w:rsidRDefault="009440C6" w:rsidP="009440C6">
      <w:pPr>
        <w:pStyle w:val="DevConfigs"/>
        <w:rPr>
          <w:rStyle w:val="DevConfigGray"/>
        </w:rPr>
      </w:pPr>
      <w:r>
        <w:rPr>
          <w:rStyle w:val="DevConfigGray"/>
        </w:rPr>
        <w:t xml:space="preserve"> switchport access vlan 99</w:t>
      </w:r>
    </w:p>
    <w:p w14:paraId="75FDEA92" w14:textId="77777777" w:rsidR="009440C6" w:rsidRPr="00B63A82" w:rsidRDefault="009440C6" w:rsidP="009440C6">
      <w:pPr>
        <w:pStyle w:val="DevConfigs"/>
        <w:rPr>
          <w:rStyle w:val="DevConfigGray"/>
        </w:rPr>
      </w:pPr>
      <w:r>
        <w:rPr>
          <w:rStyle w:val="DevConfigGray"/>
        </w:rPr>
        <w:t xml:space="preserve"> switchport mode access</w:t>
      </w:r>
    </w:p>
    <w:p w14:paraId="291CE27E" w14:textId="77777777" w:rsidR="009440C6" w:rsidRPr="00B63A82" w:rsidRDefault="009440C6" w:rsidP="009440C6">
      <w:pPr>
        <w:pStyle w:val="DevConfigs"/>
        <w:rPr>
          <w:rStyle w:val="DevConfigGray"/>
        </w:rPr>
      </w:pPr>
      <w:r>
        <w:rPr>
          <w:rStyle w:val="DevConfigGray"/>
        </w:rPr>
        <w:t xml:space="preserve"> shutdown</w:t>
      </w:r>
    </w:p>
    <w:p w14:paraId="5429D490" w14:textId="77777777" w:rsidR="009440C6" w:rsidRPr="00B63A82" w:rsidRDefault="009440C6" w:rsidP="009440C6">
      <w:pPr>
        <w:pStyle w:val="DevConfigs"/>
        <w:rPr>
          <w:rStyle w:val="DevConfigGray"/>
        </w:rPr>
      </w:pPr>
      <w:r>
        <w:rPr>
          <w:rStyle w:val="DevConfigGray"/>
        </w:rPr>
        <w:t>!</w:t>
      </w:r>
    </w:p>
    <w:p w14:paraId="63CC7B84" w14:textId="77777777" w:rsidR="009440C6" w:rsidRPr="00B63A82" w:rsidRDefault="009440C6" w:rsidP="009440C6">
      <w:pPr>
        <w:pStyle w:val="DevConfigs"/>
        <w:rPr>
          <w:rStyle w:val="DevConfigGray"/>
        </w:rPr>
      </w:pPr>
      <w:r>
        <w:rPr>
          <w:rStyle w:val="DevConfigGray"/>
        </w:rPr>
        <w:t>interface FastEthernet0/14</w:t>
      </w:r>
    </w:p>
    <w:p w14:paraId="36AB63AD" w14:textId="77777777" w:rsidR="009440C6" w:rsidRDefault="009440C6" w:rsidP="009440C6">
      <w:pPr>
        <w:pStyle w:val="DevConfigs"/>
        <w:rPr>
          <w:rStyle w:val="DevConfigGray"/>
        </w:rPr>
      </w:pPr>
      <w:r>
        <w:rPr>
          <w:rStyle w:val="DevConfigGray"/>
        </w:rPr>
        <w:t xml:space="preserve"> switchport access vlan 99</w:t>
      </w:r>
    </w:p>
    <w:p w14:paraId="681BACD3" w14:textId="77777777" w:rsidR="009440C6" w:rsidRPr="00B63A82" w:rsidRDefault="009440C6" w:rsidP="009440C6">
      <w:pPr>
        <w:pStyle w:val="DevConfigs"/>
        <w:rPr>
          <w:rStyle w:val="DevConfigGray"/>
        </w:rPr>
      </w:pPr>
      <w:r>
        <w:rPr>
          <w:rStyle w:val="DevConfigGray"/>
        </w:rPr>
        <w:t xml:space="preserve"> switchport mode access</w:t>
      </w:r>
    </w:p>
    <w:p w14:paraId="08C217B6" w14:textId="77777777" w:rsidR="009440C6" w:rsidRPr="00B63A82" w:rsidRDefault="009440C6" w:rsidP="009440C6">
      <w:pPr>
        <w:pStyle w:val="DevConfigs"/>
        <w:rPr>
          <w:rStyle w:val="DevConfigGray"/>
        </w:rPr>
      </w:pPr>
      <w:r>
        <w:rPr>
          <w:rStyle w:val="DevConfigGray"/>
        </w:rPr>
        <w:lastRenderedPageBreak/>
        <w:t xml:space="preserve"> shutdown</w:t>
      </w:r>
    </w:p>
    <w:p w14:paraId="19145AAA" w14:textId="77777777" w:rsidR="009440C6" w:rsidRPr="00B63A82" w:rsidRDefault="009440C6" w:rsidP="009440C6">
      <w:pPr>
        <w:pStyle w:val="DevConfigs"/>
        <w:rPr>
          <w:rStyle w:val="DevConfigGray"/>
        </w:rPr>
      </w:pPr>
      <w:r>
        <w:rPr>
          <w:rStyle w:val="DevConfigGray"/>
        </w:rPr>
        <w:t>!</w:t>
      </w:r>
    </w:p>
    <w:p w14:paraId="3CE6F26A" w14:textId="77777777" w:rsidR="009440C6" w:rsidRPr="00B63A82" w:rsidRDefault="009440C6" w:rsidP="009440C6">
      <w:pPr>
        <w:pStyle w:val="DevConfigs"/>
        <w:rPr>
          <w:rStyle w:val="DevConfigGray"/>
        </w:rPr>
      </w:pPr>
      <w:r>
        <w:rPr>
          <w:rStyle w:val="DevConfigGray"/>
        </w:rPr>
        <w:t>interface FastEthernet0/15</w:t>
      </w:r>
    </w:p>
    <w:p w14:paraId="02EEB15E" w14:textId="77777777" w:rsidR="009440C6" w:rsidRDefault="009440C6" w:rsidP="009440C6">
      <w:pPr>
        <w:pStyle w:val="DevConfigs"/>
        <w:rPr>
          <w:rStyle w:val="DevConfigGray"/>
        </w:rPr>
      </w:pPr>
      <w:r>
        <w:rPr>
          <w:rStyle w:val="DevConfigGray"/>
        </w:rPr>
        <w:t xml:space="preserve"> switchport access vlan 99</w:t>
      </w:r>
    </w:p>
    <w:p w14:paraId="1A1702FF" w14:textId="77777777" w:rsidR="009440C6" w:rsidRPr="00B63A82" w:rsidRDefault="009440C6" w:rsidP="009440C6">
      <w:pPr>
        <w:pStyle w:val="DevConfigs"/>
        <w:rPr>
          <w:rStyle w:val="DevConfigGray"/>
        </w:rPr>
      </w:pPr>
      <w:r>
        <w:rPr>
          <w:rStyle w:val="DevConfigGray"/>
        </w:rPr>
        <w:t xml:space="preserve"> switchport mode access</w:t>
      </w:r>
    </w:p>
    <w:p w14:paraId="7FDAABAE" w14:textId="77777777" w:rsidR="009440C6" w:rsidRPr="00B63A82" w:rsidRDefault="009440C6" w:rsidP="009440C6">
      <w:pPr>
        <w:pStyle w:val="DevConfigs"/>
        <w:rPr>
          <w:rStyle w:val="DevConfigGray"/>
        </w:rPr>
      </w:pPr>
      <w:r>
        <w:rPr>
          <w:rStyle w:val="DevConfigGray"/>
        </w:rPr>
        <w:t xml:space="preserve"> shutdown</w:t>
      </w:r>
    </w:p>
    <w:p w14:paraId="02F92827" w14:textId="77777777" w:rsidR="009440C6" w:rsidRPr="00B63A82" w:rsidRDefault="009440C6" w:rsidP="009440C6">
      <w:pPr>
        <w:pStyle w:val="DevConfigs"/>
        <w:rPr>
          <w:rStyle w:val="DevConfigGray"/>
        </w:rPr>
      </w:pPr>
      <w:r>
        <w:rPr>
          <w:rStyle w:val="DevConfigGray"/>
        </w:rPr>
        <w:t>!</w:t>
      </w:r>
    </w:p>
    <w:p w14:paraId="2B86100C" w14:textId="77777777" w:rsidR="009440C6" w:rsidRPr="00B63A82" w:rsidRDefault="009440C6" w:rsidP="009440C6">
      <w:pPr>
        <w:pStyle w:val="DevConfigs"/>
        <w:rPr>
          <w:rStyle w:val="DevConfigGray"/>
        </w:rPr>
      </w:pPr>
      <w:r>
        <w:rPr>
          <w:rStyle w:val="DevConfigGray"/>
        </w:rPr>
        <w:t>interface FastEthernet0/16</w:t>
      </w:r>
    </w:p>
    <w:p w14:paraId="512278D3" w14:textId="77777777" w:rsidR="009440C6" w:rsidRDefault="009440C6" w:rsidP="009440C6">
      <w:pPr>
        <w:pStyle w:val="DevConfigs"/>
        <w:rPr>
          <w:rStyle w:val="DevConfigGray"/>
        </w:rPr>
      </w:pPr>
      <w:r>
        <w:rPr>
          <w:rStyle w:val="DevConfigGray"/>
        </w:rPr>
        <w:t xml:space="preserve"> switchport access vlan 99</w:t>
      </w:r>
    </w:p>
    <w:p w14:paraId="328206AD" w14:textId="77777777" w:rsidR="009440C6" w:rsidRPr="00B63A82" w:rsidRDefault="009440C6" w:rsidP="009440C6">
      <w:pPr>
        <w:pStyle w:val="DevConfigs"/>
        <w:rPr>
          <w:rStyle w:val="DevConfigGray"/>
        </w:rPr>
      </w:pPr>
      <w:r>
        <w:rPr>
          <w:rStyle w:val="DevConfigGray"/>
        </w:rPr>
        <w:t xml:space="preserve"> switchport mode access</w:t>
      </w:r>
    </w:p>
    <w:p w14:paraId="4146F463" w14:textId="77777777" w:rsidR="009440C6" w:rsidRPr="00B63A82" w:rsidRDefault="009440C6" w:rsidP="009440C6">
      <w:pPr>
        <w:pStyle w:val="DevConfigs"/>
        <w:rPr>
          <w:rStyle w:val="DevConfigGray"/>
        </w:rPr>
      </w:pPr>
      <w:r>
        <w:rPr>
          <w:rStyle w:val="DevConfigGray"/>
        </w:rPr>
        <w:t xml:space="preserve"> shutdown</w:t>
      </w:r>
    </w:p>
    <w:p w14:paraId="5A1A5620" w14:textId="77777777" w:rsidR="009440C6" w:rsidRPr="00B63A82" w:rsidRDefault="009440C6" w:rsidP="009440C6">
      <w:pPr>
        <w:pStyle w:val="DevConfigs"/>
        <w:rPr>
          <w:rStyle w:val="DevConfigGray"/>
        </w:rPr>
      </w:pPr>
      <w:r>
        <w:rPr>
          <w:rStyle w:val="DevConfigGray"/>
        </w:rPr>
        <w:t>!</w:t>
      </w:r>
    </w:p>
    <w:p w14:paraId="3F66F380" w14:textId="77777777" w:rsidR="009440C6" w:rsidRPr="00B63A82" w:rsidRDefault="009440C6" w:rsidP="009440C6">
      <w:pPr>
        <w:pStyle w:val="DevConfigs"/>
        <w:rPr>
          <w:rStyle w:val="DevConfigGray"/>
        </w:rPr>
      </w:pPr>
      <w:r>
        <w:rPr>
          <w:rStyle w:val="DevConfigGray"/>
        </w:rPr>
        <w:t>interface FastEthernet0/17</w:t>
      </w:r>
    </w:p>
    <w:p w14:paraId="6B984239" w14:textId="77777777" w:rsidR="009440C6" w:rsidRDefault="009440C6" w:rsidP="009440C6">
      <w:pPr>
        <w:pStyle w:val="DevConfigs"/>
        <w:rPr>
          <w:rStyle w:val="DevConfigGray"/>
        </w:rPr>
      </w:pPr>
      <w:r>
        <w:rPr>
          <w:rStyle w:val="DevConfigGray"/>
        </w:rPr>
        <w:t xml:space="preserve"> switchport access vlan 99</w:t>
      </w:r>
    </w:p>
    <w:p w14:paraId="4B3184E9" w14:textId="77777777" w:rsidR="009440C6" w:rsidRPr="00B63A82" w:rsidRDefault="009440C6" w:rsidP="009440C6">
      <w:pPr>
        <w:pStyle w:val="DevConfigs"/>
        <w:rPr>
          <w:rStyle w:val="DevConfigGray"/>
        </w:rPr>
      </w:pPr>
      <w:r>
        <w:rPr>
          <w:rStyle w:val="DevConfigGray"/>
        </w:rPr>
        <w:t xml:space="preserve"> switchport mode access</w:t>
      </w:r>
    </w:p>
    <w:p w14:paraId="45C4B064" w14:textId="77777777" w:rsidR="009440C6" w:rsidRPr="00B63A82" w:rsidRDefault="009440C6" w:rsidP="009440C6">
      <w:pPr>
        <w:pStyle w:val="DevConfigs"/>
        <w:rPr>
          <w:rStyle w:val="DevConfigGray"/>
        </w:rPr>
      </w:pPr>
      <w:r>
        <w:rPr>
          <w:rStyle w:val="DevConfigGray"/>
        </w:rPr>
        <w:t xml:space="preserve"> shutdown</w:t>
      </w:r>
    </w:p>
    <w:p w14:paraId="25AFCCB0" w14:textId="77777777" w:rsidR="009440C6" w:rsidRPr="00B63A82" w:rsidRDefault="009440C6" w:rsidP="009440C6">
      <w:pPr>
        <w:pStyle w:val="DevConfigs"/>
        <w:rPr>
          <w:rStyle w:val="DevConfigGray"/>
        </w:rPr>
      </w:pPr>
      <w:r>
        <w:rPr>
          <w:rStyle w:val="DevConfigGray"/>
        </w:rPr>
        <w:t>!</w:t>
      </w:r>
    </w:p>
    <w:p w14:paraId="644C460A" w14:textId="77777777" w:rsidR="009440C6" w:rsidRPr="00B63A82" w:rsidRDefault="009440C6" w:rsidP="009440C6">
      <w:pPr>
        <w:pStyle w:val="DevConfigs"/>
        <w:rPr>
          <w:rStyle w:val="DevConfigGray"/>
        </w:rPr>
      </w:pPr>
      <w:r>
        <w:rPr>
          <w:rStyle w:val="DevConfigGray"/>
        </w:rPr>
        <w:t>interface FastEthernet0/18</w:t>
      </w:r>
    </w:p>
    <w:p w14:paraId="5D27E01F" w14:textId="77777777" w:rsidR="009440C6" w:rsidRDefault="009440C6" w:rsidP="009440C6">
      <w:pPr>
        <w:pStyle w:val="DevConfigs"/>
        <w:rPr>
          <w:rStyle w:val="DevConfigGray"/>
        </w:rPr>
      </w:pPr>
      <w:r>
        <w:rPr>
          <w:rStyle w:val="DevConfigGray"/>
        </w:rPr>
        <w:t xml:space="preserve"> switchport access vlan 99</w:t>
      </w:r>
    </w:p>
    <w:p w14:paraId="5DCDF414" w14:textId="77777777" w:rsidR="009440C6" w:rsidRPr="00B63A82" w:rsidRDefault="009440C6" w:rsidP="009440C6">
      <w:pPr>
        <w:pStyle w:val="DevConfigs"/>
        <w:rPr>
          <w:rStyle w:val="DevConfigGray"/>
        </w:rPr>
      </w:pPr>
      <w:r>
        <w:rPr>
          <w:rStyle w:val="DevConfigGray"/>
        </w:rPr>
        <w:t xml:space="preserve"> switchport mode access</w:t>
      </w:r>
    </w:p>
    <w:p w14:paraId="411995E8" w14:textId="77777777" w:rsidR="009440C6" w:rsidRPr="00B63A82" w:rsidRDefault="009440C6" w:rsidP="009440C6">
      <w:pPr>
        <w:pStyle w:val="DevConfigs"/>
        <w:rPr>
          <w:rStyle w:val="DevConfigGray"/>
        </w:rPr>
      </w:pPr>
      <w:r>
        <w:rPr>
          <w:rStyle w:val="DevConfigGray"/>
        </w:rPr>
        <w:t xml:space="preserve"> shutdown</w:t>
      </w:r>
    </w:p>
    <w:p w14:paraId="0D98BBAD" w14:textId="77777777" w:rsidR="009440C6" w:rsidRPr="00B63A82" w:rsidRDefault="009440C6" w:rsidP="009440C6">
      <w:pPr>
        <w:pStyle w:val="DevConfigs"/>
        <w:rPr>
          <w:rStyle w:val="DevConfigGray"/>
        </w:rPr>
      </w:pPr>
      <w:r>
        <w:rPr>
          <w:rStyle w:val="DevConfigGray"/>
        </w:rPr>
        <w:t>!</w:t>
      </w:r>
    </w:p>
    <w:p w14:paraId="37649FE2" w14:textId="77777777" w:rsidR="009440C6" w:rsidRPr="00B63A82" w:rsidRDefault="009440C6" w:rsidP="009440C6">
      <w:pPr>
        <w:pStyle w:val="DevConfigs"/>
        <w:rPr>
          <w:rStyle w:val="DevConfigGray"/>
        </w:rPr>
      </w:pPr>
      <w:r>
        <w:rPr>
          <w:rStyle w:val="DevConfigGray"/>
        </w:rPr>
        <w:t>interface FastEthernet0/19</w:t>
      </w:r>
    </w:p>
    <w:p w14:paraId="2A56783F" w14:textId="77777777" w:rsidR="009440C6" w:rsidRDefault="009440C6" w:rsidP="009440C6">
      <w:pPr>
        <w:pStyle w:val="DevConfigs"/>
        <w:rPr>
          <w:rStyle w:val="DevConfigGray"/>
        </w:rPr>
      </w:pPr>
      <w:r>
        <w:rPr>
          <w:rStyle w:val="DevConfigGray"/>
        </w:rPr>
        <w:t xml:space="preserve"> switchport access vlan 99</w:t>
      </w:r>
    </w:p>
    <w:p w14:paraId="524FC5E1" w14:textId="77777777" w:rsidR="009440C6" w:rsidRPr="00B63A82" w:rsidRDefault="009440C6" w:rsidP="009440C6">
      <w:pPr>
        <w:pStyle w:val="DevConfigs"/>
        <w:rPr>
          <w:rStyle w:val="DevConfigGray"/>
        </w:rPr>
      </w:pPr>
      <w:r>
        <w:rPr>
          <w:rStyle w:val="DevConfigGray"/>
        </w:rPr>
        <w:t xml:space="preserve"> switchport mode access</w:t>
      </w:r>
    </w:p>
    <w:p w14:paraId="59671D08" w14:textId="77777777" w:rsidR="009440C6" w:rsidRPr="00B63A82" w:rsidRDefault="009440C6" w:rsidP="009440C6">
      <w:pPr>
        <w:pStyle w:val="DevConfigs"/>
        <w:rPr>
          <w:rStyle w:val="DevConfigGray"/>
        </w:rPr>
      </w:pPr>
      <w:r>
        <w:rPr>
          <w:rStyle w:val="DevConfigGray"/>
        </w:rPr>
        <w:t xml:space="preserve"> shutdown</w:t>
      </w:r>
    </w:p>
    <w:p w14:paraId="63D1A301" w14:textId="77777777" w:rsidR="009440C6" w:rsidRPr="00B63A82" w:rsidRDefault="009440C6" w:rsidP="009440C6">
      <w:pPr>
        <w:pStyle w:val="DevConfigs"/>
        <w:rPr>
          <w:rStyle w:val="DevConfigGray"/>
        </w:rPr>
      </w:pPr>
      <w:r>
        <w:rPr>
          <w:rStyle w:val="DevConfigGray"/>
        </w:rPr>
        <w:t>!</w:t>
      </w:r>
    </w:p>
    <w:p w14:paraId="7C675B2A" w14:textId="77777777" w:rsidR="009440C6" w:rsidRPr="00B63A82" w:rsidRDefault="009440C6" w:rsidP="009440C6">
      <w:pPr>
        <w:pStyle w:val="DevConfigs"/>
        <w:rPr>
          <w:rStyle w:val="DevConfigGray"/>
        </w:rPr>
      </w:pPr>
      <w:r>
        <w:rPr>
          <w:rStyle w:val="DevConfigGray"/>
        </w:rPr>
        <w:t>interface FastEthernet0/20</w:t>
      </w:r>
    </w:p>
    <w:p w14:paraId="2421597D" w14:textId="77777777" w:rsidR="009440C6" w:rsidRDefault="009440C6" w:rsidP="009440C6">
      <w:pPr>
        <w:pStyle w:val="DevConfigs"/>
        <w:rPr>
          <w:rStyle w:val="DevConfigGray"/>
        </w:rPr>
      </w:pPr>
      <w:r>
        <w:rPr>
          <w:rStyle w:val="DevConfigGray"/>
        </w:rPr>
        <w:t xml:space="preserve"> switchport access vlan 99</w:t>
      </w:r>
    </w:p>
    <w:p w14:paraId="2E72D45F" w14:textId="77777777" w:rsidR="009440C6" w:rsidRPr="00B63A82" w:rsidRDefault="009440C6" w:rsidP="009440C6">
      <w:pPr>
        <w:pStyle w:val="DevConfigs"/>
        <w:rPr>
          <w:rStyle w:val="DevConfigGray"/>
        </w:rPr>
      </w:pPr>
      <w:r>
        <w:rPr>
          <w:rStyle w:val="DevConfigGray"/>
        </w:rPr>
        <w:t xml:space="preserve"> switchport mode access</w:t>
      </w:r>
    </w:p>
    <w:p w14:paraId="064A10B0" w14:textId="77777777" w:rsidR="009440C6" w:rsidRPr="00B63A82" w:rsidRDefault="009440C6" w:rsidP="009440C6">
      <w:pPr>
        <w:pStyle w:val="DevConfigs"/>
        <w:rPr>
          <w:rStyle w:val="DevConfigGray"/>
        </w:rPr>
      </w:pPr>
      <w:r>
        <w:rPr>
          <w:rStyle w:val="DevConfigGray"/>
        </w:rPr>
        <w:t xml:space="preserve"> shutdown</w:t>
      </w:r>
    </w:p>
    <w:p w14:paraId="626EF10C" w14:textId="77777777" w:rsidR="009440C6" w:rsidRPr="00B63A82" w:rsidRDefault="009440C6" w:rsidP="009440C6">
      <w:pPr>
        <w:pStyle w:val="DevConfigs"/>
        <w:rPr>
          <w:rStyle w:val="DevConfigGray"/>
        </w:rPr>
      </w:pPr>
      <w:r>
        <w:rPr>
          <w:rStyle w:val="DevConfigGray"/>
        </w:rPr>
        <w:t>!</w:t>
      </w:r>
    </w:p>
    <w:p w14:paraId="552253A4" w14:textId="77777777" w:rsidR="009440C6" w:rsidRPr="00B63A82" w:rsidRDefault="009440C6" w:rsidP="009440C6">
      <w:pPr>
        <w:pStyle w:val="DevConfigs"/>
        <w:rPr>
          <w:rStyle w:val="DevConfigGray"/>
        </w:rPr>
      </w:pPr>
      <w:r>
        <w:rPr>
          <w:rStyle w:val="DevConfigGray"/>
        </w:rPr>
        <w:t>interface FastEthernet0/21</w:t>
      </w:r>
    </w:p>
    <w:p w14:paraId="20EFA534" w14:textId="77777777" w:rsidR="009440C6" w:rsidRDefault="009440C6" w:rsidP="009440C6">
      <w:pPr>
        <w:pStyle w:val="DevConfigs"/>
        <w:rPr>
          <w:rStyle w:val="DevConfigGray"/>
        </w:rPr>
      </w:pPr>
      <w:r>
        <w:rPr>
          <w:rStyle w:val="DevConfigGray"/>
        </w:rPr>
        <w:t xml:space="preserve"> switchport access vlan 99</w:t>
      </w:r>
    </w:p>
    <w:p w14:paraId="24A18193" w14:textId="77777777" w:rsidR="009440C6" w:rsidRPr="00B63A82" w:rsidRDefault="009440C6" w:rsidP="009440C6">
      <w:pPr>
        <w:pStyle w:val="DevConfigs"/>
        <w:rPr>
          <w:rStyle w:val="DevConfigGray"/>
        </w:rPr>
      </w:pPr>
      <w:r>
        <w:rPr>
          <w:rStyle w:val="DevConfigGray"/>
        </w:rPr>
        <w:t xml:space="preserve"> switchport mode access</w:t>
      </w:r>
    </w:p>
    <w:p w14:paraId="62F4BB64" w14:textId="77777777" w:rsidR="009440C6" w:rsidRPr="00B63A82" w:rsidRDefault="009440C6" w:rsidP="009440C6">
      <w:pPr>
        <w:pStyle w:val="DevConfigs"/>
        <w:rPr>
          <w:rStyle w:val="DevConfigGray"/>
        </w:rPr>
      </w:pPr>
      <w:r>
        <w:rPr>
          <w:rStyle w:val="DevConfigGray"/>
        </w:rPr>
        <w:t xml:space="preserve"> shutdown</w:t>
      </w:r>
    </w:p>
    <w:p w14:paraId="61C5E71C" w14:textId="77777777" w:rsidR="009440C6" w:rsidRPr="00B63A82" w:rsidRDefault="009440C6" w:rsidP="009440C6">
      <w:pPr>
        <w:pStyle w:val="DevConfigs"/>
        <w:rPr>
          <w:rStyle w:val="DevConfigGray"/>
        </w:rPr>
      </w:pPr>
      <w:r>
        <w:rPr>
          <w:rStyle w:val="DevConfigGray"/>
        </w:rPr>
        <w:t>!</w:t>
      </w:r>
    </w:p>
    <w:p w14:paraId="003FF9B6" w14:textId="77777777" w:rsidR="009440C6" w:rsidRPr="00B63A82" w:rsidRDefault="009440C6" w:rsidP="009440C6">
      <w:pPr>
        <w:pStyle w:val="DevConfigs"/>
        <w:rPr>
          <w:rStyle w:val="DevConfigGray"/>
        </w:rPr>
      </w:pPr>
      <w:r>
        <w:rPr>
          <w:rStyle w:val="DevConfigGray"/>
        </w:rPr>
        <w:t>interface FastEthernet0/22</w:t>
      </w:r>
    </w:p>
    <w:p w14:paraId="315B7B1B" w14:textId="77777777" w:rsidR="009440C6" w:rsidRDefault="009440C6" w:rsidP="009440C6">
      <w:pPr>
        <w:pStyle w:val="DevConfigs"/>
        <w:rPr>
          <w:rStyle w:val="DevConfigGray"/>
        </w:rPr>
      </w:pPr>
      <w:r>
        <w:rPr>
          <w:rStyle w:val="DevConfigGray"/>
        </w:rPr>
        <w:t xml:space="preserve"> switchport access vlan 99</w:t>
      </w:r>
    </w:p>
    <w:p w14:paraId="1D8E994C" w14:textId="77777777" w:rsidR="009440C6" w:rsidRPr="00B63A82" w:rsidRDefault="009440C6" w:rsidP="009440C6">
      <w:pPr>
        <w:pStyle w:val="DevConfigs"/>
        <w:rPr>
          <w:rStyle w:val="DevConfigGray"/>
        </w:rPr>
      </w:pPr>
      <w:r>
        <w:rPr>
          <w:rStyle w:val="DevConfigGray"/>
        </w:rPr>
        <w:t xml:space="preserve"> switchport mode access</w:t>
      </w:r>
    </w:p>
    <w:p w14:paraId="029BBC59" w14:textId="77777777" w:rsidR="009440C6" w:rsidRPr="00B63A82" w:rsidRDefault="009440C6" w:rsidP="009440C6">
      <w:pPr>
        <w:pStyle w:val="DevConfigs"/>
        <w:rPr>
          <w:rStyle w:val="DevConfigGray"/>
        </w:rPr>
      </w:pPr>
      <w:r>
        <w:rPr>
          <w:rStyle w:val="DevConfigGray"/>
        </w:rPr>
        <w:t xml:space="preserve"> shutdown</w:t>
      </w:r>
    </w:p>
    <w:p w14:paraId="2B955D9A" w14:textId="77777777" w:rsidR="009440C6" w:rsidRPr="00B63A82" w:rsidRDefault="009440C6" w:rsidP="009440C6">
      <w:pPr>
        <w:pStyle w:val="DevConfigs"/>
        <w:rPr>
          <w:rStyle w:val="DevConfigGray"/>
        </w:rPr>
      </w:pPr>
      <w:r>
        <w:rPr>
          <w:rStyle w:val="DevConfigGray"/>
        </w:rPr>
        <w:t>!</w:t>
      </w:r>
    </w:p>
    <w:p w14:paraId="1C34AA6D" w14:textId="77777777" w:rsidR="009440C6" w:rsidRPr="00B63A82" w:rsidRDefault="009440C6" w:rsidP="009440C6">
      <w:pPr>
        <w:pStyle w:val="DevConfigs"/>
        <w:rPr>
          <w:rStyle w:val="DevConfigGray"/>
        </w:rPr>
      </w:pPr>
      <w:r>
        <w:rPr>
          <w:rStyle w:val="DevConfigGray"/>
        </w:rPr>
        <w:t>interface FastEthernet0/23</w:t>
      </w:r>
    </w:p>
    <w:p w14:paraId="2B7ADB09" w14:textId="77777777" w:rsidR="009440C6" w:rsidRDefault="009440C6" w:rsidP="009440C6">
      <w:pPr>
        <w:pStyle w:val="DevConfigs"/>
        <w:rPr>
          <w:rStyle w:val="DevConfigGray"/>
        </w:rPr>
      </w:pPr>
      <w:r>
        <w:rPr>
          <w:rStyle w:val="DevConfigGray"/>
        </w:rPr>
        <w:t xml:space="preserve"> switchport access vlan 99</w:t>
      </w:r>
    </w:p>
    <w:p w14:paraId="2331AE08" w14:textId="77777777" w:rsidR="009440C6" w:rsidRPr="00B63A82" w:rsidRDefault="009440C6" w:rsidP="009440C6">
      <w:pPr>
        <w:pStyle w:val="DevConfigs"/>
        <w:rPr>
          <w:rStyle w:val="DevConfigGray"/>
        </w:rPr>
      </w:pPr>
      <w:r>
        <w:rPr>
          <w:rStyle w:val="DevConfigGray"/>
        </w:rPr>
        <w:t xml:space="preserve"> switchport mode access</w:t>
      </w:r>
    </w:p>
    <w:p w14:paraId="43EE2081" w14:textId="77777777" w:rsidR="009440C6" w:rsidRPr="0082466B" w:rsidRDefault="009440C6" w:rsidP="009440C6">
      <w:pPr>
        <w:pStyle w:val="DevConfigs"/>
        <w:rPr>
          <w:rStyle w:val="DevConfigGray"/>
        </w:rPr>
      </w:pPr>
      <w:r>
        <w:rPr>
          <w:rStyle w:val="DevConfigGray"/>
        </w:rPr>
        <w:t xml:space="preserve"> shutdown</w:t>
      </w:r>
    </w:p>
    <w:p w14:paraId="2161C62A" w14:textId="77777777" w:rsidR="009440C6" w:rsidRPr="0082466B" w:rsidRDefault="009440C6" w:rsidP="009440C6">
      <w:pPr>
        <w:pStyle w:val="DevConfigs"/>
        <w:rPr>
          <w:rStyle w:val="DevConfigGray"/>
        </w:rPr>
      </w:pPr>
      <w:r>
        <w:rPr>
          <w:rStyle w:val="DevConfigGray"/>
        </w:rPr>
        <w:t>!</w:t>
      </w:r>
    </w:p>
    <w:p w14:paraId="3EFBEFCE" w14:textId="77777777" w:rsidR="009440C6" w:rsidRDefault="009440C6" w:rsidP="009440C6">
      <w:pPr>
        <w:pStyle w:val="DevConfigs"/>
        <w:rPr>
          <w:rStyle w:val="DevConfigGray"/>
        </w:rPr>
      </w:pPr>
      <w:r>
        <w:rPr>
          <w:rStyle w:val="DevConfigGray"/>
        </w:rPr>
        <w:t>interface FastEthernet0/24</w:t>
      </w:r>
    </w:p>
    <w:p w14:paraId="622B94AA" w14:textId="77777777" w:rsidR="009440C6" w:rsidRDefault="009440C6" w:rsidP="009440C6">
      <w:pPr>
        <w:pStyle w:val="DevConfigs"/>
        <w:rPr>
          <w:rStyle w:val="DevConfigGray"/>
        </w:rPr>
      </w:pPr>
      <w:r>
        <w:rPr>
          <w:rStyle w:val="DevConfigGray"/>
        </w:rPr>
        <w:t xml:space="preserve"> switchport mode access</w:t>
      </w:r>
    </w:p>
    <w:p w14:paraId="3CF32E00" w14:textId="77777777" w:rsidR="009440C6" w:rsidRPr="0082466B" w:rsidRDefault="009440C6" w:rsidP="009440C6">
      <w:pPr>
        <w:pStyle w:val="DevConfigs"/>
        <w:rPr>
          <w:rStyle w:val="DevConfigGray"/>
        </w:rPr>
      </w:pPr>
      <w:r>
        <w:rPr>
          <w:rStyle w:val="DevConfigGray"/>
        </w:rPr>
        <w:t xml:space="preserve"> shutdown</w:t>
      </w:r>
    </w:p>
    <w:p w14:paraId="58389396" w14:textId="77777777" w:rsidR="009440C6" w:rsidRPr="0082466B" w:rsidRDefault="009440C6" w:rsidP="009440C6">
      <w:pPr>
        <w:pStyle w:val="DevConfigs"/>
        <w:rPr>
          <w:rStyle w:val="DevConfigGray"/>
        </w:rPr>
      </w:pPr>
      <w:r>
        <w:rPr>
          <w:rStyle w:val="DevConfigGray"/>
        </w:rPr>
        <w:lastRenderedPageBreak/>
        <w:t>!</w:t>
      </w:r>
    </w:p>
    <w:p w14:paraId="0D82B650" w14:textId="77777777" w:rsidR="009440C6" w:rsidRDefault="009440C6" w:rsidP="009440C6">
      <w:pPr>
        <w:pStyle w:val="DevConfigs"/>
        <w:rPr>
          <w:rStyle w:val="DevConfigGray"/>
        </w:rPr>
      </w:pPr>
      <w:r>
        <w:rPr>
          <w:rStyle w:val="DevConfigGray"/>
        </w:rPr>
        <w:t>interface GigabitEthernet0/1</w:t>
      </w:r>
    </w:p>
    <w:p w14:paraId="6A98E637" w14:textId="77777777" w:rsidR="009440C6" w:rsidRPr="0082466B" w:rsidRDefault="009440C6" w:rsidP="009440C6">
      <w:pPr>
        <w:pStyle w:val="DevConfigs"/>
        <w:rPr>
          <w:rStyle w:val="DevConfigGray"/>
        </w:rPr>
      </w:pPr>
      <w:r>
        <w:rPr>
          <w:rStyle w:val="DevConfigGray"/>
        </w:rPr>
        <w:t xml:space="preserve"> shutdown</w:t>
      </w:r>
    </w:p>
    <w:p w14:paraId="06C4ACF1" w14:textId="77777777" w:rsidR="009440C6" w:rsidRPr="0082466B" w:rsidRDefault="009440C6" w:rsidP="009440C6">
      <w:pPr>
        <w:pStyle w:val="DevConfigs"/>
        <w:rPr>
          <w:rStyle w:val="DevConfigGray"/>
        </w:rPr>
      </w:pPr>
      <w:r>
        <w:rPr>
          <w:rStyle w:val="DevConfigGray"/>
        </w:rPr>
        <w:t>!</w:t>
      </w:r>
    </w:p>
    <w:p w14:paraId="422B4EAD" w14:textId="77777777" w:rsidR="009440C6" w:rsidRDefault="009440C6" w:rsidP="009440C6">
      <w:pPr>
        <w:pStyle w:val="DevConfigs"/>
        <w:rPr>
          <w:rStyle w:val="DevConfigGray"/>
        </w:rPr>
      </w:pPr>
      <w:r>
        <w:rPr>
          <w:rStyle w:val="DevConfigGray"/>
        </w:rPr>
        <w:t>interface GigabitEthernet0/2</w:t>
      </w:r>
    </w:p>
    <w:p w14:paraId="1276145F" w14:textId="77777777" w:rsidR="009440C6" w:rsidRPr="0082466B" w:rsidRDefault="009440C6" w:rsidP="009440C6">
      <w:pPr>
        <w:pStyle w:val="DevConfigs"/>
        <w:rPr>
          <w:rStyle w:val="DevConfigGray"/>
        </w:rPr>
      </w:pPr>
      <w:r>
        <w:rPr>
          <w:rStyle w:val="DevConfigGray"/>
        </w:rPr>
        <w:t xml:space="preserve"> shutdown</w:t>
      </w:r>
    </w:p>
    <w:p w14:paraId="56F84BF7" w14:textId="77777777" w:rsidR="009440C6" w:rsidRPr="0082466B" w:rsidRDefault="009440C6" w:rsidP="009440C6">
      <w:pPr>
        <w:pStyle w:val="DevConfigs"/>
        <w:rPr>
          <w:rStyle w:val="DevConfigGray"/>
        </w:rPr>
      </w:pPr>
      <w:r>
        <w:rPr>
          <w:rStyle w:val="DevConfigGray"/>
        </w:rPr>
        <w:t>!</w:t>
      </w:r>
    </w:p>
    <w:p w14:paraId="0E871933" w14:textId="77777777" w:rsidR="009440C6" w:rsidRPr="0082466B" w:rsidRDefault="009440C6" w:rsidP="009440C6">
      <w:pPr>
        <w:pStyle w:val="DevConfigs"/>
        <w:rPr>
          <w:rStyle w:val="DevConfigGray"/>
        </w:rPr>
      </w:pPr>
      <w:r>
        <w:rPr>
          <w:rStyle w:val="DevConfigGray"/>
        </w:rPr>
        <w:t>interface Vlan1</w:t>
      </w:r>
    </w:p>
    <w:p w14:paraId="6FDE8487" w14:textId="77777777" w:rsidR="009440C6" w:rsidRPr="0082466B" w:rsidRDefault="009440C6" w:rsidP="009440C6">
      <w:pPr>
        <w:pStyle w:val="DevConfigs"/>
        <w:rPr>
          <w:rStyle w:val="DevConfigGray"/>
        </w:rPr>
      </w:pPr>
      <w:r>
        <w:rPr>
          <w:rStyle w:val="DevConfigGray"/>
        </w:rPr>
        <w:t xml:space="preserve"> no ip address</w:t>
      </w:r>
    </w:p>
    <w:p w14:paraId="468F286D" w14:textId="77777777" w:rsidR="009440C6" w:rsidRPr="0082466B" w:rsidRDefault="009440C6" w:rsidP="009440C6">
      <w:pPr>
        <w:pStyle w:val="DevConfigs"/>
        <w:rPr>
          <w:rStyle w:val="DevConfigGray"/>
        </w:rPr>
      </w:pPr>
      <w:r>
        <w:rPr>
          <w:rStyle w:val="DevConfigGray"/>
        </w:rPr>
        <w:t>!</w:t>
      </w:r>
    </w:p>
    <w:p w14:paraId="7D0EC153" w14:textId="77777777" w:rsidR="009440C6" w:rsidRPr="0082466B" w:rsidRDefault="009440C6" w:rsidP="009440C6">
      <w:pPr>
        <w:pStyle w:val="DevConfigs"/>
        <w:rPr>
          <w:rStyle w:val="DevConfigGray"/>
        </w:rPr>
      </w:pPr>
      <w:r>
        <w:rPr>
          <w:rStyle w:val="DevConfigGray"/>
        </w:rPr>
        <w:t>interface Vlan99</w:t>
      </w:r>
    </w:p>
    <w:p w14:paraId="3A1B844A" w14:textId="77777777" w:rsidR="009440C6" w:rsidRPr="0082466B" w:rsidRDefault="009440C6" w:rsidP="009440C6">
      <w:pPr>
        <w:pStyle w:val="DevConfigs"/>
        <w:rPr>
          <w:rStyle w:val="DevConfigGray"/>
        </w:rPr>
      </w:pPr>
      <w:r>
        <w:rPr>
          <w:rStyle w:val="DevConfigGray"/>
        </w:rPr>
        <w:t xml:space="preserve"> ip address 192.168.1.11 255.255.255.0</w:t>
      </w:r>
    </w:p>
    <w:p w14:paraId="4CAEDD87" w14:textId="77777777" w:rsidR="009440C6" w:rsidRPr="0082466B" w:rsidRDefault="009440C6" w:rsidP="009440C6">
      <w:pPr>
        <w:pStyle w:val="DevConfigs"/>
        <w:rPr>
          <w:rStyle w:val="DevConfigGray"/>
        </w:rPr>
      </w:pPr>
      <w:r>
        <w:rPr>
          <w:rStyle w:val="DevConfigGray"/>
        </w:rPr>
        <w:t>!</w:t>
      </w:r>
    </w:p>
    <w:p w14:paraId="6B756B4B" w14:textId="77777777" w:rsidR="009440C6" w:rsidRPr="0082466B" w:rsidRDefault="009440C6" w:rsidP="009440C6">
      <w:pPr>
        <w:pStyle w:val="DevConfigs"/>
        <w:rPr>
          <w:rStyle w:val="DevConfigGray"/>
        </w:rPr>
      </w:pPr>
      <w:r>
        <w:rPr>
          <w:rStyle w:val="DevConfigGray"/>
        </w:rPr>
        <w:t>ip http server</w:t>
      </w:r>
    </w:p>
    <w:p w14:paraId="12A201A1" w14:textId="77777777" w:rsidR="009440C6" w:rsidRPr="0082466B" w:rsidRDefault="009440C6" w:rsidP="009440C6">
      <w:pPr>
        <w:pStyle w:val="DevConfigs"/>
        <w:rPr>
          <w:rStyle w:val="DevConfigGray"/>
        </w:rPr>
      </w:pPr>
      <w:r>
        <w:rPr>
          <w:rStyle w:val="DevConfigGray"/>
        </w:rPr>
        <w:t>ip http secure-server</w:t>
      </w:r>
    </w:p>
    <w:p w14:paraId="6C2527D2" w14:textId="77777777" w:rsidR="009440C6" w:rsidRPr="0082466B" w:rsidRDefault="009440C6" w:rsidP="009440C6">
      <w:pPr>
        <w:pStyle w:val="DevConfigs"/>
        <w:rPr>
          <w:rStyle w:val="DevConfigGray"/>
        </w:rPr>
      </w:pPr>
      <w:r>
        <w:rPr>
          <w:rStyle w:val="DevConfigGray"/>
        </w:rPr>
        <w:t>!</w:t>
      </w:r>
    </w:p>
    <w:p w14:paraId="6875952E" w14:textId="77777777" w:rsidR="009440C6" w:rsidRPr="0082466B" w:rsidRDefault="009440C6" w:rsidP="009440C6">
      <w:pPr>
        <w:pStyle w:val="DevConfigs"/>
        <w:rPr>
          <w:rStyle w:val="DevConfigGray"/>
        </w:rPr>
      </w:pPr>
      <w:r>
        <w:rPr>
          <w:rStyle w:val="DevConfigGray"/>
        </w:rPr>
        <w:t>banner motd ^C Authorized Users Only! ^C</w:t>
      </w:r>
    </w:p>
    <w:p w14:paraId="01E8E327" w14:textId="77777777" w:rsidR="009440C6" w:rsidRPr="0082466B" w:rsidRDefault="009440C6" w:rsidP="009440C6">
      <w:pPr>
        <w:pStyle w:val="DevConfigs"/>
        <w:rPr>
          <w:rStyle w:val="DevConfigGray"/>
        </w:rPr>
      </w:pPr>
      <w:r>
        <w:rPr>
          <w:rStyle w:val="DevConfigGray"/>
        </w:rPr>
        <w:t>!</w:t>
      </w:r>
    </w:p>
    <w:p w14:paraId="5E5EEFAF" w14:textId="77777777" w:rsidR="009440C6" w:rsidRPr="0082466B" w:rsidRDefault="009440C6" w:rsidP="009440C6">
      <w:pPr>
        <w:pStyle w:val="DevConfigs"/>
        <w:rPr>
          <w:rStyle w:val="DevConfigGray"/>
        </w:rPr>
      </w:pPr>
      <w:r>
        <w:rPr>
          <w:rStyle w:val="DevConfigGray"/>
        </w:rPr>
        <w:t>line con 0</w:t>
      </w:r>
    </w:p>
    <w:p w14:paraId="7B1E0655" w14:textId="77777777" w:rsidR="009440C6" w:rsidRPr="0082466B" w:rsidRDefault="009440C6" w:rsidP="009440C6">
      <w:pPr>
        <w:pStyle w:val="DevConfigs"/>
        <w:rPr>
          <w:rStyle w:val="DevConfigGray"/>
        </w:rPr>
      </w:pPr>
      <w:r>
        <w:rPr>
          <w:rStyle w:val="DevConfigGray"/>
        </w:rPr>
        <w:t xml:space="preserve"> password cisco</w:t>
      </w:r>
    </w:p>
    <w:p w14:paraId="49E5E217" w14:textId="77777777" w:rsidR="009440C6" w:rsidRPr="0082466B" w:rsidRDefault="009440C6" w:rsidP="009440C6">
      <w:pPr>
        <w:pStyle w:val="DevConfigs"/>
        <w:rPr>
          <w:rStyle w:val="DevConfigGray"/>
        </w:rPr>
      </w:pPr>
      <w:r>
        <w:rPr>
          <w:rStyle w:val="DevConfigGray"/>
        </w:rPr>
        <w:t xml:space="preserve"> logging synchronous</w:t>
      </w:r>
    </w:p>
    <w:p w14:paraId="131F65E6" w14:textId="77777777" w:rsidR="009440C6" w:rsidRPr="0082466B" w:rsidRDefault="009440C6" w:rsidP="009440C6">
      <w:pPr>
        <w:pStyle w:val="DevConfigs"/>
        <w:rPr>
          <w:rStyle w:val="DevConfigGray"/>
        </w:rPr>
      </w:pPr>
      <w:r>
        <w:rPr>
          <w:rStyle w:val="DevConfigGray"/>
        </w:rPr>
        <w:t xml:space="preserve"> login</w:t>
      </w:r>
    </w:p>
    <w:p w14:paraId="3694DE5B" w14:textId="77777777" w:rsidR="009440C6" w:rsidRPr="0082466B" w:rsidRDefault="009440C6" w:rsidP="009440C6">
      <w:pPr>
        <w:pStyle w:val="DevConfigs"/>
        <w:rPr>
          <w:rStyle w:val="DevConfigGray"/>
        </w:rPr>
      </w:pPr>
      <w:r>
        <w:rPr>
          <w:rStyle w:val="DevConfigGray"/>
        </w:rPr>
        <w:t>line vty 0 4</w:t>
      </w:r>
    </w:p>
    <w:p w14:paraId="08230C93" w14:textId="77777777" w:rsidR="009440C6" w:rsidRPr="0082466B" w:rsidRDefault="009440C6" w:rsidP="009440C6">
      <w:pPr>
        <w:pStyle w:val="DevConfigs"/>
        <w:rPr>
          <w:rStyle w:val="DevConfigGray"/>
        </w:rPr>
      </w:pPr>
      <w:r>
        <w:rPr>
          <w:rStyle w:val="DevConfigGray"/>
        </w:rPr>
        <w:t xml:space="preserve"> password cisco</w:t>
      </w:r>
    </w:p>
    <w:p w14:paraId="43A609C4" w14:textId="77777777" w:rsidR="009440C6" w:rsidRPr="0082466B" w:rsidRDefault="009440C6" w:rsidP="009440C6">
      <w:pPr>
        <w:pStyle w:val="DevConfigs"/>
        <w:rPr>
          <w:rStyle w:val="DevConfigGray"/>
        </w:rPr>
      </w:pPr>
      <w:r>
        <w:rPr>
          <w:rStyle w:val="DevConfigGray"/>
        </w:rPr>
        <w:t xml:space="preserve"> login</w:t>
      </w:r>
    </w:p>
    <w:p w14:paraId="53D17E0B" w14:textId="77777777" w:rsidR="009440C6" w:rsidRPr="0082466B" w:rsidRDefault="009440C6" w:rsidP="009440C6">
      <w:pPr>
        <w:pStyle w:val="DevConfigs"/>
        <w:rPr>
          <w:rStyle w:val="DevConfigGray"/>
        </w:rPr>
      </w:pPr>
      <w:r>
        <w:rPr>
          <w:rStyle w:val="DevConfigGray"/>
        </w:rPr>
        <w:t>line vty 5 15</w:t>
      </w:r>
    </w:p>
    <w:p w14:paraId="26DD3DAB" w14:textId="77777777" w:rsidR="009440C6" w:rsidRPr="0082466B" w:rsidRDefault="009440C6" w:rsidP="009440C6">
      <w:pPr>
        <w:pStyle w:val="DevConfigs"/>
        <w:rPr>
          <w:rStyle w:val="DevConfigGray"/>
        </w:rPr>
      </w:pPr>
      <w:r>
        <w:rPr>
          <w:rStyle w:val="DevConfigGray"/>
        </w:rPr>
        <w:t xml:space="preserve"> password cisco</w:t>
      </w:r>
    </w:p>
    <w:p w14:paraId="1093A284" w14:textId="77777777" w:rsidR="009440C6" w:rsidRPr="0082466B" w:rsidRDefault="009440C6" w:rsidP="009440C6">
      <w:pPr>
        <w:pStyle w:val="DevConfigs"/>
        <w:rPr>
          <w:rStyle w:val="DevConfigGray"/>
        </w:rPr>
      </w:pPr>
      <w:r>
        <w:rPr>
          <w:rStyle w:val="DevConfigGray"/>
        </w:rPr>
        <w:t>login</w:t>
      </w:r>
    </w:p>
    <w:p w14:paraId="0ACE49D2" w14:textId="77777777" w:rsidR="009440C6" w:rsidRPr="0082466B" w:rsidRDefault="009440C6" w:rsidP="009440C6">
      <w:pPr>
        <w:pStyle w:val="DevConfigs"/>
        <w:rPr>
          <w:rStyle w:val="DevConfigGray"/>
        </w:rPr>
      </w:pPr>
      <w:r>
        <w:rPr>
          <w:rStyle w:val="DevConfigGray"/>
        </w:rPr>
        <w:t>!</w:t>
      </w:r>
    </w:p>
    <w:p w14:paraId="26F2A2AE" w14:textId="77777777" w:rsidR="009440C6" w:rsidRDefault="009440C6" w:rsidP="009440C6">
      <w:pPr>
        <w:pStyle w:val="DevConfigs"/>
        <w:rPr>
          <w:rStyle w:val="DevConfigGray"/>
        </w:rPr>
      </w:pPr>
      <w:r>
        <w:rPr>
          <w:rStyle w:val="DevConfigGray"/>
        </w:rPr>
        <w:t>end</w:t>
      </w:r>
    </w:p>
    <w:p w14:paraId="4557B930" w14:textId="77777777" w:rsidR="009440C6" w:rsidRPr="0082466B" w:rsidRDefault="009440C6" w:rsidP="00665FC9">
      <w:pPr>
        <w:pStyle w:val="Heading1"/>
        <w:rPr>
          <w:rStyle w:val="LabSectionGray"/>
          <w:rFonts w:ascii="Courier New" w:hAnsi="Courier New"/>
          <w:sz w:val="20"/>
        </w:rPr>
      </w:pPr>
      <w:r>
        <w:rPr>
          <w:rStyle w:val="LabSectionGray"/>
        </w:rPr>
        <w:t>Switch S2</w:t>
      </w:r>
    </w:p>
    <w:p w14:paraId="51684752" w14:textId="77777777" w:rsidR="009440C6" w:rsidRPr="00CE5984" w:rsidRDefault="009440C6" w:rsidP="009440C6">
      <w:pPr>
        <w:pStyle w:val="DevConfigs"/>
        <w:rPr>
          <w:rStyle w:val="DevConfigGray"/>
        </w:rPr>
      </w:pPr>
      <w:r>
        <w:rPr>
          <w:rStyle w:val="DevConfigGray"/>
        </w:rPr>
        <w:t>Building configuration...</w:t>
      </w:r>
    </w:p>
    <w:p w14:paraId="2884E94F" w14:textId="77777777" w:rsidR="009440C6" w:rsidRPr="00CE5984" w:rsidRDefault="009440C6" w:rsidP="009440C6">
      <w:pPr>
        <w:pStyle w:val="DevConfigs"/>
        <w:rPr>
          <w:rStyle w:val="DevConfigGray"/>
        </w:rPr>
      </w:pPr>
    </w:p>
    <w:p w14:paraId="0DF75158" w14:textId="77777777" w:rsidR="009440C6" w:rsidRPr="00CE5984" w:rsidRDefault="009440C6" w:rsidP="009440C6">
      <w:pPr>
        <w:pStyle w:val="DevConfigs"/>
        <w:rPr>
          <w:rStyle w:val="DevConfigGray"/>
        </w:rPr>
      </w:pPr>
      <w:r>
        <w:rPr>
          <w:rStyle w:val="DevConfigGray"/>
        </w:rPr>
        <w:t>Current configuration : 1875 bytes</w:t>
      </w:r>
    </w:p>
    <w:p w14:paraId="63F8680C" w14:textId="77777777" w:rsidR="009440C6" w:rsidRPr="00CE5984" w:rsidRDefault="009440C6" w:rsidP="009440C6">
      <w:pPr>
        <w:pStyle w:val="DevConfigs"/>
        <w:rPr>
          <w:rStyle w:val="DevConfigGray"/>
        </w:rPr>
      </w:pPr>
      <w:r>
        <w:rPr>
          <w:rStyle w:val="DevConfigGray"/>
        </w:rPr>
        <w:t>!</w:t>
      </w:r>
    </w:p>
    <w:p w14:paraId="4BBC6E59" w14:textId="77777777" w:rsidR="009440C6" w:rsidRPr="00CE5984" w:rsidRDefault="009440C6" w:rsidP="009440C6">
      <w:pPr>
        <w:pStyle w:val="DevConfigs"/>
        <w:rPr>
          <w:rStyle w:val="DevConfigGray"/>
        </w:rPr>
      </w:pPr>
      <w:r>
        <w:rPr>
          <w:rStyle w:val="DevConfigGray"/>
        </w:rPr>
        <w:t>version 15.2</w:t>
      </w:r>
    </w:p>
    <w:p w14:paraId="16E22BF2" w14:textId="77777777" w:rsidR="009440C6" w:rsidRPr="00CE5984" w:rsidRDefault="009440C6" w:rsidP="009440C6">
      <w:pPr>
        <w:pStyle w:val="DevConfigs"/>
        <w:rPr>
          <w:rStyle w:val="DevConfigGray"/>
        </w:rPr>
      </w:pPr>
      <w:r>
        <w:rPr>
          <w:rStyle w:val="DevConfigGray"/>
        </w:rPr>
        <w:t>no service pad</w:t>
      </w:r>
    </w:p>
    <w:p w14:paraId="7DBC8DB2" w14:textId="77777777" w:rsidR="009440C6" w:rsidRPr="00CE5984" w:rsidRDefault="009440C6" w:rsidP="009440C6">
      <w:pPr>
        <w:pStyle w:val="DevConfigs"/>
        <w:rPr>
          <w:rStyle w:val="DevConfigGray"/>
        </w:rPr>
      </w:pPr>
      <w:r>
        <w:rPr>
          <w:rStyle w:val="DevConfigGray"/>
        </w:rPr>
        <w:t>service timestamps debug datetime msec</w:t>
      </w:r>
    </w:p>
    <w:p w14:paraId="4594DB00" w14:textId="77777777" w:rsidR="009440C6" w:rsidRPr="00CE5984" w:rsidRDefault="009440C6" w:rsidP="009440C6">
      <w:pPr>
        <w:pStyle w:val="DevConfigs"/>
        <w:rPr>
          <w:rStyle w:val="DevConfigGray"/>
        </w:rPr>
      </w:pPr>
      <w:r>
        <w:rPr>
          <w:rStyle w:val="DevConfigGray"/>
        </w:rPr>
        <w:t>service timestamps log datetime msec</w:t>
      </w:r>
    </w:p>
    <w:p w14:paraId="7AA27A38" w14:textId="77777777" w:rsidR="009440C6" w:rsidRPr="0082466B" w:rsidRDefault="009440C6" w:rsidP="009440C6">
      <w:pPr>
        <w:pStyle w:val="DevConfigs"/>
        <w:rPr>
          <w:rStyle w:val="DevConfigGray"/>
        </w:rPr>
      </w:pPr>
      <w:r>
        <w:rPr>
          <w:rStyle w:val="DevConfigGray"/>
        </w:rPr>
        <w:t>service password-encryption</w:t>
      </w:r>
    </w:p>
    <w:p w14:paraId="4637B3C6" w14:textId="77777777" w:rsidR="009440C6" w:rsidRPr="0082466B" w:rsidRDefault="009440C6" w:rsidP="009440C6">
      <w:pPr>
        <w:pStyle w:val="DevConfigs"/>
        <w:rPr>
          <w:rStyle w:val="DevConfigGray"/>
        </w:rPr>
      </w:pPr>
      <w:r>
        <w:rPr>
          <w:rStyle w:val="DevConfigGray"/>
        </w:rPr>
        <w:t>!</w:t>
      </w:r>
    </w:p>
    <w:p w14:paraId="61F88F77" w14:textId="77777777" w:rsidR="009440C6" w:rsidRPr="0082466B" w:rsidRDefault="009440C6" w:rsidP="009440C6">
      <w:pPr>
        <w:pStyle w:val="DevConfigs"/>
        <w:rPr>
          <w:rStyle w:val="DevConfigGray"/>
        </w:rPr>
      </w:pPr>
      <w:r>
        <w:rPr>
          <w:rStyle w:val="DevConfigGray"/>
        </w:rPr>
        <w:t>hostname S2</w:t>
      </w:r>
    </w:p>
    <w:p w14:paraId="17A4AE96" w14:textId="77777777" w:rsidR="009440C6" w:rsidRPr="0082466B" w:rsidRDefault="009440C6" w:rsidP="009440C6">
      <w:pPr>
        <w:pStyle w:val="DevConfigs"/>
        <w:rPr>
          <w:rStyle w:val="DevConfigGray"/>
        </w:rPr>
      </w:pPr>
      <w:r>
        <w:rPr>
          <w:rStyle w:val="DevConfigGray"/>
        </w:rPr>
        <w:t>!</w:t>
      </w:r>
    </w:p>
    <w:p w14:paraId="23CA689E" w14:textId="77777777" w:rsidR="009440C6" w:rsidRPr="0082466B" w:rsidRDefault="009440C6" w:rsidP="009440C6">
      <w:pPr>
        <w:pStyle w:val="DevConfigs"/>
        <w:rPr>
          <w:rStyle w:val="DevConfigGray"/>
        </w:rPr>
      </w:pPr>
      <w:r>
        <w:rPr>
          <w:rStyle w:val="DevConfigGray"/>
        </w:rPr>
        <w:t>boot-start-marker</w:t>
      </w:r>
    </w:p>
    <w:p w14:paraId="271C2AC0" w14:textId="77777777" w:rsidR="009440C6" w:rsidRPr="0082466B" w:rsidRDefault="009440C6" w:rsidP="009440C6">
      <w:pPr>
        <w:pStyle w:val="DevConfigs"/>
        <w:rPr>
          <w:rStyle w:val="DevConfigGray"/>
        </w:rPr>
      </w:pPr>
      <w:r>
        <w:rPr>
          <w:rStyle w:val="DevConfigGray"/>
        </w:rPr>
        <w:t>boot-end-marker</w:t>
      </w:r>
    </w:p>
    <w:p w14:paraId="7EA0C7CF" w14:textId="77777777" w:rsidR="009440C6" w:rsidRPr="0082466B" w:rsidRDefault="009440C6" w:rsidP="009440C6">
      <w:pPr>
        <w:pStyle w:val="DevConfigs"/>
        <w:rPr>
          <w:rStyle w:val="DevConfigGray"/>
        </w:rPr>
      </w:pPr>
      <w:r>
        <w:rPr>
          <w:rStyle w:val="DevConfigGray"/>
        </w:rPr>
        <w:t>!</w:t>
      </w:r>
    </w:p>
    <w:p w14:paraId="791E5C03" w14:textId="3F76D3E3" w:rsidR="009440C6" w:rsidRPr="0082466B" w:rsidRDefault="009B7A13" w:rsidP="009440C6">
      <w:pPr>
        <w:pStyle w:val="DevConfigs"/>
        <w:rPr>
          <w:rStyle w:val="DevConfigGray"/>
        </w:rPr>
      </w:pPr>
      <w:r>
        <w:rPr>
          <w:rStyle w:val="DevConfigGray"/>
        </w:rPr>
        <w:t>enable secret 5 $1$jTd.$1rhSHu68akU70GYYyc4Dy1</w:t>
      </w:r>
    </w:p>
    <w:p w14:paraId="1CBCDD32" w14:textId="77777777" w:rsidR="009440C6" w:rsidRPr="0082466B" w:rsidRDefault="009440C6" w:rsidP="009440C6">
      <w:pPr>
        <w:pStyle w:val="DevConfigs"/>
        <w:rPr>
          <w:rStyle w:val="DevConfigGray"/>
        </w:rPr>
      </w:pPr>
      <w:r>
        <w:rPr>
          <w:rStyle w:val="DevConfigGray"/>
        </w:rPr>
        <w:t>!</w:t>
      </w:r>
    </w:p>
    <w:p w14:paraId="147E959E" w14:textId="77777777" w:rsidR="009440C6" w:rsidRPr="0082466B" w:rsidRDefault="009440C6" w:rsidP="009440C6">
      <w:pPr>
        <w:pStyle w:val="DevConfigs"/>
        <w:rPr>
          <w:rStyle w:val="DevConfigGray"/>
        </w:rPr>
      </w:pPr>
      <w:r>
        <w:rPr>
          <w:rStyle w:val="DevConfigGray"/>
        </w:rPr>
        <w:lastRenderedPageBreak/>
        <w:t>no aaa new-model</w:t>
      </w:r>
    </w:p>
    <w:p w14:paraId="573E88B1" w14:textId="77777777" w:rsidR="009440C6" w:rsidRPr="0082466B" w:rsidRDefault="009440C6" w:rsidP="009440C6">
      <w:pPr>
        <w:pStyle w:val="DevConfigs"/>
        <w:rPr>
          <w:rStyle w:val="DevConfigGray"/>
        </w:rPr>
      </w:pPr>
      <w:r>
        <w:rPr>
          <w:rStyle w:val="DevConfigGray"/>
        </w:rPr>
        <w:t>system mtu routing 1500</w:t>
      </w:r>
    </w:p>
    <w:p w14:paraId="150ED448" w14:textId="77777777" w:rsidR="009440C6" w:rsidRPr="0082466B" w:rsidRDefault="009440C6" w:rsidP="009440C6">
      <w:pPr>
        <w:pStyle w:val="DevConfigs"/>
        <w:rPr>
          <w:rStyle w:val="DevConfigGray"/>
        </w:rPr>
      </w:pPr>
      <w:r>
        <w:rPr>
          <w:rStyle w:val="DevConfigGray"/>
        </w:rPr>
        <w:t>!</w:t>
      </w:r>
    </w:p>
    <w:p w14:paraId="74F289CC" w14:textId="77777777" w:rsidR="009440C6" w:rsidRPr="0082466B" w:rsidRDefault="009440C6" w:rsidP="009440C6">
      <w:pPr>
        <w:pStyle w:val="DevConfigs"/>
        <w:rPr>
          <w:rStyle w:val="DevConfigGray"/>
        </w:rPr>
      </w:pPr>
      <w:r>
        <w:rPr>
          <w:rStyle w:val="DevConfigGray"/>
        </w:rPr>
        <w:t>no ip domain-lookup</w:t>
      </w:r>
    </w:p>
    <w:p w14:paraId="179D476E" w14:textId="77777777" w:rsidR="009440C6" w:rsidRPr="0082466B" w:rsidRDefault="009440C6" w:rsidP="009440C6">
      <w:pPr>
        <w:pStyle w:val="DevConfigs"/>
        <w:rPr>
          <w:rStyle w:val="DevConfigGray"/>
        </w:rPr>
      </w:pPr>
      <w:r>
        <w:rPr>
          <w:rStyle w:val="DevConfigGray"/>
        </w:rPr>
        <w:t>!</w:t>
      </w:r>
    </w:p>
    <w:p w14:paraId="07CA053B" w14:textId="77777777" w:rsidR="009440C6" w:rsidRPr="0082466B" w:rsidRDefault="009440C6" w:rsidP="009440C6">
      <w:pPr>
        <w:pStyle w:val="DevConfigs"/>
        <w:rPr>
          <w:rStyle w:val="DevConfigGray"/>
        </w:rPr>
      </w:pPr>
      <w:r>
        <w:rPr>
          <w:rStyle w:val="DevConfigGray"/>
        </w:rPr>
        <w:t>spanning-tree mode pvst</w:t>
      </w:r>
    </w:p>
    <w:p w14:paraId="6C3759BC" w14:textId="77777777" w:rsidR="009440C6" w:rsidRPr="0082466B" w:rsidRDefault="009440C6" w:rsidP="009440C6">
      <w:pPr>
        <w:pStyle w:val="DevConfigs"/>
        <w:rPr>
          <w:rStyle w:val="DevConfigGray"/>
        </w:rPr>
      </w:pPr>
      <w:r>
        <w:rPr>
          <w:rStyle w:val="DevConfigGray"/>
        </w:rPr>
        <w:t>spanning-tree extend system-id</w:t>
      </w:r>
    </w:p>
    <w:p w14:paraId="227A6F12" w14:textId="77777777" w:rsidR="009440C6" w:rsidRPr="0082466B" w:rsidRDefault="009440C6" w:rsidP="009440C6">
      <w:pPr>
        <w:pStyle w:val="DevConfigs"/>
        <w:rPr>
          <w:rStyle w:val="DevConfigGray"/>
        </w:rPr>
      </w:pPr>
      <w:r>
        <w:rPr>
          <w:rStyle w:val="DevConfigGray"/>
        </w:rPr>
        <w:t>!</w:t>
      </w:r>
    </w:p>
    <w:p w14:paraId="4E03BD0F" w14:textId="77777777" w:rsidR="009440C6" w:rsidRPr="0082466B" w:rsidRDefault="009440C6" w:rsidP="009440C6">
      <w:pPr>
        <w:pStyle w:val="DevConfigs"/>
        <w:rPr>
          <w:rStyle w:val="DevConfigGray"/>
        </w:rPr>
      </w:pPr>
      <w:r>
        <w:rPr>
          <w:rStyle w:val="DevConfigGray"/>
        </w:rPr>
        <w:t>vlan internal allocation policy ascending</w:t>
      </w:r>
    </w:p>
    <w:p w14:paraId="0078D925" w14:textId="77777777" w:rsidR="009440C6" w:rsidRPr="0082466B" w:rsidRDefault="009440C6" w:rsidP="009440C6">
      <w:pPr>
        <w:pStyle w:val="DevConfigs"/>
        <w:rPr>
          <w:rStyle w:val="DevConfigGray"/>
        </w:rPr>
      </w:pPr>
      <w:r>
        <w:rPr>
          <w:rStyle w:val="DevConfigGray"/>
        </w:rPr>
        <w:t>!</w:t>
      </w:r>
    </w:p>
    <w:p w14:paraId="372F1B1C" w14:textId="325EADEA" w:rsidR="009440C6" w:rsidRDefault="009440C6" w:rsidP="009440C6">
      <w:pPr>
        <w:pStyle w:val="DevConfigs"/>
        <w:rPr>
          <w:rStyle w:val="DevConfigGray"/>
        </w:rPr>
      </w:pPr>
      <w:r>
        <w:rPr>
          <w:rStyle w:val="DevConfigGray"/>
        </w:rPr>
        <w:t>interface FastEthernet0/1</w:t>
      </w:r>
    </w:p>
    <w:p w14:paraId="7542B8AE" w14:textId="3B65F0B6" w:rsidR="00170489" w:rsidRPr="0082466B" w:rsidRDefault="00170489" w:rsidP="009440C6">
      <w:pPr>
        <w:pStyle w:val="DevConfigs"/>
        <w:rPr>
          <w:rStyle w:val="DevConfigGray"/>
        </w:rPr>
      </w:pPr>
      <w:r>
        <w:rPr>
          <w:rStyle w:val="DevConfigGray"/>
        </w:rPr>
        <w:t xml:space="preserve"> switchport trunk native vlan 1000</w:t>
      </w:r>
    </w:p>
    <w:p w14:paraId="252FE3A1" w14:textId="77777777" w:rsidR="009440C6" w:rsidRPr="0082466B" w:rsidRDefault="009440C6" w:rsidP="009440C6">
      <w:pPr>
        <w:pStyle w:val="DevConfigs"/>
        <w:rPr>
          <w:rStyle w:val="DevConfigGray"/>
        </w:rPr>
      </w:pPr>
      <w:r>
        <w:rPr>
          <w:rStyle w:val="DevConfigGray"/>
        </w:rPr>
        <w:t xml:space="preserve"> switchport mode trunk</w:t>
      </w:r>
    </w:p>
    <w:p w14:paraId="393C705B" w14:textId="77777777" w:rsidR="009440C6" w:rsidRPr="0082466B" w:rsidRDefault="009440C6" w:rsidP="009440C6">
      <w:pPr>
        <w:pStyle w:val="DevConfigs"/>
        <w:rPr>
          <w:rStyle w:val="DevConfigGray"/>
        </w:rPr>
      </w:pPr>
      <w:r>
        <w:rPr>
          <w:rStyle w:val="DevConfigGray"/>
        </w:rPr>
        <w:t>!</w:t>
      </w:r>
    </w:p>
    <w:p w14:paraId="5EAF16DE" w14:textId="77777777" w:rsidR="009440C6" w:rsidRPr="004E0AE8" w:rsidRDefault="009440C6" w:rsidP="009440C6">
      <w:pPr>
        <w:pStyle w:val="DevConfigs"/>
        <w:rPr>
          <w:rStyle w:val="DevConfigGray"/>
        </w:rPr>
      </w:pPr>
      <w:r>
        <w:rPr>
          <w:rStyle w:val="DevConfigGray"/>
        </w:rPr>
        <w:t>interface FastEthernet0/2</w:t>
      </w:r>
    </w:p>
    <w:p w14:paraId="7E0D2B3F" w14:textId="77777777" w:rsidR="009440C6" w:rsidRPr="004E0AE8" w:rsidRDefault="009440C6" w:rsidP="009440C6">
      <w:pPr>
        <w:pStyle w:val="DevConfigs"/>
        <w:rPr>
          <w:rStyle w:val="DevConfigGray"/>
        </w:rPr>
      </w:pPr>
      <w:r>
        <w:rPr>
          <w:rStyle w:val="DevConfigGray"/>
        </w:rPr>
        <w:t xml:space="preserve"> shutdown</w:t>
      </w:r>
    </w:p>
    <w:p w14:paraId="5A40FF9B" w14:textId="77777777" w:rsidR="009440C6" w:rsidRPr="004E0AE8" w:rsidRDefault="009440C6" w:rsidP="009440C6">
      <w:pPr>
        <w:pStyle w:val="DevConfigs"/>
        <w:rPr>
          <w:rStyle w:val="DevConfigGray"/>
        </w:rPr>
      </w:pPr>
      <w:r>
        <w:rPr>
          <w:rStyle w:val="DevConfigGray"/>
        </w:rPr>
        <w:t>!</w:t>
      </w:r>
    </w:p>
    <w:p w14:paraId="0A9AB08F" w14:textId="77777777" w:rsidR="009440C6" w:rsidRPr="004E0AE8" w:rsidRDefault="009440C6" w:rsidP="009440C6">
      <w:pPr>
        <w:pStyle w:val="DevConfigs"/>
        <w:rPr>
          <w:rStyle w:val="DevConfigGray"/>
        </w:rPr>
      </w:pPr>
      <w:r>
        <w:rPr>
          <w:rStyle w:val="DevConfigGray"/>
        </w:rPr>
        <w:t>interface FastEthernet0/3</w:t>
      </w:r>
    </w:p>
    <w:p w14:paraId="6B7409DB" w14:textId="77777777" w:rsidR="009440C6" w:rsidRPr="004E0AE8" w:rsidRDefault="009440C6" w:rsidP="009440C6">
      <w:pPr>
        <w:pStyle w:val="DevConfigs"/>
        <w:rPr>
          <w:rStyle w:val="DevConfigGray"/>
        </w:rPr>
      </w:pPr>
      <w:r>
        <w:rPr>
          <w:rStyle w:val="DevConfigGray"/>
        </w:rPr>
        <w:t xml:space="preserve"> shutdown</w:t>
      </w:r>
    </w:p>
    <w:p w14:paraId="5DAB0154" w14:textId="77777777" w:rsidR="009440C6" w:rsidRPr="004E0AE8" w:rsidRDefault="009440C6" w:rsidP="009440C6">
      <w:pPr>
        <w:pStyle w:val="DevConfigs"/>
        <w:rPr>
          <w:rStyle w:val="DevConfigGray"/>
        </w:rPr>
      </w:pPr>
      <w:r>
        <w:rPr>
          <w:rStyle w:val="DevConfigGray"/>
        </w:rPr>
        <w:t>!</w:t>
      </w:r>
    </w:p>
    <w:p w14:paraId="045EED94" w14:textId="77777777" w:rsidR="009440C6" w:rsidRPr="004E0AE8" w:rsidRDefault="009440C6" w:rsidP="009440C6">
      <w:pPr>
        <w:pStyle w:val="DevConfigs"/>
        <w:rPr>
          <w:rStyle w:val="DevConfigGray"/>
        </w:rPr>
      </w:pPr>
      <w:r>
        <w:rPr>
          <w:rStyle w:val="DevConfigGray"/>
        </w:rPr>
        <w:t>interface FastEthernet0/4</w:t>
      </w:r>
    </w:p>
    <w:p w14:paraId="48CCF61F" w14:textId="77777777" w:rsidR="009440C6" w:rsidRPr="004E0AE8" w:rsidRDefault="009440C6" w:rsidP="009440C6">
      <w:pPr>
        <w:pStyle w:val="DevConfigs"/>
        <w:rPr>
          <w:rStyle w:val="DevConfigGray"/>
        </w:rPr>
      </w:pPr>
      <w:r>
        <w:rPr>
          <w:rStyle w:val="DevConfigGray"/>
        </w:rPr>
        <w:t xml:space="preserve"> shutdown</w:t>
      </w:r>
    </w:p>
    <w:p w14:paraId="7A0AD54E" w14:textId="77777777" w:rsidR="009440C6" w:rsidRPr="004E0AE8" w:rsidRDefault="009440C6" w:rsidP="009440C6">
      <w:pPr>
        <w:pStyle w:val="DevConfigs"/>
        <w:rPr>
          <w:rStyle w:val="DevConfigGray"/>
        </w:rPr>
      </w:pPr>
      <w:r>
        <w:rPr>
          <w:rStyle w:val="DevConfigGray"/>
        </w:rPr>
        <w:t>!</w:t>
      </w:r>
    </w:p>
    <w:p w14:paraId="0CA60D92" w14:textId="77777777" w:rsidR="009440C6" w:rsidRPr="004E0AE8" w:rsidRDefault="009440C6" w:rsidP="009440C6">
      <w:pPr>
        <w:pStyle w:val="DevConfigs"/>
        <w:rPr>
          <w:rStyle w:val="DevConfigGray"/>
        </w:rPr>
      </w:pPr>
      <w:r>
        <w:rPr>
          <w:rStyle w:val="DevConfigGray"/>
        </w:rPr>
        <w:t>interface FastEthernet0/5</w:t>
      </w:r>
    </w:p>
    <w:p w14:paraId="596353CF" w14:textId="77777777" w:rsidR="009440C6" w:rsidRPr="004E0AE8" w:rsidRDefault="009440C6" w:rsidP="009440C6">
      <w:pPr>
        <w:pStyle w:val="DevConfigs"/>
        <w:rPr>
          <w:rStyle w:val="DevConfigGray"/>
        </w:rPr>
      </w:pPr>
      <w:r>
        <w:rPr>
          <w:rStyle w:val="DevConfigGray"/>
        </w:rPr>
        <w:t xml:space="preserve"> shutdown</w:t>
      </w:r>
    </w:p>
    <w:p w14:paraId="529307C3" w14:textId="77777777" w:rsidR="009440C6" w:rsidRPr="004E0AE8" w:rsidRDefault="009440C6" w:rsidP="009440C6">
      <w:pPr>
        <w:pStyle w:val="DevConfigs"/>
        <w:rPr>
          <w:rStyle w:val="DevConfigGray"/>
        </w:rPr>
      </w:pPr>
      <w:r>
        <w:rPr>
          <w:rStyle w:val="DevConfigGray"/>
        </w:rPr>
        <w:t>!</w:t>
      </w:r>
    </w:p>
    <w:p w14:paraId="6D9D9C54" w14:textId="77777777" w:rsidR="009440C6" w:rsidRPr="004E0AE8" w:rsidRDefault="009440C6" w:rsidP="009440C6">
      <w:pPr>
        <w:pStyle w:val="DevConfigs"/>
        <w:rPr>
          <w:rStyle w:val="DevConfigGray"/>
        </w:rPr>
      </w:pPr>
      <w:r>
        <w:rPr>
          <w:rStyle w:val="DevConfigGray"/>
        </w:rPr>
        <w:t>interface FastEthernet0/6</w:t>
      </w:r>
    </w:p>
    <w:p w14:paraId="52833036" w14:textId="77777777" w:rsidR="009440C6" w:rsidRPr="004E0AE8" w:rsidRDefault="009440C6" w:rsidP="009440C6">
      <w:pPr>
        <w:pStyle w:val="DevConfigs"/>
        <w:rPr>
          <w:rStyle w:val="DevConfigGray"/>
        </w:rPr>
      </w:pPr>
      <w:r>
        <w:rPr>
          <w:rStyle w:val="DevConfigGray"/>
        </w:rPr>
        <w:t xml:space="preserve"> shutdown</w:t>
      </w:r>
    </w:p>
    <w:p w14:paraId="0DDD5E76" w14:textId="77777777" w:rsidR="009440C6" w:rsidRPr="004E0AE8" w:rsidRDefault="009440C6" w:rsidP="009440C6">
      <w:pPr>
        <w:pStyle w:val="DevConfigs"/>
        <w:rPr>
          <w:rStyle w:val="DevConfigGray"/>
        </w:rPr>
      </w:pPr>
      <w:r>
        <w:rPr>
          <w:rStyle w:val="DevConfigGray"/>
        </w:rPr>
        <w:t>!</w:t>
      </w:r>
    </w:p>
    <w:p w14:paraId="007D9C5A" w14:textId="77777777" w:rsidR="009440C6" w:rsidRPr="004E0AE8" w:rsidRDefault="009440C6" w:rsidP="009440C6">
      <w:pPr>
        <w:pStyle w:val="DevConfigs"/>
        <w:rPr>
          <w:rStyle w:val="DevConfigGray"/>
        </w:rPr>
      </w:pPr>
      <w:r>
        <w:rPr>
          <w:rStyle w:val="DevConfigGray"/>
        </w:rPr>
        <w:t>interface FastEthernet0/7</w:t>
      </w:r>
    </w:p>
    <w:p w14:paraId="6DE3E71C" w14:textId="77777777" w:rsidR="009440C6" w:rsidRPr="004E0AE8" w:rsidRDefault="009440C6" w:rsidP="009440C6">
      <w:pPr>
        <w:pStyle w:val="DevConfigs"/>
        <w:rPr>
          <w:rStyle w:val="DevConfigGray"/>
        </w:rPr>
      </w:pPr>
      <w:r>
        <w:rPr>
          <w:rStyle w:val="DevConfigGray"/>
        </w:rPr>
        <w:t xml:space="preserve"> shutdown</w:t>
      </w:r>
    </w:p>
    <w:p w14:paraId="5B2602C6" w14:textId="77777777" w:rsidR="009440C6" w:rsidRPr="004E0AE8" w:rsidRDefault="009440C6" w:rsidP="009440C6">
      <w:pPr>
        <w:pStyle w:val="DevConfigs"/>
        <w:rPr>
          <w:rStyle w:val="DevConfigGray"/>
        </w:rPr>
      </w:pPr>
      <w:r>
        <w:rPr>
          <w:rStyle w:val="DevConfigGray"/>
        </w:rPr>
        <w:t>!</w:t>
      </w:r>
    </w:p>
    <w:p w14:paraId="5C4556FF" w14:textId="77777777" w:rsidR="009440C6" w:rsidRPr="004E0AE8" w:rsidRDefault="009440C6" w:rsidP="009440C6">
      <w:pPr>
        <w:pStyle w:val="DevConfigs"/>
        <w:rPr>
          <w:rStyle w:val="DevConfigGray"/>
        </w:rPr>
      </w:pPr>
      <w:r>
        <w:rPr>
          <w:rStyle w:val="DevConfigGray"/>
        </w:rPr>
        <w:t>interface FastEthernet0/8</w:t>
      </w:r>
    </w:p>
    <w:p w14:paraId="6B275225" w14:textId="77777777" w:rsidR="009440C6" w:rsidRPr="004E0AE8" w:rsidRDefault="009440C6" w:rsidP="009440C6">
      <w:pPr>
        <w:pStyle w:val="DevConfigs"/>
        <w:rPr>
          <w:rStyle w:val="DevConfigGray"/>
        </w:rPr>
      </w:pPr>
      <w:r>
        <w:rPr>
          <w:rStyle w:val="DevConfigGray"/>
        </w:rPr>
        <w:t xml:space="preserve"> shutdown</w:t>
      </w:r>
    </w:p>
    <w:p w14:paraId="5E8749A7" w14:textId="77777777" w:rsidR="009440C6" w:rsidRPr="004E0AE8" w:rsidRDefault="009440C6" w:rsidP="009440C6">
      <w:pPr>
        <w:pStyle w:val="DevConfigs"/>
        <w:rPr>
          <w:rStyle w:val="DevConfigGray"/>
        </w:rPr>
      </w:pPr>
      <w:r>
        <w:rPr>
          <w:rStyle w:val="DevConfigGray"/>
        </w:rPr>
        <w:t>!</w:t>
      </w:r>
    </w:p>
    <w:p w14:paraId="07218162" w14:textId="77777777" w:rsidR="009440C6" w:rsidRPr="004E0AE8" w:rsidRDefault="009440C6" w:rsidP="009440C6">
      <w:pPr>
        <w:pStyle w:val="DevConfigs"/>
        <w:rPr>
          <w:rStyle w:val="DevConfigGray"/>
        </w:rPr>
      </w:pPr>
      <w:r>
        <w:rPr>
          <w:rStyle w:val="DevConfigGray"/>
        </w:rPr>
        <w:t>interface FastEthernet0/9</w:t>
      </w:r>
    </w:p>
    <w:p w14:paraId="2B6D4DCA" w14:textId="77777777" w:rsidR="009440C6" w:rsidRPr="004E0AE8" w:rsidRDefault="009440C6" w:rsidP="009440C6">
      <w:pPr>
        <w:pStyle w:val="DevConfigs"/>
        <w:rPr>
          <w:rStyle w:val="DevConfigGray"/>
        </w:rPr>
      </w:pPr>
      <w:r>
        <w:rPr>
          <w:rStyle w:val="DevConfigGray"/>
        </w:rPr>
        <w:t xml:space="preserve"> shutdown</w:t>
      </w:r>
    </w:p>
    <w:p w14:paraId="1B4E1946" w14:textId="77777777" w:rsidR="009440C6" w:rsidRPr="004E0AE8" w:rsidRDefault="009440C6" w:rsidP="009440C6">
      <w:pPr>
        <w:pStyle w:val="DevConfigs"/>
        <w:rPr>
          <w:rStyle w:val="DevConfigGray"/>
        </w:rPr>
      </w:pPr>
      <w:r>
        <w:rPr>
          <w:rStyle w:val="DevConfigGray"/>
        </w:rPr>
        <w:t>!</w:t>
      </w:r>
    </w:p>
    <w:p w14:paraId="1E2C5292" w14:textId="77777777" w:rsidR="009440C6" w:rsidRPr="004E0AE8" w:rsidRDefault="009440C6" w:rsidP="009440C6">
      <w:pPr>
        <w:pStyle w:val="DevConfigs"/>
        <w:rPr>
          <w:rStyle w:val="DevConfigGray"/>
        </w:rPr>
      </w:pPr>
      <w:r>
        <w:rPr>
          <w:rStyle w:val="DevConfigGray"/>
        </w:rPr>
        <w:t>interface FastEthernet0/10</w:t>
      </w:r>
    </w:p>
    <w:p w14:paraId="25687119" w14:textId="77777777" w:rsidR="009440C6" w:rsidRDefault="009440C6" w:rsidP="009440C6">
      <w:pPr>
        <w:pStyle w:val="DevConfigs"/>
        <w:rPr>
          <w:rStyle w:val="DevConfigGray"/>
        </w:rPr>
      </w:pPr>
      <w:r>
        <w:rPr>
          <w:rStyle w:val="DevConfigGray"/>
        </w:rPr>
        <w:t xml:space="preserve"> shutdown</w:t>
      </w:r>
    </w:p>
    <w:p w14:paraId="32C79F8E" w14:textId="77777777" w:rsidR="009440C6" w:rsidRPr="004E0AE8" w:rsidRDefault="009440C6" w:rsidP="009440C6">
      <w:pPr>
        <w:pStyle w:val="DevConfigs"/>
        <w:rPr>
          <w:rStyle w:val="DevConfigGray"/>
        </w:rPr>
      </w:pPr>
      <w:r>
        <w:rPr>
          <w:rStyle w:val="DevConfigGray"/>
        </w:rPr>
        <w:t>!</w:t>
      </w:r>
    </w:p>
    <w:p w14:paraId="2F40CB66" w14:textId="77777777" w:rsidR="009440C6" w:rsidRPr="0082466B" w:rsidRDefault="009440C6" w:rsidP="009440C6">
      <w:pPr>
        <w:pStyle w:val="DevConfigs"/>
        <w:rPr>
          <w:rStyle w:val="DevConfigGray"/>
        </w:rPr>
      </w:pPr>
      <w:r>
        <w:rPr>
          <w:rStyle w:val="DevConfigGray"/>
        </w:rPr>
        <w:t xml:space="preserve"> interface FastEthernet0/11</w:t>
      </w:r>
    </w:p>
    <w:p w14:paraId="63C7E676" w14:textId="77777777" w:rsidR="009440C6" w:rsidRPr="0082466B" w:rsidRDefault="009440C6" w:rsidP="009440C6">
      <w:pPr>
        <w:pStyle w:val="DevConfigs"/>
        <w:rPr>
          <w:rStyle w:val="DevConfigGray"/>
        </w:rPr>
      </w:pPr>
      <w:r>
        <w:rPr>
          <w:rStyle w:val="DevConfigGray"/>
        </w:rPr>
        <w:t xml:space="preserve"> shutdown</w:t>
      </w:r>
    </w:p>
    <w:p w14:paraId="06E137FA" w14:textId="77777777" w:rsidR="009440C6" w:rsidRPr="004E0AE8" w:rsidRDefault="009440C6" w:rsidP="009440C6">
      <w:pPr>
        <w:pStyle w:val="DevConfigs"/>
        <w:rPr>
          <w:rStyle w:val="DevConfigGray"/>
        </w:rPr>
      </w:pPr>
      <w:r>
        <w:rPr>
          <w:rStyle w:val="DevConfigGray"/>
        </w:rPr>
        <w:t>!</w:t>
      </w:r>
    </w:p>
    <w:p w14:paraId="092D3602" w14:textId="77777777" w:rsidR="009440C6" w:rsidRPr="004E0AE8" w:rsidRDefault="009440C6" w:rsidP="009440C6">
      <w:pPr>
        <w:pStyle w:val="DevConfigs"/>
        <w:rPr>
          <w:rStyle w:val="DevConfigGray"/>
        </w:rPr>
      </w:pPr>
      <w:r>
        <w:rPr>
          <w:rStyle w:val="DevConfigGray"/>
        </w:rPr>
        <w:t>interface FastEthernet0/12</w:t>
      </w:r>
    </w:p>
    <w:p w14:paraId="267DA972" w14:textId="77777777" w:rsidR="009440C6" w:rsidRPr="004E0AE8" w:rsidRDefault="009440C6" w:rsidP="009440C6">
      <w:pPr>
        <w:pStyle w:val="DevConfigs"/>
        <w:rPr>
          <w:rStyle w:val="DevConfigGray"/>
        </w:rPr>
      </w:pPr>
      <w:r>
        <w:rPr>
          <w:rStyle w:val="DevConfigGray"/>
        </w:rPr>
        <w:t xml:space="preserve"> shutdown</w:t>
      </w:r>
    </w:p>
    <w:p w14:paraId="3DDA2F2A" w14:textId="77777777" w:rsidR="009440C6" w:rsidRPr="004E0AE8" w:rsidRDefault="009440C6" w:rsidP="009440C6">
      <w:pPr>
        <w:pStyle w:val="DevConfigs"/>
        <w:rPr>
          <w:rStyle w:val="DevConfigGray"/>
        </w:rPr>
      </w:pPr>
      <w:r>
        <w:rPr>
          <w:rStyle w:val="DevConfigGray"/>
        </w:rPr>
        <w:t>!</w:t>
      </w:r>
    </w:p>
    <w:p w14:paraId="7650334C" w14:textId="77777777" w:rsidR="009440C6" w:rsidRPr="004E0AE8" w:rsidRDefault="009440C6" w:rsidP="009440C6">
      <w:pPr>
        <w:pStyle w:val="DevConfigs"/>
        <w:rPr>
          <w:rStyle w:val="DevConfigGray"/>
        </w:rPr>
      </w:pPr>
      <w:r>
        <w:rPr>
          <w:rStyle w:val="DevConfigGray"/>
        </w:rPr>
        <w:t>interface FastEthernet0/13</w:t>
      </w:r>
    </w:p>
    <w:p w14:paraId="7DCCF107" w14:textId="77777777" w:rsidR="009440C6" w:rsidRPr="004E0AE8" w:rsidRDefault="009440C6" w:rsidP="009440C6">
      <w:pPr>
        <w:pStyle w:val="DevConfigs"/>
        <w:rPr>
          <w:rStyle w:val="DevConfigGray"/>
        </w:rPr>
      </w:pPr>
      <w:r>
        <w:rPr>
          <w:rStyle w:val="DevConfigGray"/>
        </w:rPr>
        <w:t xml:space="preserve"> shutdown</w:t>
      </w:r>
    </w:p>
    <w:p w14:paraId="3A4794A7" w14:textId="77777777" w:rsidR="009440C6" w:rsidRPr="004E0AE8" w:rsidRDefault="009440C6" w:rsidP="009440C6">
      <w:pPr>
        <w:pStyle w:val="DevConfigs"/>
        <w:rPr>
          <w:rStyle w:val="DevConfigGray"/>
        </w:rPr>
      </w:pPr>
      <w:r>
        <w:rPr>
          <w:rStyle w:val="DevConfigGray"/>
        </w:rPr>
        <w:t>!</w:t>
      </w:r>
    </w:p>
    <w:p w14:paraId="671E8EED" w14:textId="77777777" w:rsidR="009440C6" w:rsidRPr="004E0AE8" w:rsidRDefault="009440C6" w:rsidP="009440C6">
      <w:pPr>
        <w:pStyle w:val="DevConfigs"/>
        <w:rPr>
          <w:rStyle w:val="DevConfigGray"/>
        </w:rPr>
      </w:pPr>
      <w:r>
        <w:rPr>
          <w:rStyle w:val="DevConfigGray"/>
        </w:rPr>
        <w:lastRenderedPageBreak/>
        <w:t>interface FastEthernet0/14</w:t>
      </w:r>
    </w:p>
    <w:p w14:paraId="1A5E0626" w14:textId="77777777" w:rsidR="009440C6" w:rsidRPr="004E0AE8" w:rsidRDefault="009440C6" w:rsidP="009440C6">
      <w:pPr>
        <w:pStyle w:val="DevConfigs"/>
        <w:rPr>
          <w:rStyle w:val="DevConfigGray"/>
        </w:rPr>
      </w:pPr>
      <w:r>
        <w:rPr>
          <w:rStyle w:val="DevConfigGray"/>
        </w:rPr>
        <w:t xml:space="preserve"> shutdown</w:t>
      </w:r>
    </w:p>
    <w:p w14:paraId="241E906F" w14:textId="77777777" w:rsidR="009440C6" w:rsidRPr="004E0AE8" w:rsidRDefault="009440C6" w:rsidP="009440C6">
      <w:pPr>
        <w:pStyle w:val="DevConfigs"/>
        <w:rPr>
          <w:rStyle w:val="DevConfigGray"/>
        </w:rPr>
      </w:pPr>
      <w:r>
        <w:rPr>
          <w:rStyle w:val="DevConfigGray"/>
        </w:rPr>
        <w:t>!</w:t>
      </w:r>
    </w:p>
    <w:p w14:paraId="4397C7BE" w14:textId="77777777" w:rsidR="009440C6" w:rsidRPr="004E0AE8" w:rsidRDefault="009440C6" w:rsidP="009440C6">
      <w:pPr>
        <w:pStyle w:val="DevConfigs"/>
        <w:rPr>
          <w:rStyle w:val="DevConfigGray"/>
        </w:rPr>
      </w:pPr>
      <w:r>
        <w:rPr>
          <w:rStyle w:val="DevConfigGray"/>
        </w:rPr>
        <w:t>interface FastEthernet0/15</w:t>
      </w:r>
    </w:p>
    <w:p w14:paraId="30D6A090" w14:textId="77777777" w:rsidR="009440C6" w:rsidRPr="004E0AE8" w:rsidRDefault="009440C6" w:rsidP="009440C6">
      <w:pPr>
        <w:pStyle w:val="DevConfigs"/>
        <w:rPr>
          <w:rStyle w:val="DevConfigGray"/>
        </w:rPr>
      </w:pPr>
      <w:r>
        <w:rPr>
          <w:rStyle w:val="DevConfigGray"/>
        </w:rPr>
        <w:t xml:space="preserve"> shutdown</w:t>
      </w:r>
    </w:p>
    <w:p w14:paraId="34DA744D" w14:textId="77777777" w:rsidR="009440C6" w:rsidRPr="004E0AE8" w:rsidRDefault="009440C6" w:rsidP="009440C6">
      <w:pPr>
        <w:pStyle w:val="DevConfigs"/>
        <w:rPr>
          <w:rStyle w:val="DevConfigGray"/>
        </w:rPr>
      </w:pPr>
      <w:r>
        <w:rPr>
          <w:rStyle w:val="DevConfigGray"/>
        </w:rPr>
        <w:t>!</w:t>
      </w:r>
    </w:p>
    <w:p w14:paraId="3BAC8C75" w14:textId="77777777" w:rsidR="009440C6" w:rsidRPr="004E0AE8" w:rsidRDefault="009440C6" w:rsidP="009440C6">
      <w:pPr>
        <w:pStyle w:val="DevConfigs"/>
        <w:rPr>
          <w:rStyle w:val="DevConfigGray"/>
        </w:rPr>
      </w:pPr>
      <w:r>
        <w:rPr>
          <w:rStyle w:val="DevConfigGray"/>
        </w:rPr>
        <w:t>interface FastEthernet0/16</w:t>
      </w:r>
    </w:p>
    <w:p w14:paraId="65954037" w14:textId="77777777" w:rsidR="009440C6" w:rsidRPr="004E0AE8" w:rsidRDefault="009440C6" w:rsidP="009440C6">
      <w:pPr>
        <w:pStyle w:val="DevConfigs"/>
        <w:rPr>
          <w:rStyle w:val="DevConfigGray"/>
        </w:rPr>
      </w:pPr>
      <w:r>
        <w:rPr>
          <w:rStyle w:val="DevConfigGray"/>
        </w:rPr>
        <w:t xml:space="preserve"> shutdown</w:t>
      </w:r>
    </w:p>
    <w:p w14:paraId="29CD6469" w14:textId="77777777" w:rsidR="009440C6" w:rsidRPr="004E0AE8" w:rsidRDefault="009440C6" w:rsidP="009440C6">
      <w:pPr>
        <w:pStyle w:val="DevConfigs"/>
        <w:rPr>
          <w:rStyle w:val="DevConfigGray"/>
        </w:rPr>
      </w:pPr>
      <w:r>
        <w:rPr>
          <w:rStyle w:val="DevConfigGray"/>
        </w:rPr>
        <w:t>!</w:t>
      </w:r>
    </w:p>
    <w:p w14:paraId="4791CF3C" w14:textId="77777777" w:rsidR="009440C6" w:rsidRPr="004E0AE8" w:rsidRDefault="009440C6" w:rsidP="009440C6">
      <w:pPr>
        <w:pStyle w:val="DevConfigs"/>
        <w:rPr>
          <w:rStyle w:val="DevConfigGray"/>
        </w:rPr>
      </w:pPr>
      <w:r>
        <w:rPr>
          <w:rStyle w:val="DevConfigGray"/>
        </w:rPr>
        <w:t>interface FastEthernet0/17</w:t>
      </w:r>
    </w:p>
    <w:p w14:paraId="3FC80863" w14:textId="77777777" w:rsidR="009440C6" w:rsidRPr="004E0AE8" w:rsidRDefault="009440C6" w:rsidP="009440C6">
      <w:pPr>
        <w:pStyle w:val="DevConfigs"/>
        <w:rPr>
          <w:rStyle w:val="DevConfigGray"/>
        </w:rPr>
      </w:pPr>
      <w:r>
        <w:rPr>
          <w:rStyle w:val="DevConfigGray"/>
        </w:rPr>
        <w:t xml:space="preserve"> shutdown</w:t>
      </w:r>
    </w:p>
    <w:p w14:paraId="77F6A4C3" w14:textId="77777777" w:rsidR="009440C6" w:rsidRDefault="009440C6" w:rsidP="009440C6">
      <w:pPr>
        <w:pStyle w:val="DevConfigs"/>
        <w:rPr>
          <w:rStyle w:val="DevConfigGray"/>
        </w:rPr>
      </w:pPr>
      <w:r>
        <w:rPr>
          <w:rStyle w:val="DevConfigGray"/>
        </w:rPr>
        <w:t>!</w:t>
      </w:r>
    </w:p>
    <w:p w14:paraId="4C1BD522" w14:textId="77777777" w:rsidR="009440C6" w:rsidRPr="0082466B" w:rsidRDefault="009440C6" w:rsidP="009440C6">
      <w:pPr>
        <w:pStyle w:val="DevConfigs"/>
        <w:rPr>
          <w:rStyle w:val="DevConfigGray"/>
        </w:rPr>
      </w:pPr>
      <w:r>
        <w:rPr>
          <w:rStyle w:val="DevConfigGray"/>
        </w:rPr>
        <w:t>interface FastEthernet0/18</w:t>
      </w:r>
    </w:p>
    <w:p w14:paraId="62CC62C6" w14:textId="77777777" w:rsidR="009440C6" w:rsidRPr="0082466B" w:rsidRDefault="009440C6" w:rsidP="009440C6">
      <w:pPr>
        <w:pStyle w:val="DevConfigs"/>
        <w:rPr>
          <w:rStyle w:val="DevConfigGray"/>
        </w:rPr>
      </w:pPr>
      <w:r>
        <w:rPr>
          <w:rStyle w:val="DevConfigGray"/>
        </w:rPr>
        <w:t xml:space="preserve"> switchport access vlan 10</w:t>
      </w:r>
    </w:p>
    <w:p w14:paraId="55F63592" w14:textId="77777777" w:rsidR="009440C6" w:rsidRPr="0082466B" w:rsidRDefault="009440C6" w:rsidP="009440C6">
      <w:pPr>
        <w:pStyle w:val="DevConfigs"/>
        <w:rPr>
          <w:rStyle w:val="DevConfigGray"/>
        </w:rPr>
      </w:pPr>
      <w:r>
        <w:rPr>
          <w:rStyle w:val="DevConfigGray"/>
        </w:rPr>
        <w:t xml:space="preserve"> switchport mode access</w:t>
      </w:r>
    </w:p>
    <w:p w14:paraId="6172149A" w14:textId="77777777" w:rsidR="009440C6" w:rsidRPr="004E0AE8" w:rsidRDefault="009440C6" w:rsidP="009440C6">
      <w:pPr>
        <w:pStyle w:val="DevConfigs"/>
        <w:rPr>
          <w:rStyle w:val="DevConfigGray"/>
        </w:rPr>
      </w:pPr>
      <w:r>
        <w:rPr>
          <w:rStyle w:val="DevConfigGray"/>
        </w:rPr>
        <w:t>!</w:t>
      </w:r>
    </w:p>
    <w:p w14:paraId="708D4DBB" w14:textId="77777777" w:rsidR="009440C6" w:rsidRPr="004E0AE8" w:rsidRDefault="009440C6" w:rsidP="009440C6">
      <w:pPr>
        <w:pStyle w:val="DevConfigs"/>
        <w:rPr>
          <w:rStyle w:val="DevConfigGray"/>
        </w:rPr>
      </w:pPr>
      <w:r>
        <w:rPr>
          <w:rStyle w:val="DevConfigGray"/>
        </w:rPr>
        <w:t>interface FastEthernet0/19</w:t>
      </w:r>
    </w:p>
    <w:p w14:paraId="77EBED73" w14:textId="77777777" w:rsidR="009440C6" w:rsidRPr="004E0AE8" w:rsidRDefault="009440C6" w:rsidP="009440C6">
      <w:pPr>
        <w:pStyle w:val="DevConfigs"/>
        <w:rPr>
          <w:rStyle w:val="DevConfigGray"/>
        </w:rPr>
      </w:pPr>
      <w:r>
        <w:rPr>
          <w:rStyle w:val="DevConfigGray"/>
        </w:rPr>
        <w:t xml:space="preserve"> shutdown</w:t>
      </w:r>
    </w:p>
    <w:p w14:paraId="310151FC" w14:textId="77777777" w:rsidR="009440C6" w:rsidRPr="004E0AE8" w:rsidRDefault="009440C6" w:rsidP="009440C6">
      <w:pPr>
        <w:pStyle w:val="DevConfigs"/>
        <w:rPr>
          <w:rStyle w:val="DevConfigGray"/>
        </w:rPr>
      </w:pPr>
      <w:r>
        <w:rPr>
          <w:rStyle w:val="DevConfigGray"/>
        </w:rPr>
        <w:t>!</w:t>
      </w:r>
    </w:p>
    <w:p w14:paraId="1AB2F81B" w14:textId="77777777" w:rsidR="009440C6" w:rsidRPr="004E0AE8" w:rsidRDefault="009440C6" w:rsidP="009440C6">
      <w:pPr>
        <w:pStyle w:val="DevConfigs"/>
        <w:rPr>
          <w:rStyle w:val="DevConfigGray"/>
        </w:rPr>
      </w:pPr>
      <w:r>
        <w:rPr>
          <w:rStyle w:val="DevConfigGray"/>
        </w:rPr>
        <w:t>interface FastEthernet0/20</w:t>
      </w:r>
    </w:p>
    <w:p w14:paraId="5EE4E931" w14:textId="77777777" w:rsidR="009440C6" w:rsidRPr="004E0AE8" w:rsidRDefault="009440C6" w:rsidP="009440C6">
      <w:pPr>
        <w:pStyle w:val="DevConfigs"/>
        <w:rPr>
          <w:rStyle w:val="DevConfigGray"/>
        </w:rPr>
      </w:pPr>
      <w:r>
        <w:rPr>
          <w:rStyle w:val="DevConfigGray"/>
        </w:rPr>
        <w:t xml:space="preserve"> shutdown</w:t>
      </w:r>
    </w:p>
    <w:p w14:paraId="0ED2DE49" w14:textId="77777777" w:rsidR="009440C6" w:rsidRPr="004E0AE8" w:rsidRDefault="009440C6" w:rsidP="009440C6">
      <w:pPr>
        <w:pStyle w:val="DevConfigs"/>
        <w:rPr>
          <w:rStyle w:val="DevConfigGray"/>
        </w:rPr>
      </w:pPr>
      <w:r>
        <w:rPr>
          <w:rStyle w:val="DevConfigGray"/>
        </w:rPr>
        <w:t>!</w:t>
      </w:r>
    </w:p>
    <w:p w14:paraId="4AA6560F" w14:textId="77777777" w:rsidR="009440C6" w:rsidRPr="004E0AE8" w:rsidRDefault="009440C6" w:rsidP="009440C6">
      <w:pPr>
        <w:pStyle w:val="DevConfigs"/>
        <w:rPr>
          <w:rStyle w:val="DevConfigGray"/>
        </w:rPr>
      </w:pPr>
      <w:r>
        <w:rPr>
          <w:rStyle w:val="DevConfigGray"/>
        </w:rPr>
        <w:t>interface FastEthernet0/21</w:t>
      </w:r>
    </w:p>
    <w:p w14:paraId="6A40587C" w14:textId="77777777" w:rsidR="009440C6" w:rsidRPr="004E0AE8" w:rsidRDefault="009440C6" w:rsidP="009440C6">
      <w:pPr>
        <w:pStyle w:val="DevConfigs"/>
        <w:rPr>
          <w:rStyle w:val="DevConfigGray"/>
        </w:rPr>
      </w:pPr>
      <w:r>
        <w:rPr>
          <w:rStyle w:val="DevConfigGray"/>
        </w:rPr>
        <w:t xml:space="preserve"> shutdown</w:t>
      </w:r>
    </w:p>
    <w:p w14:paraId="418F817C" w14:textId="77777777" w:rsidR="009440C6" w:rsidRPr="004E0AE8" w:rsidRDefault="009440C6" w:rsidP="009440C6">
      <w:pPr>
        <w:pStyle w:val="DevConfigs"/>
        <w:rPr>
          <w:rStyle w:val="DevConfigGray"/>
        </w:rPr>
      </w:pPr>
      <w:r>
        <w:rPr>
          <w:rStyle w:val="DevConfigGray"/>
        </w:rPr>
        <w:t>!</w:t>
      </w:r>
    </w:p>
    <w:p w14:paraId="3967563A" w14:textId="77777777" w:rsidR="009440C6" w:rsidRPr="004E0AE8" w:rsidRDefault="009440C6" w:rsidP="009440C6">
      <w:pPr>
        <w:pStyle w:val="DevConfigs"/>
        <w:rPr>
          <w:rStyle w:val="DevConfigGray"/>
        </w:rPr>
      </w:pPr>
      <w:r>
        <w:rPr>
          <w:rStyle w:val="DevConfigGray"/>
        </w:rPr>
        <w:t>interface FastEthernet0/22</w:t>
      </w:r>
    </w:p>
    <w:p w14:paraId="4C63C34A" w14:textId="77777777" w:rsidR="009440C6" w:rsidRPr="004E0AE8" w:rsidRDefault="009440C6" w:rsidP="009440C6">
      <w:pPr>
        <w:pStyle w:val="DevConfigs"/>
        <w:rPr>
          <w:rStyle w:val="DevConfigGray"/>
        </w:rPr>
      </w:pPr>
      <w:r>
        <w:rPr>
          <w:rStyle w:val="DevConfigGray"/>
        </w:rPr>
        <w:t xml:space="preserve"> shutdown</w:t>
      </w:r>
    </w:p>
    <w:p w14:paraId="2A47CE04" w14:textId="77777777" w:rsidR="009440C6" w:rsidRPr="004E0AE8" w:rsidRDefault="009440C6" w:rsidP="009440C6">
      <w:pPr>
        <w:pStyle w:val="DevConfigs"/>
        <w:rPr>
          <w:rStyle w:val="DevConfigGray"/>
        </w:rPr>
      </w:pPr>
      <w:r>
        <w:rPr>
          <w:rStyle w:val="DevConfigGray"/>
        </w:rPr>
        <w:t>!</w:t>
      </w:r>
    </w:p>
    <w:p w14:paraId="1FB74B05" w14:textId="77777777" w:rsidR="009440C6" w:rsidRPr="004E0AE8" w:rsidRDefault="009440C6" w:rsidP="009440C6">
      <w:pPr>
        <w:pStyle w:val="DevConfigs"/>
        <w:rPr>
          <w:rStyle w:val="DevConfigGray"/>
        </w:rPr>
      </w:pPr>
      <w:r>
        <w:rPr>
          <w:rStyle w:val="DevConfigGray"/>
        </w:rPr>
        <w:t>interface FastEthernet0/23</w:t>
      </w:r>
    </w:p>
    <w:p w14:paraId="55C5B0F1" w14:textId="77777777" w:rsidR="009440C6" w:rsidRPr="004E0AE8" w:rsidRDefault="009440C6" w:rsidP="009440C6">
      <w:pPr>
        <w:pStyle w:val="DevConfigs"/>
        <w:rPr>
          <w:rStyle w:val="DevConfigGray"/>
        </w:rPr>
      </w:pPr>
      <w:r>
        <w:rPr>
          <w:rStyle w:val="DevConfigGray"/>
        </w:rPr>
        <w:t xml:space="preserve"> shutdown</w:t>
      </w:r>
    </w:p>
    <w:p w14:paraId="1C21FB40" w14:textId="77777777" w:rsidR="009440C6" w:rsidRPr="004E0AE8" w:rsidRDefault="009440C6" w:rsidP="009440C6">
      <w:pPr>
        <w:pStyle w:val="DevConfigs"/>
        <w:rPr>
          <w:rStyle w:val="DevConfigGray"/>
        </w:rPr>
      </w:pPr>
      <w:r>
        <w:rPr>
          <w:rStyle w:val="DevConfigGray"/>
        </w:rPr>
        <w:t>!</w:t>
      </w:r>
    </w:p>
    <w:p w14:paraId="5EB076BA" w14:textId="77777777" w:rsidR="009440C6" w:rsidRPr="004E0AE8" w:rsidRDefault="009440C6" w:rsidP="009440C6">
      <w:pPr>
        <w:pStyle w:val="DevConfigs"/>
        <w:rPr>
          <w:rStyle w:val="DevConfigGray"/>
        </w:rPr>
      </w:pPr>
      <w:r>
        <w:rPr>
          <w:rStyle w:val="DevConfigGray"/>
        </w:rPr>
        <w:t>interface FastEthernet0/24</w:t>
      </w:r>
    </w:p>
    <w:p w14:paraId="32C7AB6B" w14:textId="77777777" w:rsidR="009440C6" w:rsidRPr="004E0AE8" w:rsidRDefault="009440C6" w:rsidP="009440C6">
      <w:pPr>
        <w:pStyle w:val="DevConfigs"/>
        <w:rPr>
          <w:rStyle w:val="DevConfigGray"/>
        </w:rPr>
      </w:pPr>
      <w:r>
        <w:rPr>
          <w:rStyle w:val="DevConfigGray"/>
        </w:rPr>
        <w:t xml:space="preserve"> shutdown</w:t>
      </w:r>
    </w:p>
    <w:p w14:paraId="3107E64A" w14:textId="77777777" w:rsidR="009440C6" w:rsidRPr="004E0AE8" w:rsidRDefault="009440C6" w:rsidP="009440C6">
      <w:pPr>
        <w:pStyle w:val="DevConfigs"/>
        <w:rPr>
          <w:rStyle w:val="DevConfigGray"/>
        </w:rPr>
      </w:pPr>
      <w:r>
        <w:rPr>
          <w:rStyle w:val="DevConfigGray"/>
        </w:rPr>
        <w:t>!</w:t>
      </w:r>
    </w:p>
    <w:p w14:paraId="171A6420" w14:textId="77777777" w:rsidR="009440C6" w:rsidRPr="004E0AE8" w:rsidRDefault="009440C6" w:rsidP="009440C6">
      <w:pPr>
        <w:pStyle w:val="DevConfigs"/>
        <w:rPr>
          <w:rStyle w:val="DevConfigGray"/>
        </w:rPr>
      </w:pPr>
      <w:r>
        <w:rPr>
          <w:rStyle w:val="DevConfigGray"/>
        </w:rPr>
        <w:t>interface GigabitEthernet0/1</w:t>
      </w:r>
    </w:p>
    <w:p w14:paraId="6A7FDECA" w14:textId="77777777" w:rsidR="009440C6" w:rsidRPr="004E0AE8" w:rsidRDefault="009440C6" w:rsidP="009440C6">
      <w:pPr>
        <w:pStyle w:val="DevConfigs"/>
        <w:rPr>
          <w:rStyle w:val="DevConfigGray"/>
        </w:rPr>
      </w:pPr>
      <w:r>
        <w:rPr>
          <w:rStyle w:val="DevConfigGray"/>
        </w:rPr>
        <w:t xml:space="preserve"> shutdown</w:t>
      </w:r>
    </w:p>
    <w:p w14:paraId="4692C9F1" w14:textId="77777777" w:rsidR="009440C6" w:rsidRDefault="009440C6" w:rsidP="009440C6">
      <w:pPr>
        <w:pStyle w:val="DevConfigs"/>
        <w:rPr>
          <w:rStyle w:val="DevConfigGray"/>
        </w:rPr>
      </w:pPr>
      <w:r>
        <w:rPr>
          <w:rStyle w:val="DevConfigGray"/>
        </w:rPr>
        <w:t>!</w:t>
      </w:r>
    </w:p>
    <w:p w14:paraId="085A053C" w14:textId="77777777" w:rsidR="009440C6" w:rsidRDefault="009440C6" w:rsidP="009440C6">
      <w:pPr>
        <w:pStyle w:val="DevConfigs"/>
        <w:rPr>
          <w:rStyle w:val="DevConfigGray"/>
        </w:rPr>
      </w:pPr>
      <w:r>
        <w:rPr>
          <w:rStyle w:val="DevConfigGray"/>
        </w:rPr>
        <w:t>Interface GigabitEthernet0/2</w:t>
      </w:r>
    </w:p>
    <w:p w14:paraId="00878ABE" w14:textId="77777777" w:rsidR="009440C6" w:rsidRDefault="009440C6" w:rsidP="009440C6">
      <w:pPr>
        <w:pStyle w:val="DevConfigs"/>
        <w:rPr>
          <w:rStyle w:val="DevConfigGray"/>
        </w:rPr>
      </w:pPr>
      <w:r>
        <w:rPr>
          <w:rStyle w:val="DevConfigGray"/>
        </w:rPr>
        <w:t xml:space="preserve"> shutdown</w:t>
      </w:r>
    </w:p>
    <w:p w14:paraId="6AE25A7C" w14:textId="77777777" w:rsidR="009440C6" w:rsidRDefault="009440C6" w:rsidP="009440C6">
      <w:pPr>
        <w:pStyle w:val="DevConfigs"/>
        <w:rPr>
          <w:rStyle w:val="DevConfigGray"/>
        </w:rPr>
      </w:pPr>
      <w:r>
        <w:rPr>
          <w:rStyle w:val="DevConfigGray"/>
        </w:rPr>
        <w:t>!</w:t>
      </w:r>
    </w:p>
    <w:p w14:paraId="08B6417C" w14:textId="77777777" w:rsidR="009440C6" w:rsidRPr="0082466B" w:rsidRDefault="009440C6" w:rsidP="009440C6">
      <w:pPr>
        <w:pStyle w:val="DevConfigs"/>
        <w:rPr>
          <w:rStyle w:val="DevConfigGray"/>
        </w:rPr>
      </w:pPr>
      <w:r>
        <w:rPr>
          <w:rStyle w:val="DevConfigGray"/>
        </w:rPr>
        <w:t>interface Vlan1</w:t>
      </w:r>
    </w:p>
    <w:p w14:paraId="52FAE96B" w14:textId="77777777" w:rsidR="009440C6" w:rsidRPr="0082466B" w:rsidRDefault="009440C6" w:rsidP="009440C6">
      <w:pPr>
        <w:pStyle w:val="DevConfigs"/>
        <w:rPr>
          <w:rStyle w:val="DevConfigGray"/>
        </w:rPr>
      </w:pPr>
      <w:r>
        <w:rPr>
          <w:rStyle w:val="DevConfigGray"/>
        </w:rPr>
        <w:t xml:space="preserve"> no ip address</w:t>
      </w:r>
    </w:p>
    <w:p w14:paraId="7ED990A0" w14:textId="77777777" w:rsidR="009440C6" w:rsidRPr="0082466B" w:rsidRDefault="009440C6" w:rsidP="009440C6">
      <w:pPr>
        <w:pStyle w:val="DevConfigs"/>
        <w:rPr>
          <w:rStyle w:val="DevConfigGray"/>
        </w:rPr>
      </w:pPr>
      <w:r>
        <w:rPr>
          <w:rStyle w:val="DevConfigGray"/>
        </w:rPr>
        <w:t>!</w:t>
      </w:r>
    </w:p>
    <w:p w14:paraId="7B8E3365" w14:textId="77777777" w:rsidR="009440C6" w:rsidRPr="0082466B" w:rsidRDefault="009440C6" w:rsidP="009440C6">
      <w:pPr>
        <w:pStyle w:val="DevConfigs"/>
        <w:rPr>
          <w:rStyle w:val="DevConfigGray"/>
        </w:rPr>
      </w:pPr>
      <w:r>
        <w:rPr>
          <w:rStyle w:val="DevConfigGray"/>
        </w:rPr>
        <w:t>interface Vlan99</w:t>
      </w:r>
    </w:p>
    <w:p w14:paraId="1956B1D7" w14:textId="77777777" w:rsidR="009440C6" w:rsidRPr="0082466B" w:rsidRDefault="009440C6" w:rsidP="009440C6">
      <w:pPr>
        <w:pStyle w:val="DevConfigs"/>
        <w:rPr>
          <w:rStyle w:val="DevConfigGray"/>
        </w:rPr>
      </w:pPr>
      <w:r>
        <w:rPr>
          <w:rStyle w:val="DevConfigGray"/>
        </w:rPr>
        <w:t xml:space="preserve"> ip address 192.168.1.12 255.255.255.0</w:t>
      </w:r>
    </w:p>
    <w:p w14:paraId="2DF13A3B" w14:textId="77777777" w:rsidR="009440C6" w:rsidRPr="0082466B" w:rsidRDefault="009440C6" w:rsidP="009440C6">
      <w:pPr>
        <w:pStyle w:val="DevConfigs"/>
        <w:rPr>
          <w:rStyle w:val="DevConfigGray"/>
        </w:rPr>
      </w:pPr>
      <w:r>
        <w:rPr>
          <w:rStyle w:val="DevConfigGray"/>
        </w:rPr>
        <w:t>!</w:t>
      </w:r>
    </w:p>
    <w:p w14:paraId="1A53BAF5" w14:textId="77777777" w:rsidR="009440C6" w:rsidRPr="0082466B" w:rsidRDefault="009440C6" w:rsidP="009440C6">
      <w:pPr>
        <w:pStyle w:val="DevConfigs"/>
        <w:rPr>
          <w:rStyle w:val="DevConfigGray"/>
        </w:rPr>
      </w:pPr>
      <w:r>
        <w:rPr>
          <w:rStyle w:val="DevConfigGray"/>
        </w:rPr>
        <w:t>ip http server</w:t>
      </w:r>
    </w:p>
    <w:p w14:paraId="19381476" w14:textId="77777777" w:rsidR="009440C6" w:rsidRPr="0082466B" w:rsidRDefault="009440C6" w:rsidP="009440C6">
      <w:pPr>
        <w:pStyle w:val="DevConfigs"/>
        <w:rPr>
          <w:rStyle w:val="DevConfigGray"/>
        </w:rPr>
      </w:pPr>
      <w:r>
        <w:rPr>
          <w:rStyle w:val="DevConfigGray"/>
        </w:rPr>
        <w:t>ip http secure-server</w:t>
      </w:r>
    </w:p>
    <w:p w14:paraId="1775A2F9" w14:textId="77777777" w:rsidR="009440C6" w:rsidRPr="0082466B" w:rsidRDefault="009440C6" w:rsidP="009440C6">
      <w:pPr>
        <w:pStyle w:val="DevConfigs"/>
        <w:rPr>
          <w:rStyle w:val="DevConfigGray"/>
        </w:rPr>
      </w:pPr>
      <w:r>
        <w:rPr>
          <w:rStyle w:val="DevConfigGray"/>
        </w:rPr>
        <w:t>!</w:t>
      </w:r>
    </w:p>
    <w:p w14:paraId="16F9F577" w14:textId="77777777" w:rsidR="009440C6" w:rsidRPr="0082466B" w:rsidRDefault="009440C6" w:rsidP="009440C6">
      <w:pPr>
        <w:pStyle w:val="DevConfigs"/>
        <w:rPr>
          <w:rStyle w:val="DevConfigGray"/>
        </w:rPr>
      </w:pPr>
      <w:r>
        <w:rPr>
          <w:rStyle w:val="DevConfigGray"/>
        </w:rPr>
        <w:t>banner motd ^C Authorized Users Only! ^C</w:t>
      </w:r>
    </w:p>
    <w:p w14:paraId="0E4A82E4" w14:textId="77777777" w:rsidR="009440C6" w:rsidRPr="0082466B" w:rsidRDefault="009440C6" w:rsidP="009440C6">
      <w:pPr>
        <w:pStyle w:val="DevConfigs"/>
        <w:rPr>
          <w:rStyle w:val="DevConfigGray"/>
        </w:rPr>
      </w:pPr>
      <w:r>
        <w:rPr>
          <w:rStyle w:val="DevConfigGray"/>
        </w:rPr>
        <w:lastRenderedPageBreak/>
        <w:t>!</w:t>
      </w:r>
    </w:p>
    <w:p w14:paraId="5B8C2231" w14:textId="77777777" w:rsidR="009440C6" w:rsidRPr="0082466B" w:rsidRDefault="009440C6" w:rsidP="009440C6">
      <w:pPr>
        <w:pStyle w:val="DevConfigs"/>
        <w:rPr>
          <w:rStyle w:val="DevConfigGray"/>
        </w:rPr>
      </w:pPr>
      <w:r>
        <w:rPr>
          <w:rStyle w:val="DevConfigGray"/>
        </w:rPr>
        <w:t>line con 0</w:t>
      </w:r>
    </w:p>
    <w:p w14:paraId="2A08A8F0" w14:textId="77777777" w:rsidR="009440C6" w:rsidRPr="0082466B" w:rsidRDefault="009440C6" w:rsidP="009440C6">
      <w:pPr>
        <w:pStyle w:val="DevConfigs"/>
        <w:rPr>
          <w:rStyle w:val="DevConfigGray"/>
        </w:rPr>
      </w:pPr>
      <w:r>
        <w:rPr>
          <w:rStyle w:val="DevConfigGray"/>
        </w:rPr>
        <w:t xml:space="preserve"> password cisco</w:t>
      </w:r>
    </w:p>
    <w:p w14:paraId="2945D1AF" w14:textId="77777777" w:rsidR="009440C6" w:rsidRPr="0082466B" w:rsidRDefault="009440C6" w:rsidP="009440C6">
      <w:pPr>
        <w:pStyle w:val="DevConfigs"/>
        <w:rPr>
          <w:rStyle w:val="DevConfigGray"/>
        </w:rPr>
      </w:pPr>
      <w:r>
        <w:rPr>
          <w:rStyle w:val="DevConfigGray"/>
        </w:rPr>
        <w:t xml:space="preserve"> logging synchronous</w:t>
      </w:r>
    </w:p>
    <w:p w14:paraId="7689FFE3" w14:textId="77777777" w:rsidR="009440C6" w:rsidRPr="0082466B" w:rsidRDefault="009440C6" w:rsidP="009440C6">
      <w:pPr>
        <w:pStyle w:val="DevConfigs"/>
        <w:rPr>
          <w:rStyle w:val="DevConfigGray"/>
        </w:rPr>
      </w:pPr>
      <w:r>
        <w:rPr>
          <w:rStyle w:val="DevConfigGray"/>
        </w:rPr>
        <w:t xml:space="preserve"> login</w:t>
      </w:r>
    </w:p>
    <w:p w14:paraId="272A9516" w14:textId="77777777" w:rsidR="009440C6" w:rsidRPr="0082466B" w:rsidRDefault="009440C6" w:rsidP="009440C6">
      <w:pPr>
        <w:pStyle w:val="DevConfigs"/>
        <w:rPr>
          <w:rStyle w:val="DevConfigGray"/>
        </w:rPr>
      </w:pPr>
      <w:r>
        <w:rPr>
          <w:rStyle w:val="DevConfigGray"/>
        </w:rPr>
        <w:t>line vty 0 4</w:t>
      </w:r>
    </w:p>
    <w:p w14:paraId="27A63CF1" w14:textId="77777777" w:rsidR="009440C6" w:rsidRPr="0082466B" w:rsidRDefault="009440C6" w:rsidP="009440C6">
      <w:pPr>
        <w:pStyle w:val="DevConfigs"/>
        <w:rPr>
          <w:rStyle w:val="DevConfigGray"/>
        </w:rPr>
      </w:pPr>
      <w:r>
        <w:rPr>
          <w:rStyle w:val="DevConfigGray"/>
        </w:rPr>
        <w:t xml:space="preserve"> password cisco</w:t>
      </w:r>
    </w:p>
    <w:p w14:paraId="2F7CBC20" w14:textId="77777777" w:rsidR="009440C6" w:rsidRPr="0082466B" w:rsidRDefault="009440C6" w:rsidP="009440C6">
      <w:pPr>
        <w:pStyle w:val="DevConfigs"/>
        <w:rPr>
          <w:rStyle w:val="DevConfigGray"/>
        </w:rPr>
      </w:pPr>
      <w:r>
        <w:rPr>
          <w:rStyle w:val="DevConfigGray"/>
        </w:rPr>
        <w:t xml:space="preserve"> login</w:t>
      </w:r>
    </w:p>
    <w:p w14:paraId="5F49D18B" w14:textId="77777777" w:rsidR="009440C6" w:rsidRPr="0082466B" w:rsidRDefault="009440C6" w:rsidP="009440C6">
      <w:pPr>
        <w:pStyle w:val="DevConfigs"/>
        <w:rPr>
          <w:rStyle w:val="DevConfigGray"/>
        </w:rPr>
      </w:pPr>
      <w:r>
        <w:rPr>
          <w:rStyle w:val="DevConfigGray"/>
        </w:rPr>
        <w:t>line vty 5 15</w:t>
      </w:r>
    </w:p>
    <w:p w14:paraId="2DF8AAFF" w14:textId="77777777" w:rsidR="009440C6" w:rsidRPr="0082466B" w:rsidRDefault="009440C6" w:rsidP="009440C6">
      <w:pPr>
        <w:pStyle w:val="DevConfigs"/>
        <w:rPr>
          <w:rStyle w:val="DevConfigGray"/>
        </w:rPr>
      </w:pPr>
      <w:r>
        <w:rPr>
          <w:rStyle w:val="DevConfigGray"/>
        </w:rPr>
        <w:t xml:space="preserve"> password cisco</w:t>
      </w:r>
    </w:p>
    <w:p w14:paraId="37C4C8E3" w14:textId="77777777" w:rsidR="009440C6" w:rsidRPr="0082466B" w:rsidRDefault="009440C6" w:rsidP="009440C6">
      <w:pPr>
        <w:pStyle w:val="DevConfigs"/>
        <w:rPr>
          <w:rStyle w:val="DevConfigGray"/>
        </w:rPr>
      </w:pPr>
      <w:r>
        <w:rPr>
          <w:rStyle w:val="DevConfigGray"/>
        </w:rPr>
        <w:t xml:space="preserve"> login</w:t>
      </w:r>
    </w:p>
    <w:p w14:paraId="135B748D" w14:textId="77777777" w:rsidR="009440C6" w:rsidRPr="0082466B" w:rsidRDefault="009440C6" w:rsidP="009440C6">
      <w:pPr>
        <w:pStyle w:val="DevConfigs"/>
        <w:rPr>
          <w:rStyle w:val="DevConfigGray"/>
        </w:rPr>
      </w:pPr>
      <w:r>
        <w:rPr>
          <w:rStyle w:val="DevConfigGray"/>
        </w:rPr>
        <w:t>!</w:t>
      </w:r>
    </w:p>
    <w:p w14:paraId="5EEEF3ED" w14:textId="2DC4659C" w:rsidR="009440C6" w:rsidRPr="00050578" w:rsidRDefault="009440C6" w:rsidP="00050578">
      <w:pPr>
        <w:pStyle w:val="DevConfigs"/>
        <w:rPr>
          <w:shd w:val="clear" w:color="auto" w:fill="BFBFBF"/>
        </w:rPr>
      </w:pPr>
      <w:r>
        <w:rPr>
          <w:rStyle w:val="DevConfigGray"/>
        </w:rPr>
        <w:t>end</w:t>
      </w:r>
    </w:p>
    <w:sectPr w:rsidR="009440C6" w:rsidRPr="0005057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5AA2" w14:textId="77777777" w:rsidR="00717992" w:rsidRDefault="00717992" w:rsidP="00710659">
      <w:pPr>
        <w:spacing w:after="0" w:line="240" w:lineRule="auto"/>
      </w:pPr>
      <w:r>
        <w:separator/>
      </w:r>
    </w:p>
    <w:p w14:paraId="2D67EC05" w14:textId="77777777" w:rsidR="00717992" w:rsidRDefault="00717992"/>
  </w:endnote>
  <w:endnote w:type="continuationSeparator" w:id="0">
    <w:p w14:paraId="62EF55C2" w14:textId="77777777" w:rsidR="00717992" w:rsidRDefault="00717992" w:rsidP="00710659">
      <w:pPr>
        <w:spacing w:after="0" w:line="240" w:lineRule="auto"/>
      </w:pPr>
      <w:r>
        <w:continuationSeparator/>
      </w:r>
    </w:p>
    <w:p w14:paraId="12B9EF7C" w14:textId="77777777" w:rsidR="00717992" w:rsidRDefault="00717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B36B" w14:textId="01EA61D3" w:rsidR="00092212" w:rsidRPr="004721BB" w:rsidRDefault="00092212" w:rsidP="004721BB">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642BF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F755" w14:textId="16D46BDA" w:rsidR="00092212" w:rsidRPr="004721BB" w:rsidRDefault="00092212" w:rsidP="004721BB">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642BF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0994" w14:textId="77777777" w:rsidR="00717992" w:rsidRDefault="00717992" w:rsidP="00710659">
      <w:pPr>
        <w:spacing w:after="0" w:line="240" w:lineRule="auto"/>
      </w:pPr>
      <w:r>
        <w:separator/>
      </w:r>
    </w:p>
    <w:p w14:paraId="7CBA47CE" w14:textId="77777777" w:rsidR="00717992" w:rsidRDefault="00717992"/>
  </w:footnote>
  <w:footnote w:type="continuationSeparator" w:id="0">
    <w:p w14:paraId="6BB3A8B8" w14:textId="77777777" w:rsidR="00717992" w:rsidRDefault="00717992" w:rsidP="00710659">
      <w:pPr>
        <w:spacing w:after="0" w:line="240" w:lineRule="auto"/>
      </w:pPr>
      <w:r>
        <w:continuationSeparator/>
      </w:r>
    </w:p>
    <w:p w14:paraId="665C8564" w14:textId="77777777" w:rsidR="00717992" w:rsidRDefault="00717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sdtContent>
      <w:p w14:paraId="0E279B98" w14:textId="77777777" w:rsidR="00092212" w:rsidRDefault="00092212" w:rsidP="008402F2">
        <w:pPr>
          <w:pStyle w:val="PageHead"/>
        </w:pPr>
        <w:r>
          <w:t>Práctica de laboratorio: Configuración de VLAN y enlaces troncales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A38A" w14:textId="77777777" w:rsidR="00092212" w:rsidRDefault="00092212" w:rsidP="006C3FCF">
    <w:pPr>
      <w:ind w:left="-288"/>
    </w:pPr>
    <w:r>
      <w:rPr>
        <w:noProof/>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A5230D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F5C9FD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8C2B30"/>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0717056">
    <w:abstractNumId w:val="6"/>
  </w:num>
  <w:num w:numId="2" w16cid:durableId="819886003">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Heading2"/>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89356796">
    <w:abstractNumId w:val="2"/>
  </w:num>
  <w:num w:numId="4" w16cid:durableId="977295521">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Heading2"/>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73470844">
    <w:abstractNumId w:val="3"/>
  </w:num>
  <w:num w:numId="6" w16cid:durableId="505245609">
    <w:abstractNumId w:val="0"/>
  </w:num>
  <w:num w:numId="7" w16cid:durableId="825248319">
    <w:abstractNumId w:val="1"/>
  </w:num>
  <w:num w:numId="8" w16cid:durableId="2136867322">
    <w:abstractNumId w:val="4"/>
    <w:lvlOverride w:ilvl="0">
      <w:lvl w:ilvl="0">
        <w:start w:val="1"/>
        <w:numFmt w:val="decimal"/>
        <w:lvlText w:val="Parte %1:"/>
        <w:lvlJc w:val="left"/>
        <w:pPr>
          <w:tabs>
            <w:tab w:val="num" w:pos="1152"/>
          </w:tabs>
          <w:ind w:left="1152" w:hanging="792"/>
        </w:pPr>
        <w:rPr>
          <w:rFonts w:hint="default"/>
        </w:rPr>
      </w:lvl>
    </w:lvlOverride>
  </w:num>
  <w:num w:numId="9" w16cid:durableId="1469476369">
    <w:abstractNumId w:val="3"/>
    <w:lvlOverride w:ilvl="0"/>
  </w:num>
  <w:num w:numId="10" w16cid:durableId="11147533">
    <w:abstractNumId w:val="7"/>
  </w:num>
  <w:num w:numId="11" w16cid:durableId="1838223558">
    <w:abstractNumId w:val="8"/>
  </w:num>
  <w:num w:numId="12" w16cid:durableId="525872815">
    <w:abstractNumId w:val="7"/>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9748674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681835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570749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95690690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5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212"/>
    <w:rsid w:val="0009378D"/>
    <w:rsid w:val="000944E9"/>
    <w:rsid w:val="00097163"/>
    <w:rsid w:val="000A22C8"/>
    <w:rsid w:val="000B2344"/>
    <w:rsid w:val="000B7DE5"/>
    <w:rsid w:val="000C2118"/>
    <w:rsid w:val="000C6425"/>
    <w:rsid w:val="000C6E6E"/>
    <w:rsid w:val="000C7B7D"/>
    <w:rsid w:val="000D55B4"/>
    <w:rsid w:val="000E452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70489"/>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40"/>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4758"/>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D3E"/>
    <w:rsid w:val="002D6C2A"/>
    <w:rsid w:val="002D7A86"/>
    <w:rsid w:val="002F45FF"/>
    <w:rsid w:val="002F66D3"/>
    <w:rsid w:val="002F6D17"/>
    <w:rsid w:val="00302887"/>
    <w:rsid w:val="003056EB"/>
    <w:rsid w:val="003071FF"/>
    <w:rsid w:val="003100EC"/>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56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2476"/>
    <w:rsid w:val="0042385C"/>
    <w:rsid w:val="00426FA5"/>
    <w:rsid w:val="00431654"/>
    <w:rsid w:val="00434926"/>
    <w:rsid w:val="00443ACE"/>
    <w:rsid w:val="00444217"/>
    <w:rsid w:val="0044581D"/>
    <w:rsid w:val="004478F4"/>
    <w:rsid w:val="00450F7A"/>
    <w:rsid w:val="00452C6D"/>
    <w:rsid w:val="00455E0B"/>
    <w:rsid w:val="0045724D"/>
    <w:rsid w:val="00457934"/>
    <w:rsid w:val="00462B9F"/>
    <w:rsid w:val="004659EE"/>
    <w:rsid w:val="004721B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70C"/>
    <w:rsid w:val="004D682B"/>
    <w:rsid w:val="004E433E"/>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0C1"/>
    <w:rsid w:val="005C6720"/>
    <w:rsid w:val="005C6DE5"/>
    <w:rsid w:val="005D2B29"/>
    <w:rsid w:val="005D354A"/>
    <w:rsid w:val="005D38B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BF8"/>
    <w:rsid w:val="00644958"/>
    <w:rsid w:val="006513FB"/>
    <w:rsid w:val="00656EEF"/>
    <w:rsid w:val="006576AF"/>
    <w:rsid w:val="00665FC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992"/>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93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0C6"/>
    <w:rsid w:val="009453F7"/>
    <w:rsid w:val="009476C0"/>
    <w:rsid w:val="00963E34"/>
    <w:rsid w:val="00964DFA"/>
    <w:rsid w:val="00970A69"/>
    <w:rsid w:val="0097630B"/>
    <w:rsid w:val="0098094B"/>
    <w:rsid w:val="0098155C"/>
    <w:rsid w:val="00981CCA"/>
    <w:rsid w:val="00982F44"/>
    <w:rsid w:val="00983B77"/>
    <w:rsid w:val="00996053"/>
    <w:rsid w:val="00997E71"/>
    <w:rsid w:val="009A0B2F"/>
    <w:rsid w:val="009A1CF4"/>
    <w:rsid w:val="009A37D7"/>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412D"/>
    <w:rsid w:val="00A15DF0"/>
    <w:rsid w:val="00A21211"/>
    <w:rsid w:val="00A30F8A"/>
    <w:rsid w:val="00A33890"/>
    <w:rsid w:val="00A34E7F"/>
    <w:rsid w:val="00A4688A"/>
    <w:rsid w:val="00A46F0A"/>
    <w:rsid w:val="00A46F25"/>
    <w:rsid w:val="00A47CC2"/>
    <w:rsid w:val="00A502BA"/>
    <w:rsid w:val="00A60146"/>
    <w:rsid w:val="00A601A9"/>
    <w:rsid w:val="00A60F6F"/>
    <w:rsid w:val="00A622C4"/>
    <w:rsid w:val="00A6283D"/>
    <w:rsid w:val="00A676FF"/>
    <w:rsid w:val="00A67BD6"/>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6F8D"/>
    <w:rsid w:val="00AF7ACC"/>
    <w:rsid w:val="00B00914"/>
    <w:rsid w:val="00B02A8E"/>
    <w:rsid w:val="00B052EE"/>
    <w:rsid w:val="00B0695B"/>
    <w:rsid w:val="00B1081F"/>
    <w:rsid w:val="00B2496B"/>
    <w:rsid w:val="00B27499"/>
    <w:rsid w:val="00B27BDB"/>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ACB"/>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F68"/>
    <w:rsid w:val="00E5069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2C7D"/>
    <w:rsid w:val="00EE3909"/>
    <w:rsid w:val="00EF4205"/>
    <w:rsid w:val="00EF5939"/>
    <w:rsid w:val="00EF659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E06"/>
    <w:rsid w:val="00F60BE0"/>
    <w:rsid w:val="00F6280E"/>
    <w:rsid w:val="00F666EC"/>
    <w:rsid w:val="00F7050A"/>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A0880B"/>
  <w15:docId w15:val="{BF76C368-14D0-43C9-B5F3-8DFC770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440C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665FC9"/>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665FC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721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5FC9"/>
    <w:rPr>
      <w:b/>
      <w:bCs/>
      <w:noProof/>
      <w:sz w:val="26"/>
      <w:szCs w:val="26"/>
    </w:rPr>
  </w:style>
  <w:style w:type="character" w:customStyle="1" w:styleId="Heading2Char">
    <w:name w:val="Heading 2 Char"/>
    <w:link w:val="Heading2"/>
    <w:uiPriority w:val="9"/>
    <w:rsid w:val="00665FC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221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9179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721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ListParagraph">
    <w:name w:val="List Paragraph"/>
    <w:basedOn w:val="Normal"/>
    <w:uiPriority w:val="34"/>
    <w:unhideWhenUsed/>
    <w:qFormat/>
    <w:rsid w:val="009440C6"/>
    <w:pPr>
      <w:ind w:left="720"/>
    </w:pPr>
  </w:style>
  <w:style w:type="paragraph" w:styleId="Revision">
    <w:name w:val="Revision"/>
    <w:hidden/>
    <w:uiPriority w:val="99"/>
    <w:semiHidden/>
    <w:rsid w:val="009440C6"/>
    <w:rPr>
      <w:sz w:val="22"/>
      <w:szCs w:val="22"/>
    </w:rPr>
  </w:style>
  <w:style w:type="paragraph" w:customStyle="1" w:styleId="CMDL75">
    <w:name w:val="CMD L75"/>
    <w:basedOn w:val="CMD"/>
    <w:qFormat/>
    <w:rsid w:val="009440C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9"/>
    <w:rsid w:val="00256826"/>
    <w:rsid w:val="00696895"/>
    <w:rsid w:val="007E55F9"/>
    <w:rsid w:val="008D2093"/>
    <w:rsid w:val="00CF05C9"/>
    <w:rsid w:val="00D3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D2D12-B2EE-49BA-A046-1C2B0C6A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22</Pages>
  <Words>5256</Words>
  <Characters>28914</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Configuración de VLAN y enlaces troncales</vt:lpstr>
      <vt:lpstr>Lab - Configure VLANs and Trunking</vt:lpstr>
    </vt:vector>
  </TitlesOfParts>
  <Company>Cisco Systems, Inc.</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Configuración de VLAN y enlaces troncales</dc:title>
  <dc:creator>SP</dc:creator>
  <dc:description>2013</dc:description>
  <cp:lastModifiedBy>Lizethe Pérez Fuertes</cp:lastModifiedBy>
  <cp:revision>2</cp:revision>
  <cp:lastPrinted>2020-05-16T03:23:00Z</cp:lastPrinted>
  <dcterms:created xsi:type="dcterms:W3CDTF">2023-11-22T22:46:00Z</dcterms:created>
  <dcterms:modified xsi:type="dcterms:W3CDTF">2023-11-22T22:46:00Z</dcterms:modified>
</cp:coreProperties>
</file>