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560010" w:rsidP="00560010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>
        <w:t xml:space="preserve">Laboratorio: </w:t>
      </w:r>
      <w:proofErr w:type="spellStart"/>
      <w:r w:rsidR="006A356C">
        <w:t>Wifi</w:t>
      </w:r>
      <w:proofErr w:type="spellEnd"/>
      <w:r>
        <w:t xml:space="preserve"> móvil - Android e iOS </w:t>
      </w:r>
      <w:r>
        <w:rPr>
          <w:rStyle w:val="LabTitleInstVersred"/>
        </w:rPr>
        <w:t>(Versión para el instructor)</w:t>
      </w:r>
    </w:p>
    <w:p w:rsidR="00D778DF" w:rsidRPr="009A1CF4" w:rsidRDefault="00D778DF" w:rsidP="00D778DF">
      <w:pPr>
        <w:pStyle w:val="InstNoteRed"/>
      </w:pPr>
      <w:r>
        <w:rPr>
          <w:b/>
        </w:rPr>
        <w:t>Nota para el instructor:</w:t>
      </w:r>
      <w:r>
        <w:t xml:space="preserve"> El color de fuente rojo o las partes resaltadas en gris indican texto que aparece en la copia del instructor solamente.</w:t>
      </w:r>
    </w:p>
    <w:p w:rsidR="00560010" w:rsidRDefault="00560010" w:rsidP="00560010">
      <w:pPr>
        <w:pStyle w:val="LabSection"/>
        <w:rPr>
          <w:rFonts w:eastAsia="Arial" w:cs="Arial"/>
        </w:rPr>
      </w:pPr>
      <w:r>
        <w:t>Objetivos</w:t>
      </w:r>
    </w:p>
    <w:p w:rsidR="00560010" w:rsidRDefault="00560010" w:rsidP="00560010">
      <w:pPr>
        <w:pStyle w:val="Bulletlevel1"/>
      </w:pPr>
      <w:r>
        <w:t xml:space="preserve">Familiarizarse con la configuración de </w:t>
      </w:r>
      <w:proofErr w:type="spellStart"/>
      <w:r w:rsidR="006A356C">
        <w:t>wifi</w:t>
      </w:r>
      <w:proofErr w:type="spellEnd"/>
      <w:r>
        <w:t xml:space="preserve"> en dispositivos móviles.</w:t>
      </w:r>
    </w:p>
    <w:p w:rsidR="00560010" w:rsidRDefault="00560010" w:rsidP="00560010">
      <w:pPr>
        <w:pStyle w:val="Bulletlevel1"/>
      </w:pPr>
      <w:r>
        <w:t xml:space="preserve">Apagar y encender la radio </w:t>
      </w:r>
      <w:proofErr w:type="spellStart"/>
      <w:r w:rsidR="006A356C">
        <w:t>wifi</w:t>
      </w:r>
      <w:proofErr w:type="spellEnd"/>
      <w:r>
        <w:t>.</w:t>
      </w:r>
    </w:p>
    <w:p w:rsidR="00560010" w:rsidRDefault="00560010" w:rsidP="00560010">
      <w:pPr>
        <w:pStyle w:val="Bulletlevel1"/>
      </w:pPr>
      <w:r>
        <w:t xml:space="preserve">Configurar el dispositivo para que olvide una red </w:t>
      </w:r>
      <w:proofErr w:type="spellStart"/>
      <w:r w:rsidR="006A356C">
        <w:t>wifi</w:t>
      </w:r>
      <w:proofErr w:type="spellEnd"/>
      <w:r>
        <w:t xml:space="preserve"> detectada.</w:t>
      </w:r>
    </w:p>
    <w:p w:rsidR="00560010" w:rsidRDefault="00560010" w:rsidP="00560010">
      <w:pPr>
        <w:pStyle w:val="Bulletlevel1"/>
      </w:pPr>
      <w:r>
        <w:t xml:space="preserve">Conectarse a una nueva red </w:t>
      </w:r>
      <w:proofErr w:type="spellStart"/>
      <w:r w:rsidR="006A356C">
        <w:t>wifi</w:t>
      </w:r>
      <w:proofErr w:type="spellEnd"/>
      <w:r>
        <w:t>.</w:t>
      </w:r>
    </w:p>
    <w:p w:rsidR="00560010" w:rsidRDefault="00560010" w:rsidP="00560010">
      <w:pPr>
        <w:pStyle w:val="LabSection"/>
        <w:rPr>
          <w:bCs/>
        </w:rPr>
      </w:pPr>
      <w:r>
        <w:t>Información básica / Preparación</w:t>
      </w:r>
    </w:p>
    <w:p w:rsidR="00560010" w:rsidRDefault="00560010" w:rsidP="00560010">
      <w:pPr>
        <w:pStyle w:val="BodyTextL25"/>
      </w:pPr>
      <w:r>
        <w:t xml:space="preserve">En este laboratorio, accederá a los sistemas operativos de un </w:t>
      </w:r>
      <w:proofErr w:type="spellStart"/>
      <w:r>
        <w:t>smartphone</w:t>
      </w:r>
      <w:proofErr w:type="spellEnd"/>
      <w:r>
        <w:t xml:space="preserve"> a fin de habilitar las comunicaciones por </w:t>
      </w:r>
      <w:proofErr w:type="spellStart"/>
      <w:r w:rsidR="006A356C">
        <w:t>wifi</w:t>
      </w:r>
      <w:proofErr w:type="spellEnd"/>
      <w:r>
        <w:t xml:space="preserve"> y configurar los ajustes de la conexión.</w:t>
      </w:r>
    </w:p>
    <w:p w:rsidR="00560010" w:rsidRDefault="00560010" w:rsidP="00560010">
      <w:pPr>
        <w:pStyle w:val="LabSection"/>
        <w:rPr>
          <w:rFonts w:eastAsia="Arial"/>
        </w:rPr>
      </w:pPr>
      <w:r>
        <w:t>Recursos necesarios</w:t>
      </w:r>
    </w:p>
    <w:p w:rsidR="00560010" w:rsidRDefault="00560010" w:rsidP="00560010">
      <w:pPr>
        <w:pStyle w:val="Bulletlevel1"/>
      </w:pPr>
      <w:r>
        <w:t xml:space="preserve">Tablet o </w:t>
      </w:r>
      <w:proofErr w:type="spellStart"/>
      <w:r>
        <w:t>smartphone</w:t>
      </w:r>
      <w:proofErr w:type="spellEnd"/>
      <w:r>
        <w:t xml:space="preserve"> con Android versión 4.0 o superior</w:t>
      </w:r>
    </w:p>
    <w:p w:rsidR="00560010" w:rsidRDefault="00560010" w:rsidP="00560010">
      <w:pPr>
        <w:pStyle w:val="Bulletlevel1"/>
      </w:pPr>
      <w:r>
        <w:t xml:space="preserve">Tablet o </w:t>
      </w:r>
      <w:proofErr w:type="spellStart"/>
      <w:r>
        <w:t>smartphone</w:t>
      </w:r>
      <w:proofErr w:type="spellEnd"/>
      <w:r>
        <w:t xml:space="preserve"> con iOS versión 5.0 o superior</w:t>
      </w:r>
    </w:p>
    <w:p w:rsidR="00560010" w:rsidRDefault="00560010" w:rsidP="00560010">
      <w:pPr>
        <w:pStyle w:val="Bulletlevel1"/>
      </w:pPr>
      <w:r>
        <w:t>Acceda a una red inalámbrica configurada, ya sea dentro del aula o de una zona de cobertura.</w:t>
      </w:r>
    </w:p>
    <w:p w:rsidR="00560010" w:rsidRPr="00560010" w:rsidRDefault="00560010" w:rsidP="00CF3D40">
      <w:pPr>
        <w:pStyle w:val="PartHead"/>
        <w:numPr>
          <w:ilvl w:val="0"/>
          <w:numId w:val="12"/>
        </w:numPr>
        <w:ind w:left="1191" w:hanging="1191"/>
        <w:rPr>
          <w:bCs/>
        </w:rPr>
      </w:pPr>
      <w:r>
        <w:t xml:space="preserve">Configure los ajustes de </w:t>
      </w:r>
      <w:proofErr w:type="spellStart"/>
      <w:r w:rsidR="006A356C">
        <w:t>wifi</w:t>
      </w:r>
      <w:proofErr w:type="spellEnd"/>
      <w:r>
        <w:t xml:space="preserve"> en un dispositivo con Android.</w:t>
      </w:r>
    </w:p>
    <w:p w:rsidR="00560010" w:rsidRDefault="00903EB5" w:rsidP="00CF3D40">
      <w:pPr>
        <w:pStyle w:val="StepHead"/>
        <w:numPr>
          <w:ilvl w:val="2"/>
          <w:numId w:val="13"/>
        </w:numPr>
        <w:ind w:left="1063" w:hangingChars="441" w:hanging="1063"/>
      </w:pPr>
      <w:r>
        <w:t>Acceda al dispositivo.</w:t>
      </w:r>
    </w:p>
    <w:p w:rsidR="006513FB" w:rsidRDefault="00560010" w:rsidP="00560010">
      <w:pPr>
        <w:pStyle w:val="BodyTextL25"/>
      </w:pPr>
      <w:r>
        <w:t>Encienda el dispositivo e inicie sesión con contraseña, código PIN u otro código de acceso, si es necesario. Aparece la pantalla de inicio principal.</w:t>
      </w:r>
    </w:p>
    <w:p w:rsidR="00560010" w:rsidRDefault="00560010" w:rsidP="0056001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031D22FA" wp14:editId="0FD372EA">
            <wp:extent cx="4868681" cy="303428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8681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10" w:rsidRDefault="00903EB5" w:rsidP="00CF3D40">
      <w:pPr>
        <w:pStyle w:val="StepHead"/>
        <w:numPr>
          <w:ilvl w:val="2"/>
          <w:numId w:val="13"/>
        </w:numPr>
        <w:ind w:left="1063" w:hangingChars="441" w:hanging="1063"/>
      </w:pPr>
      <w:r>
        <w:lastRenderedPageBreak/>
        <w:t>Acceda a los Ajustes.</w:t>
      </w:r>
    </w:p>
    <w:p w:rsidR="00560010" w:rsidRDefault="00560010" w:rsidP="00560010">
      <w:pPr>
        <w:pStyle w:val="SubStepAlpha"/>
      </w:pPr>
      <w:r>
        <w:t>Toque los íconos de notificaciones y de sistema.</w:t>
      </w:r>
    </w:p>
    <w:p w:rsidR="00560010" w:rsidRDefault="00560010" w:rsidP="0056001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3A8B1D45" wp14:editId="05EEACB9">
            <wp:extent cx="4935014" cy="308457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014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10" w:rsidRDefault="00560010" w:rsidP="00560010">
      <w:pPr>
        <w:pStyle w:val="SubStepAlpha"/>
        <w:rPr>
          <w:rFonts w:eastAsia="Arial" w:cs="Arial"/>
          <w:szCs w:val="20"/>
        </w:rPr>
      </w:pPr>
      <w:r>
        <w:t xml:space="preserve">Toque el ícono de </w:t>
      </w:r>
      <w:r>
        <w:rPr>
          <w:b/>
        </w:rPr>
        <w:t>Ajustes</w:t>
      </w:r>
      <w:r>
        <w:t>.</w:t>
      </w:r>
    </w:p>
    <w:p w:rsidR="00560010" w:rsidRDefault="00560010" w:rsidP="00560010">
      <w:pPr>
        <w:pStyle w:val="SubStepAlpha"/>
      </w:pPr>
      <w:r>
        <w:t>Aparece el menú Ajustes.</w:t>
      </w:r>
    </w:p>
    <w:p w:rsidR="00560010" w:rsidRDefault="00560010" w:rsidP="00560010">
      <w:pPr>
        <w:pStyle w:val="Visual"/>
      </w:pPr>
      <w:r>
        <w:rPr>
          <w:rFonts w:eastAsia="Arial" w:cs="Arial"/>
          <w:noProof/>
          <w:sz w:val="20"/>
          <w:szCs w:val="20"/>
          <w:lang w:val="en-US" w:eastAsia="zh-CN" w:bidi="ar-SA"/>
        </w:rPr>
        <w:drawing>
          <wp:inline distT="0" distB="0" distL="0" distR="0" wp14:anchorId="3064E1B7" wp14:editId="2933FF46">
            <wp:extent cx="4905756" cy="30480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75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10" w:rsidRDefault="00505929" w:rsidP="00CF3D40">
      <w:pPr>
        <w:pStyle w:val="StepHead"/>
        <w:numPr>
          <w:ilvl w:val="2"/>
          <w:numId w:val="13"/>
        </w:numPr>
        <w:ind w:left="1063" w:hangingChars="441" w:hanging="1063"/>
      </w:pPr>
      <w:r>
        <w:lastRenderedPageBreak/>
        <w:t>Olvide una red inalámbrica.</w:t>
      </w:r>
    </w:p>
    <w:p w:rsidR="00560010" w:rsidRDefault="00560010" w:rsidP="00CF3D40">
      <w:pPr>
        <w:pStyle w:val="SubStepAlpha"/>
        <w:keepNext/>
        <w:numPr>
          <w:ilvl w:val="3"/>
          <w:numId w:val="14"/>
        </w:numPr>
      </w:pPr>
      <w:r>
        <w:t xml:space="preserve">Toque el interruptor de </w:t>
      </w:r>
      <w:proofErr w:type="spellStart"/>
      <w:r w:rsidR="006A356C">
        <w:rPr>
          <w:b/>
        </w:rPr>
        <w:t>wifi</w:t>
      </w:r>
      <w:proofErr w:type="spellEnd"/>
      <w:r>
        <w:t xml:space="preserve"> hasta que quede </w:t>
      </w:r>
      <w:r>
        <w:rPr>
          <w:b/>
        </w:rPr>
        <w:t>Apagado</w:t>
      </w:r>
      <w:r>
        <w:t>.</w:t>
      </w:r>
    </w:p>
    <w:p w:rsidR="00560010" w:rsidRDefault="00560010" w:rsidP="0056001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3E898DAC" wp14:editId="3E0CD906">
            <wp:extent cx="4888273" cy="30480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2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10" w:rsidRDefault="00560010" w:rsidP="00CF3D40">
      <w:pPr>
        <w:pStyle w:val="SubStepAlpha"/>
        <w:numPr>
          <w:ilvl w:val="3"/>
          <w:numId w:val="14"/>
        </w:numPr>
        <w:rPr>
          <w:rFonts w:eastAsia="Arial" w:cs="Arial"/>
          <w:szCs w:val="20"/>
        </w:rPr>
      </w:pPr>
      <w:r>
        <w:t xml:space="preserve">Toque el interruptor de </w:t>
      </w:r>
      <w:proofErr w:type="spellStart"/>
      <w:r w:rsidR="006A356C">
        <w:rPr>
          <w:b/>
        </w:rPr>
        <w:t>wifi</w:t>
      </w:r>
      <w:proofErr w:type="spellEnd"/>
      <w:r>
        <w:t xml:space="preserve"> nuevamente.</w:t>
      </w:r>
    </w:p>
    <w:p w:rsidR="00560010" w:rsidRDefault="00560010" w:rsidP="00CF3D40">
      <w:pPr>
        <w:pStyle w:val="SubStepAlpha"/>
        <w:numPr>
          <w:ilvl w:val="3"/>
          <w:numId w:val="14"/>
        </w:numPr>
      </w:pPr>
      <w:r>
        <w:t xml:space="preserve">Toque el nombre de la red a la que está conectado el dispositivo. Aparece la ventana de detalles de </w:t>
      </w:r>
      <w:proofErr w:type="spellStart"/>
      <w:r w:rsidR="006A356C">
        <w:t>wifi</w:t>
      </w:r>
      <w:proofErr w:type="spellEnd"/>
      <w:r>
        <w:t>.</w:t>
      </w:r>
    </w:p>
    <w:p w:rsidR="00560010" w:rsidRDefault="00560010" w:rsidP="00560010">
      <w:pPr>
        <w:pStyle w:val="Visual"/>
      </w:pPr>
      <w:r>
        <w:rPr>
          <w:rFonts w:eastAsia="Arial" w:cs="Arial"/>
          <w:noProof/>
          <w:sz w:val="20"/>
          <w:szCs w:val="20"/>
          <w:lang w:val="en-US" w:eastAsia="zh-CN" w:bidi="ar-SA"/>
        </w:rPr>
        <w:drawing>
          <wp:inline distT="0" distB="0" distL="0" distR="0" wp14:anchorId="373EB128" wp14:editId="7B1F1555">
            <wp:extent cx="4876497" cy="30480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49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10" w:rsidRDefault="00560010" w:rsidP="00CF3D40">
      <w:pPr>
        <w:pStyle w:val="SubStepAlpha"/>
        <w:keepNext/>
        <w:numPr>
          <w:ilvl w:val="3"/>
          <w:numId w:val="14"/>
        </w:numPr>
      </w:pPr>
      <w:r>
        <w:t xml:space="preserve">Toque </w:t>
      </w:r>
      <w:r>
        <w:rPr>
          <w:b/>
        </w:rPr>
        <w:t>Olvidar</w:t>
      </w:r>
      <w:r>
        <w:t>. ¿Qué ocurre?</w:t>
      </w:r>
    </w:p>
    <w:p w:rsidR="00560010" w:rsidRDefault="00560010" w:rsidP="00903EB5">
      <w:pPr>
        <w:pStyle w:val="BodyTextL50"/>
        <w:keepNext/>
      </w:pPr>
      <w:r>
        <w:t>____________________________________________________________________________________</w:t>
      </w:r>
    </w:p>
    <w:p w:rsidR="00560010" w:rsidRDefault="00560010" w:rsidP="00560010">
      <w:pPr>
        <w:pStyle w:val="BodyTextL50"/>
      </w:pPr>
      <w:r>
        <w:t>____________________________________________________________________________________</w:t>
      </w:r>
    </w:p>
    <w:p w:rsidR="00903EB5" w:rsidRPr="00505929" w:rsidRDefault="00903EB5" w:rsidP="00560010">
      <w:pPr>
        <w:pStyle w:val="BodyTextL50"/>
        <w:rPr>
          <w:rStyle w:val="AnswerGray"/>
        </w:rPr>
      </w:pPr>
      <w:r>
        <w:rPr>
          <w:rStyle w:val="AnswerGray"/>
        </w:rPr>
        <w:lastRenderedPageBreak/>
        <w:t>Se elimina la información de las configuraciones de esta red. Deberá introducir todos los ajustes nuevamente si necesita conectarse a esta red inalámbrica nuevamente.</w:t>
      </w:r>
    </w:p>
    <w:p w:rsidR="00560010" w:rsidRDefault="00505929" w:rsidP="00CF3D40">
      <w:pPr>
        <w:pStyle w:val="StepHead"/>
        <w:numPr>
          <w:ilvl w:val="2"/>
          <w:numId w:val="13"/>
        </w:numPr>
        <w:ind w:left="1063" w:hangingChars="441" w:hanging="1063"/>
      </w:pPr>
      <w:r>
        <w:t>Conéctese a una red inalámbrica.</w:t>
      </w:r>
    </w:p>
    <w:p w:rsidR="00560010" w:rsidRDefault="00560010" w:rsidP="00CF3D40">
      <w:pPr>
        <w:pStyle w:val="SubStepAlpha"/>
        <w:numPr>
          <w:ilvl w:val="3"/>
          <w:numId w:val="15"/>
        </w:numPr>
      </w:pPr>
      <w:r>
        <w:t>Toque la red a la que el dispositivo estaba conectado.</w:t>
      </w:r>
    </w:p>
    <w:p w:rsidR="00560010" w:rsidRDefault="00560010" w:rsidP="0056001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01C3943F" wp14:editId="471AD33C">
            <wp:extent cx="4876497" cy="30480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49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10" w:rsidRPr="00560010" w:rsidRDefault="00560010" w:rsidP="00CF3D40">
      <w:pPr>
        <w:pStyle w:val="SubStepAlpha"/>
        <w:numPr>
          <w:ilvl w:val="3"/>
          <w:numId w:val="15"/>
        </w:numPr>
      </w:pPr>
      <w:r>
        <w:t xml:space="preserve">Escriba la contraseña de la red </w:t>
      </w:r>
      <w:proofErr w:type="spellStart"/>
      <w:r w:rsidR="006A356C">
        <w:t>wifi</w:t>
      </w:r>
      <w:proofErr w:type="spellEnd"/>
      <w:r>
        <w:t xml:space="preserve">. Toque </w:t>
      </w:r>
      <w:r>
        <w:rPr>
          <w:b/>
        </w:rPr>
        <w:t>Listo</w:t>
      </w:r>
      <w:r>
        <w:t>.</w:t>
      </w:r>
    </w:p>
    <w:p w:rsidR="00560010" w:rsidRPr="00560010" w:rsidRDefault="00560010" w:rsidP="00CF3D40">
      <w:pPr>
        <w:pStyle w:val="SubStepAlpha"/>
        <w:keepNext/>
        <w:numPr>
          <w:ilvl w:val="3"/>
          <w:numId w:val="15"/>
        </w:numPr>
        <w:rPr>
          <w:rFonts w:eastAsia="Arial" w:cs="Arial"/>
          <w:szCs w:val="20"/>
        </w:rPr>
      </w:pPr>
      <w:r>
        <w:t xml:space="preserve">Toque </w:t>
      </w:r>
      <w:r>
        <w:rPr>
          <w:b/>
        </w:rPr>
        <w:t>Conectar</w:t>
      </w:r>
      <w:r>
        <w:t>. ¿Qué ocurre?</w:t>
      </w:r>
    </w:p>
    <w:p w:rsidR="00560010" w:rsidRPr="00560010" w:rsidRDefault="00560010" w:rsidP="003F7FF4">
      <w:pPr>
        <w:pStyle w:val="BodyTextL50"/>
        <w:keepNext/>
        <w:rPr>
          <w:rFonts w:eastAsia="Arial" w:cs="Arial"/>
          <w:szCs w:val="20"/>
        </w:rPr>
      </w:pPr>
      <w:r>
        <w:t>____________________________________________________________________________________</w:t>
      </w:r>
    </w:p>
    <w:p w:rsidR="00560010" w:rsidRDefault="00560010" w:rsidP="00560010">
      <w:pPr>
        <w:pStyle w:val="BodyTextL50"/>
      </w:pPr>
      <w:r>
        <w:t>____________________________________________________________________________________</w:t>
      </w:r>
    </w:p>
    <w:p w:rsidR="00F32D8F" w:rsidRPr="00F32D8F" w:rsidRDefault="00F32D8F" w:rsidP="00560010">
      <w:pPr>
        <w:pStyle w:val="BodyTextL50"/>
        <w:rPr>
          <w:rStyle w:val="AnswerGray"/>
        </w:rPr>
      </w:pPr>
      <w:r>
        <w:rPr>
          <w:rStyle w:val="AnswerGray"/>
        </w:rPr>
        <w:t>El dispositivo se conecta a la red si todas las configuraciones son correctas.</w:t>
      </w:r>
    </w:p>
    <w:p w:rsidR="00610574" w:rsidRPr="00610574" w:rsidRDefault="00560010" w:rsidP="00CF3D40">
      <w:pPr>
        <w:pStyle w:val="PartHead"/>
        <w:numPr>
          <w:ilvl w:val="0"/>
          <w:numId w:val="12"/>
        </w:numPr>
        <w:ind w:left="1191" w:hanging="1191"/>
        <w:rPr>
          <w:bCs/>
        </w:rPr>
      </w:pPr>
      <w:r>
        <w:lastRenderedPageBreak/>
        <w:t xml:space="preserve">Configure los ajustes de </w:t>
      </w:r>
      <w:proofErr w:type="spellStart"/>
      <w:r w:rsidR="006A356C">
        <w:t>wifi</w:t>
      </w:r>
      <w:proofErr w:type="spellEnd"/>
      <w:r>
        <w:t xml:space="preserve"> en un dispositivo con iOS.</w:t>
      </w:r>
    </w:p>
    <w:p w:rsidR="00560010" w:rsidRDefault="00505929" w:rsidP="00CF3D40">
      <w:pPr>
        <w:pStyle w:val="StepHead"/>
        <w:numPr>
          <w:ilvl w:val="2"/>
          <w:numId w:val="16"/>
        </w:numPr>
        <w:ind w:left="1063" w:hangingChars="441" w:hanging="1063"/>
      </w:pPr>
      <w:r>
        <w:t>Acceda al dispositivo.</w:t>
      </w:r>
    </w:p>
    <w:p w:rsidR="00560010" w:rsidRDefault="00560010" w:rsidP="00610574">
      <w:pPr>
        <w:pStyle w:val="BodyTextL25"/>
        <w:keepNext/>
      </w:pPr>
      <w:r>
        <w:t>Encienda el dispositivo e inicie sesión con contraseña, código PIN u otro código de acceso, si es necesario. Aparece la pantalla de inicio principal.</w:t>
      </w:r>
    </w:p>
    <w:p w:rsidR="00610574" w:rsidRDefault="00610574" w:rsidP="0061057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2ECECCD7" wp14:editId="4E953164">
            <wp:extent cx="1751270" cy="263613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270" cy="263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74" w:rsidRDefault="00505929" w:rsidP="00CF3D40">
      <w:pPr>
        <w:pStyle w:val="StepHead"/>
        <w:numPr>
          <w:ilvl w:val="2"/>
          <w:numId w:val="16"/>
        </w:numPr>
        <w:ind w:left="1063" w:hangingChars="441" w:hanging="1063"/>
      </w:pPr>
      <w:r>
        <w:t>Acceda a los Ajustes.</w:t>
      </w:r>
    </w:p>
    <w:p w:rsidR="00610574" w:rsidRPr="00610574" w:rsidRDefault="00610574" w:rsidP="00610574">
      <w:pPr>
        <w:pStyle w:val="BodyTextL25"/>
        <w:rPr>
          <w:szCs w:val="20"/>
        </w:rPr>
      </w:pPr>
      <w:r>
        <w:t xml:space="preserve">Toque el ícono de </w:t>
      </w:r>
      <w:r>
        <w:rPr>
          <w:b/>
        </w:rPr>
        <w:t>Ajustes</w:t>
      </w:r>
      <w:r>
        <w:t>. Aparece el menú Ajustes.</w:t>
      </w:r>
    </w:p>
    <w:p w:rsidR="00610574" w:rsidRDefault="00610574" w:rsidP="0061057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234194B7" wp14:editId="25F2F976">
            <wp:extent cx="1758170" cy="264033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17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74" w:rsidRDefault="00505929" w:rsidP="00CF3D40">
      <w:pPr>
        <w:pStyle w:val="StepHead"/>
        <w:numPr>
          <w:ilvl w:val="2"/>
          <w:numId w:val="16"/>
        </w:numPr>
        <w:ind w:left="1063" w:hangingChars="441" w:hanging="1063"/>
      </w:pPr>
      <w:r>
        <w:lastRenderedPageBreak/>
        <w:t>Olvide una red inalámbrica.</w:t>
      </w:r>
    </w:p>
    <w:p w:rsidR="00610574" w:rsidRDefault="00610574" w:rsidP="00CF3D40">
      <w:pPr>
        <w:pStyle w:val="SubStepAlpha"/>
        <w:keepNext/>
        <w:numPr>
          <w:ilvl w:val="3"/>
          <w:numId w:val="17"/>
        </w:numPr>
      </w:pPr>
      <w:r>
        <w:t xml:space="preserve">Toque </w:t>
      </w:r>
      <w:proofErr w:type="spellStart"/>
      <w:r w:rsidR="006A356C">
        <w:rPr>
          <w:b/>
        </w:rPr>
        <w:t>wifi</w:t>
      </w:r>
      <w:proofErr w:type="spellEnd"/>
      <w:r>
        <w:t>. Aparecerá el menú “</w:t>
      </w:r>
      <w:proofErr w:type="spellStart"/>
      <w:r w:rsidR="006A356C">
        <w:t>wifi</w:t>
      </w:r>
      <w:proofErr w:type="spellEnd"/>
      <w:r>
        <w:t>”.</w:t>
      </w:r>
    </w:p>
    <w:p w:rsidR="00610574" w:rsidRDefault="00610574" w:rsidP="0061057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7EBA6364" wp14:editId="4F83FA80">
            <wp:extent cx="1844040" cy="276606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74" w:rsidRDefault="00610574" w:rsidP="00CF3D40">
      <w:pPr>
        <w:pStyle w:val="SubStepAlpha"/>
        <w:keepNext/>
        <w:numPr>
          <w:ilvl w:val="3"/>
          <w:numId w:val="17"/>
        </w:numPr>
      </w:pPr>
      <w:r>
        <w:t xml:space="preserve">Deslice el interruptor de </w:t>
      </w:r>
      <w:proofErr w:type="spellStart"/>
      <w:r w:rsidR="006A356C">
        <w:t>wifi</w:t>
      </w:r>
      <w:proofErr w:type="spellEnd"/>
      <w:r>
        <w:t xml:space="preserve"> hasta que esté </w:t>
      </w:r>
      <w:r>
        <w:rPr>
          <w:b/>
        </w:rPr>
        <w:t>Apagado</w:t>
      </w:r>
      <w:r>
        <w:t>.</w:t>
      </w:r>
    </w:p>
    <w:p w:rsidR="00610574" w:rsidRDefault="00610574" w:rsidP="0061057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382294F4" wp14:editId="21B91528">
            <wp:extent cx="1844040" cy="276606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74" w:rsidRDefault="00610574" w:rsidP="00CF3D40">
      <w:pPr>
        <w:pStyle w:val="SubStepAlpha"/>
        <w:numPr>
          <w:ilvl w:val="3"/>
          <w:numId w:val="17"/>
        </w:numPr>
      </w:pPr>
      <w:r>
        <w:t xml:space="preserve">Deslice el interruptor de </w:t>
      </w:r>
      <w:proofErr w:type="spellStart"/>
      <w:r w:rsidR="006A356C">
        <w:t>wifi</w:t>
      </w:r>
      <w:proofErr w:type="spellEnd"/>
      <w:r>
        <w:t xml:space="preserve"> hasta que esté </w:t>
      </w:r>
      <w:r>
        <w:rPr>
          <w:b/>
        </w:rPr>
        <w:t>Encendido</w:t>
      </w:r>
      <w:r>
        <w:t>.</w:t>
      </w:r>
    </w:p>
    <w:p w:rsidR="00610574" w:rsidRPr="00610574" w:rsidRDefault="00610574" w:rsidP="00CF3D40">
      <w:pPr>
        <w:pStyle w:val="SubStepAlpha"/>
        <w:keepNext/>
        <w:numPr>
          <w:ilvl w:val="3"/>
          <w:numId w:val="17"/>
        </w:numPr>
      </w:pPr>
      <w:r>
        <w:lastRenderedPageBreak/>
        <w:t xml:space="preserve">Toque el nombre de la red a la que está conectado el dispositivo. Se abre la ventana de detalles de </w:t>
      </w:r>
      <w:proofErr w:type="spellStart"/>
      <w:r w:rsidR="006A356C">
        <w:t>wifi</w:t>
      </w:r>
      <w:proofErr w:type="spellEnd"/>
      <w:r>
        <w:t>.</w:t>
      </w:r>
    </w:p>
    <w:p w:rsidR="00610574" w:rsidRDefault="00610574" w:rsidP="0061057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70577663" wp14:editId="666595E5">
            <wp:extent cx="1844040" cy="276606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74" w:rsidRDefault="00610574" w:rsidP="00CF3D40">
      <w:pPr>
        <w:pStyle w:val="SubStepAlpha"/>
        <w:keepNext/>
        <w:numPr>
          <w:ilvl w:val="3"/>
          <w:numId w:val="17"/>
        </w:numPr>
        <w:rPr>
          <w:rFonts w:eastAsia="Arial" w:cs="Arial"/>
          <w:szCs w:val="20"/>
        </w:rPr>
      </w:pPr>
      <w:r>
        <w:t xml:space="preserve">Toque </w:t>
      </w:r>
      <w:r>
        <w:rPr>
          <w:b/>
        </w:rPr>
        <w:t>Olvidar</w:t>
      </w:r>
      <w:r>
        <w:t>. ¿Qué ocurre?</w:t>
      </w:r>
    </w:p>
    <w:p w:rsidR="00610574" w:rsidRDefault="00610574" w:rsidP="003F7FF4">
      <w:pPr>
        <w:pStyle w:val="BodyTextL50"/>
        <w:keepNext/>
      </w:pPr>
      <w:r>
        <w:t>____________________________________________________________________________________</w:t>
      </w:r>
    </w:p>
    <w:p w:rsidR="00610574" w:rsidRDefault="00610574" w:rsidP="00610574">
      <w:pPr>
        <w:pStyle w:val="BodyTextL50"/>
      </w:pPr>
      <w:r>
        <w:t>____________________________________________________________________________________</w:t>
      </w:r>
    </w:p>
    <w:p w:rsidR="00F32D8F" w:rsidRPr="00F32D8F" w:rsidRDefault="00F32D8F" w:rsidP="00F32D8F">
      <w:pPr>
        <w:pStyle w:val="BodyTextL50"/>
        <w:rPr>
          <w:shd w:val="clear" w:color="auto" w:fill="BFBFBF"/>
        </w:rPr>
      </w:pPr>
      <w:r>
        <w:rPr>
          <w:rStyle w:val="AnswerGray"/>
        </w:rPr>
        <w:t>Se elimina la información de las configuraciones de esta red. Deberá introducir todos los ajustes nuevamente si necesita conectarse a esta red inalámbrica nuevamente.</w:t>
      </w:r>
    </w:p>
    <w:p w:rsidR="00610574" w:rsidRDefault="00505929" w:rsidP="00CF3D40">
      <w:pPr>
        <w:pStyle w:val="StepHead"/>
        <w:numPr>
          <w:ilvl w:val="2"/>
          <w:numId w:val="16"/>
        </w:numPr>
        <w:ind w:left="1063" w:hangingChars="441" w:hanging="1063"/>
      </w:pPr>
      <w:r>
        <w:t>Conéctese a una red inalámbrica.</w:t>
      </w:r>
    </w:p>
    <w:p w:rsidR="00610574" w:rsidRPr="00610574" w:rsidRDefault="00610574" w:rsidP="00CF3D40">
      <w:pPr>
        <w:pStyle w:val="SubStepAlpha"/>
        <w:numPr>
          <w:ilvl w:val="3"/>
          <w:numId w:val="18"/>
        </w:numPr>
      </w:pPr>
      <w:r>
        <w:t>Toque la red a la que el dispositivo estaba conectado.</w:t>
      </w:r>
    </w:p>
    <w:p w:rsidR="00610574" w:rsidRDefault="00610574" w:rsidP="0061057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40A7ADF7" wp14:editId="7BC9B7D7">
            <wp:extent cx="1844040" cy="276606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74" w:rsidRDefault="00610574" w:rsidP="00CF3D40">
      <w:pPr>
        <w:pStyle w:val="SubStepAlpha"/>
        <w:keepNext/>
        <w:numPr>
          <w:ilvl w:val="3"/>
          <w:numId w:val="18"/>
        </w:numPr>
        <w:spacing w:before="11"/>
      </w:pPr>
      <w:r>
        <w:lastRenderedPageBreak/>
        <w:t xml:space="preserve">Escriba la contraseña de la red </w:t>
      </w:r>
      <w:proofErr w:type="spellStart"/>
      <w:r w:rsidR="006A356C">
        <w:t>wifi</w:t>
      </w:r>
      <w:proofErr w:type="spellEnd"/>
      <w:r>
        <w:t xml:space="preserve">. Toque </w:t>
      </w:r>
      <w:r>
        <w:rPr>
          <w:b/>
        </w:rPr>
        <w:t>Conectarse</w:t>
      </w:r>
      <w:r>
        <w:t>. ¿Qué ocurre?</w:t>
      </w:r>
    </w:p>
    <w:p w:rsidR="00610574" w:rsidRDefault="00610574" w:rsidP="00C3781E">
      <w:pPr>
        <w:pStyle w:val="BodyTextL50"/>
        <w:keepNext/>
      </w:pPr>
      <w:r>
        <w:t>____________________________________________________________________________________</w:t>
      </w:r>
    </w:p>
    <w:p w:rsidR="00610574" w:rsidRDefault="00610574" w:rsidP="00610574">
      <w:pPr>
        <w:pStyle w:val="BodyTextL50"/>
      </w:pPr>
      <w:r>
        <w:t>____________________________________________________________________________________</w:t>
      </w:r>
    </w:p>
    <w:p w:rsidR="00F32D8F" w:rsidRPr="00F32D8F" w:rsidRDefault="00F32D8F" w:rsidP="00610574">
      <w:pPr>
        <w:pStyle w:val="BodyTextL50"/>
        <w:rPr>
          <w:rStyle w:val="AnswerGray"/>
        </w:rPr>
      </w:pPr>
      <w:r>
        <w:rPr>
          <w:rStyle w:val="AnswerGray"/>
        </w:rPr>
        <w:t>El dispositivo se conecta a la red si todas las configuraciones son correctas.</w:t>
      </w:r>
    </w:p>
    <w:sectPr w:rsidR="00F32D8F" w:rsidRPr="00F32D8F" w:rsidSect="008C4307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E88" w:rsidRDefault="00625E88" w:rsidP="0090659A">
      <w:pPr>
        <w:spacing w:after="0" w:line="240" w:lineRule="auto"/>
      </w:pPr>
      <w:r>
        <w:separator/>
      </w:r>
    </w:p>
    <w:p w:rsidR="00625E88" w:rsidRDefault="00625E88"/>
    <w:p w:rsidR="00625E88" w:rsidRDefault="00625E88"/>
    <w:p w:rsidR="00625E88" w:rsidRDefault="00625E88"/>
    <w:p w:rsidR="00625E88" w:rsidRDefault="00625E88"/>
    <w:p w:rsidR="00625E88" w:rsidRDefault="00625E88"/>
  </w:endnote>
  <w:endnote w:type="continuationSeparator" w:id="0">
    <w:p w:rsidR="00625E88" w:rsidRDefault="00625E88" w:rsidP="0090659A">
      <w:pPr>
        <w:spacing w:after="0" w:line="240" w:lineRule="auto"/>
      </w:pPr>
      <w:r>
        <w:continuationSeparator/>
      </w:r>
    </w:p>
    <w:p w:rsidR="00625E88" w:rsidRDefault="00625E88"/>
    <w:p w:rsidR="00625E88" w:rsidRDefault="00625E88"/>
    <w:p w:rsidR="00625E88" w:rsidRDefault="00625E88"/>
    <w:p w:rsidR="00625E88" w:rsidRDefault="00625E88"/>
    <w:p w:rsidR="00625E88" w:rsidRDefault="00625E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231DCA" w:rsidRDefault="00926CB2" w:rsidP="00CF3D40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6A356C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6A356C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  <w:r>
      <w:t xml:space="preserve"> de</w:t>
    </w:r>
    <w:r w:rsidR="00CF3D40">
      <w:rPr>
        <w:rFonts w:hint="eastAsia"/>
        <w:lang w:eastAsia="zh-CN"/>
      </w:rPr>
      <w:t xml:space="preserve">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6A356C">
      <w:rPr>
        <w:b/>
        <w:noProof/>
        <w:szCs w:val="16"/>
      </w:rPr>
      <w:t>8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402F2" w:rsidRDefault="00926CB2" w:rsidP="00CF3D40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6A356C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6A356C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de</w:t>
    </w:r>
    <w:r w:rsidR="00CF3D40">
      <w:rPr>
        <w:rFonts w:hint="eastAsia"/>
        <w:lang w:eastAsia="zh-CN"/>
      </w:rPr>
      <w:t xml:space="preserve">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6A356C">
      <w:rPr>
        <w:b/>
        <w:noProof/>
        <w:szCs w:val="16"/>
      </w:rPr>
      <w:t>8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E88" w:rsidRDefault="00625E88" w:rsidP="0090659A">
      <w:pPr>
        <w:spacing w:after="0" w:line="240" w:lineRule="auto"/>
      </w:pPr>
      <w:r>
        <w:separator/>
      </w:r>
    </w:p>
    <w:p w:rsidR="00625E88" w:rsidRDefault="00625E88"/>
    <w:p w:rsidR="00625E88" w:rsidRDefault="00625E88"/>
    <w:p w:rsidR="00625E88" w:rsidRDefault="00625E88"/>
    <w:p w:rsidR="00625E88" w:rsidRDefault="00625E88"/>
    <w:p w:rsidR="00625E88" w:rsidRDefault="00625E88"/>
  </w:footnote>
  <w:footnote w:type="continuationSeparator" w:id="0">
    <w:p w:rsidR="00625E88" w:rsidRDefault="00625E88" w:rsidP="0090659A">
      <w:pPr>
        <w:spacing w:after="0" w:line="240" w:lineRule="auto"/>
      </w:pPr>
      <w:r>
        <w:continuationSeparator/>
      </w:r>
    </w:p>
    <w:p w:rsidR="00625E88" w:rsidRDefault="00625E88"/>
    <w:p w:rsidR="00625E88" w:rsidRDefault="00625E88"/>
    <w:p w:rsidR="00625E88" w:rsidRDefault="00625E88"/>
    <w:p w:rsidR="00625E88" w:rsidRDefault="00625E88"/>
    <w:p w:rsidR="00625E88" w:rsidRDefault="00625E8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CF3D40" w:rsidRDefault="00560010" w:rsidP="008402F2">
    <w:pPr>
      <w:pStyle w:val="PageHead"/>
      <w:rPr>
        <w:lang w:val="it-IT"/>
      </w:rPr>
    </w:pPr>
    <w:r w:rsidRPr="00CF3D40">
      <w:rPr>
        <w:lang w:val="it-IT"/>
      </w:rPr>
      <w:t xml:space="preserve">Laboratorio: </w:t>
    </w:r>
    <w:r w:rsidR="006A356C">
      <w:rPr>
        <w:lang w:val="it-IT"/>
      </w:rPr>
      <w:t>wifi</w:t>
    </w:r>
    <w:r w:rsidRPr="00CF3D40">
      <w:rPr>
        <w:lang w:val="it-IT"/>
      </w:rPr>
      <w:t xml:space="preserve"> móvil - Android e iOS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02DB7"/>
    <w:multiLevelType w:val="multilevel"/>
    <w:tmpl w:val="1F9A9BF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E45BCE"/>
    <w:multiLevelType w:val="multilevel"/>
    <w:tmpl w:val="8758B042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2FCF4922"/>
    <w:multiLevelType w:val="multilevel"/>
    <w:tmpl w:val="9DE625B6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BD635C8"/>
    <w:multiLevelType w:val="hybridMultilevel"/>
    <w:tmpl w:val="F8B6002C"/>
    <w:lvl w:ilvl="0" w:tplc="D45EA046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4F3ACB26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hint="default"/>
        <w:w w:val="99"/>
        <w:sz w:val="20"/>
        <w:szCs w:val="20"/>
      </w:rPr>
    </w:lvl>
    <w:lvl w:ilvl="2" w:tplc="0CBA7FB0">
      <w:start w:val="1"/>
      <w:numFmt w:val="bullet"/>
      <w:lvlText w:val="•"/>
      <w:lvlJc w:val="left"/>
      <w:pPr>
        <w:ind w:left="3280" w:hanging="360"/>
      </w:pPr>
      <w:rPr>
        <w:rFonts w:hint="default"/>
      </w:rPr>
    </w:lvl>
    <w:lvl w:ilvl="3" w:tplc="EAF2C352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BE82F0BA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5" w:tplc="8E388DE6">
      <w:start w:val="1"/>
      <w:numFmt w:val="bullet"/>
      <w:lvlText w:val="•"/>
      <w:lvlJc w:val="left"/>
      <w:pPr>
        <w:ind w:left="6640" w:hanging="360"/>
      </w:pPr>
      <w:rPr>
        <w:rFonts w:hint="default"/>
      </w:rPr>
    </w:lvl>
    <w:lvl w:ilvl="6" w:tplc="40488C42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7" w:tplc="28B4DD32">
      <w:start w:val="1"/>
      <w:numFmt w:val="bullet"/>
      <w:lvlText w:val="•"/>
      <w:lvlJc w:val="left"/>
      <w:pPr>
        <w:ind w:left="8880" w:hanging="360"/>
      </w:pPr>
      <w:rPr>
        <w:rFonts w:hint="default"/>
      </w:rPr>
    </w:lvl>
    <w:lvl w:ilvl="8" w:tplc="6BBC78F8">
      <w:start w:val="1"/>
      <w:numFmt w:val="bullet"/>
      <w:lvlText w:val="•"/>
      <w:lvlJc w:val="left"/>
      <w:pPr>
        <w:ind w:left="10000" w:hanging="360"/>
      </w:pPr>
      <w:rPr>
        <w:rFonts w:hint="default"/>
      </w:rPr>
    </w:lvl>
  </w:abstractNum>
  <w:abstractNum w:abstractNumId="9">
    <w:nsid w:val="3C222742"/>
    <w:multiLevelType w:val="multilevel"/>
    <w:tmpl w:val="A434E024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418831F2"/>
    <w:multiLevelType w:val="hybridMultilevel"/>
    <w:tmpl w:val="800E17BA"/>
    <w:lvl w:ilvl="0" w:tplc="8EE6A8A2">
      <w:start w:val="1"/>
      <w:numFmt w:val="bullet"/>
      <w:lvlText w:val=""/>
      <w:lvlJc w:val="left"/>
      <w:pPr>
        <w:ind w:left="21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BC6CBE8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1C4C068E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D7FA4CAA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9572CF2E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C060BDEA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576E9DEC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FD2AF216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E2069F4A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abstractNum w:abstractNumId="11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>
    <w:nsid w:val="5F0B06A7"/>
    <w:multiLevelType w:val="multilevel"/>
    <w:tmpl w:val="CD56D62A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aso %3: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714C37AC"/>
    <w:multiLevelType w:val="multilevel"/>
    <w:tmpl w:val="1AB87E3E"/>
    <w:lvl w:ilvl="0">
      <w:start w:val="1"/>
      <w:numFmt w:val="decimal"/>
      <w:lvlText w:val="Parte %1: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F553102"/>
    <w:multiLevelType w:val="multilevel"/>
    <w:tmpl w:val="AFBC4A30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aso %3: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27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5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1"/>
  </w:num>
  <w:num w:numId="7">
    <w:abstractNumId w:val="3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0"/>
  </w:num>
  <w:num w:numId="11">
    <w:abstractNumId w:val="8"/>
  </w:num>
  <w:num w:numId="12">
    <w:abstractNumId w:val="13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9"/>
  </w:num>
  <w:num w:numId="1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5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4DA3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2887"/>
    <w:rsid w:val="00304F94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3387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3F7FF4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05929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0010"/>
    <w:rsid w:val="00561BB2"/>
    <w:rsid w:val="00563249"/>
    <w:rsid w:val="00570A65"/>
    <w:rsid w:val="005762B1"/>
    <w:rsid w:val="00580456"/>
    <w:rsid w:val="00580E73"/>
    <w:rsid w:val="00593386"/>
    <w:rsid w:val="00596998"/>
    <w:rsid w:val="005A5FC1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0574"/>
    <w:rsid w:val="006131CE"/>
    <w:rsid w:val="0061336B"/>
    <w:rsid w:val="00617D6E"/>
    <w:rsid w:val="00622D61"/>
    <w:rsid w:val="00624198"/>
    <w:rsid w:val="00625E8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356C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A4E5D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3EB5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A6B90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078CE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E6FE3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3781E"/>
    <w:rsid w:val="00C410D9"/>
    <w:rsid w:val="00C44DB7"/>
    <w:rsid w:val="00C4510A"/>
    <w:rsid w:val="00C47F2E"/>
    <w:rsid w:val="00C52BA6"/>
    <w:rsid w:val="00C57A1A"/>
    <w:rsid w:val="00C60BBD"/>
    <w:rsid w:val="00C619F2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D40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1B4C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7C8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32D8F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  <w:ind w:left="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CF3D40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CF3D40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  <w:ind w:left="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CF3D40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CF3D40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4C3F97-F284-4C33-A53F-EFC66910C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5</TotalTime>
  <Pages>8</Pages>
  <Words>543</Words>
  <Characters>3046</Characters>
  <Application>Microsoft Office Word</Application>
  <DocSecurity>0</DocSecurity>
  <Lines>60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Objectives</vt:lpstr>
      <vt:lpstr>Background / Preparation</vt:lpstr>
      <vt:lpstr>Required Resources</vt:lpstr>
      <vt:lpstr>Configure Wi-Fi settings on an Android device</vt:lpstr>
      <vt:lpstr>    Access the device.</vt:lpstr>
      <vt:lpstr>    Access Settings.</vt:lpstr>
      <vt:lpstr>    Forget a wireless network.</vt:lpstr>
      <vt:lpstr>    Connect to a wireless network.</vt:lpstr>
      <vt:lpstr>Configure Wi-Fi settings on an iOS device</vt:lpstr>
      <vt:lpstr>    Access the device.</vt:lpstr>
      <vt:lpstr>    Access Settings.</vt:lpstr>
      <vt:lpstr>    Forget a wireless network.</vt:lpstr>
      <vt:lpstr>    Connect to a wireless network.</vt:lpstr>
    </vt:vector>
  </TitlesOfParts>
  <Company>Microsoft</Company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SDWM</cp:lastModifiedBy>
  <cp:revision>5</cp:revision>
  <dcterms:created xsi:type="dcterms:W3CDTF">2016-08-08T19:24:00Z</dcterms:created>
  <dcterms:modified xsi:type="dcterms:W3CDTF">2017-03-28T09:05:00Z</dcterms:modified>
</cp:coreProperties>
</file>